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szCs w:val="2"/>
        </w:rPr>
        <w:id w:val="89512093"/>
        <w:lock w:val="sdtContentLocked"/>
        <w:group/>
      </w:sdtPr>
      <w:sdtContent>
        <w:p w:rsidR="001516B7" w:rsidRDefault="001516B7" w:rsidP="001516B7">
          <w:pPr>
            <w:pStyle w:val="PublishStatus"/>
          </w:pPr>
          <w:r>
            <w:t xml:space="preserve">This post was republished to </w:t>
          </w:r>
          <w:r>
            <w:t>汪汪家园</w:t>
          </w:r>
          <w:r>
            <w:t xml:space="preserve"> at 0:14:21 2017/2/23</w:t>
          </w:r>
        </w:p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E7FDE212-C513-4BE9-953D-43EC2E71085D}"/>
            <w:text/>
          </w:sdtPr>
          <w:sdtContent>
            <w:p w:rsidR="00B32955" w:rsidRDefault="000132A6">
              <w:pPr>
                <w:pStyle w:val="Publishwithline"/>
              </w:pPr>
              <w:r>
                <w:rPr>
                  <w:rFonts w:hint="eastAsia"/>
                </w:rPr>
                <w:t>Zakkabag</w:t>
              </w:r>
            </w:p>
          </w:sdtContent>
        </w:sdt>
        <w:p w:rsidR="00B32955" w:rsidRDefault="00B32955">
          <w:pPr>
            <w:pStyle w:val="underline"/>
          </w:pPr>
        </w:p>
        <w:p w:rsidR="00B32955" w:rsidRDefault="00CB45AE">
          <w:pPr>
            <w:pStyle w:val="PadderBetweenControlandBody"/>
          </w:pPr>
        </w:p>
      </w:sdtContent>
    </w:sdt>
    <w:p w:rsidR="00CF63D1" w:rsidRDefault="00CF63D1" w:rsidP="00597004">
      <w:pPr>
        <w:pStyle w:val="Heading1"/>
      </w:pPr>
      <w:r w:rsidRPr="00CF63D1">
        <w:rPr>
          <w:rFonts w:hint="eastAsia"/>
        </w:rPr>
        <w:t>微信公众号及微网站</w:t>
      </w:r>
    </w:p>
    <w:p w:rsidR="000132A6" w:rsidRDefault="00F77F02" w:rsidP="00CF63D1">
      <w:pPr>
        <w:pStyle w:val="Heading2"/>
      </w:pPr>
      <w:r>
        <w:rPr>
          <w:rFonts w:hint="eastAsia"/>
        </w:rPr>
        <w:t>注册登录</w:t>
      </w:r>
    </w:p>
    <w:p w:rsidR="00335771" w:rsidRDefault="00335771" w:rsidP="00335771">
      <w:pPr>
        <w:pStyle w:val="Heading3"/>
      </w:pPr>
      <w:r w:rsidRPr="00335771">
        <w:rPr>
          <w:rFonts w:hint="eastAsia"/>
        </w:rPr>
        <w:t>普通登录</w:t>
      </w:r>
    </w:p>
    <w:p w:rsidR="00335771" w:rsidRDefault="00335771" w:rsidP="00335771">
      <w:r w:rsidRPr="00335771">
        <w:rPr>
          <w:rFonts w:hint="eastAsia"/>
        </w:rPr>
        <w:t>用户通过手机中微信登录网站</w:t>
      </w:r>
    </w:p>
    <w:p w:rsidR="009F5CEE" w:rsidRDefault="009F5CEE" w:rsidP="00335771"/>
    <w:p w:rsidR="00F90251" w:rsidRDefault="00F90251" w:rsidP="00335771"/>
    <w:p w:rsidR="00F90251" w:rsidRDefault="00F90251" w:rsidP="00335771"/>
    <w:p w:rsidR="000E0C4A" w:rsidRPr="000E0C4A" w:rsidRDefault="000E0C4A" w:rsidP="00335771"/>
    <w:p w:rsidR="008E4903" w:rsidRDefault="008E4903" w:rsidP="008E4903">
      <w:pPr>
        <w:pStyle w:val="Heading3"/>
      </w:pPr>
      <w:r w:rsidRPr="008E4903">
        <w:rPr>
          <w:rFonts w:hint="eastAsia"/>
        </w:rPr>
        <w:t>第三方登录</w:t>
      </w:r>
    </w:p>
    <w:p w:rsidR="008E4903" w:rsidRDefault="008E4903" w:rsidP="00335771">
      <w:r w:rsidRPr="008E4903">
        <w:rPr>
          <w:rFonts w:hint="eastAsia"/>
        </w:rPr>
        <w:t>可以通过微信直接登录微网站，减少登录流程</w:t>
      </w:r>
    </w:p>
    <w:p w:rsidR="00FA0810" w:rsidRDefault="00FA0810" w:rsidP="00335771">
      <w:r>
        <w:rPr>
          <w:rFonts w:hint="eastAsia"/>
          <w:noProof/>
        </w:rPr>
        <w:drawing>
          <wp:inline distT="0" distB="0" distL="0" distR="0">
            <wp:extent cx="111442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FCD" w:rsidRDefault="00034FCD" w:rsidP="00335771"/>
    <w:p w:rsidR="000C02FA" w:rsidRPr="000C02FA" w:rsidRDefault="000C02FA" w:rsidP="00335771">
      <w:pPr>
        <w:rPr>
          <w:b/>
        </w:rPr>
      </w:pPr>
      <w:r w:rsidRPr="000C02FA">
        <w:rPr>
          <w:rFonts w:hint="eastAsia"/>
          <w:b/>
        </w:rPr>
        <w:t>配置</w:t>
      </w:r>
    </w:p>
    <w:p w:rsidR="000C02FA" w:rsidRDefault="000C02FA" w:rsidP="00335771"/>
    <w:p w:rsidR="00034FCD" w:rsidRDefault="00034FCD" w:rsidP="00034FCD">
      <w:r>
        <w:rPr>
          <w:rFonts w:hint="eastAsia"/>
        </w:rPr>
        <w:t>首先登录微信测试号，修改授权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2670"/>
      </w:tblGrid>
      <w:tr w:rsidR="00034FCD" w:rsidTr="00CB45AE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FCD" w:rsidRDefault="00034FCD" w:rsidP="00CB45A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网页帐号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034FCD" w:rsidRDefault="00CB45AE" w:rsidP="00CB45AE">
            <w:pPr>
              <w:rPr>
                <w:rFonts w:ascii="宋体" w:eastAsia="宋体" w:hAnsi="宋体" w:cs="宋体"/>
                <w:sz w:val="24"/>
                <w:szCs w:val="24"/>
              </w:rPr>
            </w:pPr>
            <w:hyperlink r:id="rId8" w:tgtFrame="_blank" w:tooltip="网页授权获取用户基本信息" w:history="1">
              <w:r w:rsidR="00034FCD">
                <w:rPr>
                  <w:rStyle w:val="Hyperlink"/>
                </w:rPr>
                <w:t>网页授权获取用户基本信息</w:t>
              </w:r>
            </w:hyperlink>
          </w:p>
        </w:tc>
      </w:tr>
    </w:tbl>
    <w:p w:rsidR="00034FCD" w:rsidRDefault="00034FCD" w:rsidP="00034FCD">
      <w:r w:rsidRPr="000E0C4A">
        <w:t>127.0.0.1:8000</w:t>
      </w:r>
    </w:p>
    <w:p w:rsidR="00034FCD" w:rsidRDefault="00034FCD" w:rsidP="00335771"/>
    <w:p w:rsidR="000C02FA" w:rsidRDefault="000C02FA" w:rsidP="00335771">
      <w:r>
        <w:rPr>
          <w:rFonts w:hint="eastAsia"/>
        </w:rPr>
        <w:t>确保</w:t>
      </w:r>
      <w:r>
        <w:t>”</w:t>
      </w:r>
      <w:r w:rsidRPr="000C02FA">
        <w:rPr>
          <w:rFonts w:hint="eastAsia"/>
        </w:rPr>
        <w:t xml:space="preserve"> </w:t>
      </w:r>
      <w:r>
        <w:rPr>
          <w:rFonts w:hint="eastAsia"/>
        </w:rPr>
        <w:t>微信</w:t>
      </w:r>
      <w:r>
        <w:rPr>
          <w:rFonts w:hint="eastAsia"/>
        </w:rPr>
        <w:t>web</w:t>
      </w:r>
      <w:r>
        <w:rPr>
          <w:rFonts w:hint="eastAsia"/>
        </w:rPr>
        <w:t>开发者工具</w:t>
      </w:r>
      <w:r>
        <w:t>”</w:t>
      </w:r>
      <w:r>
        <w:rPr>
          <w:rFonts w:hint="eastAsia"/>
        </w:rPr>
        <w:t>已安装，这个对微信调试非常有帮助</w:t>
      </w:r>
    </w:p>
    <w:p w:rsidR="00CD089E" w:rsidRDefault="00CD089E" w:rsidP="00335771"/>
    <w:p w:rsidR="00772B75" w:rsidRDefault="001123F6" w:rsidP="001123F6">
      <w:pPr>
        <w:pStyle w:val="Heading4"/>
      </w:pPr>
      <w:r>
        <w:rPr>
          <w:rFonts w:hint="eastAsia"/>
        </w:rPr>
        <w:t>登录入口</w:t>
      </w:r>
    </w:p>
    <w:p w:rsidR="00772B75" w:rsidRDefault="00772B75" w:rsidP="00335771">
      <w:r>
        <w:rPr>
          <w:rFonts w:hint="eastAsia"/>
        </w:rPr>
        <w:t>首先提供微信登录入口，需要</w:t>
      </w:r>
    </w:p>
    <w:p w:rsidR="00772B75" w:rsidRDefault="00772B75" w:rsidP="00772B75">
      <w:pPr>
        <w:pStyle w:val="ListParagraph"/>
        <w:numPr>
          <w:ilvl w:val="0"/>
          <w:numId w:val="17"/>
        </w:numPr>
      </w:pPr>
      <w:r>
        <w:rPr>
          <w:rFonts w:hint="eastAsia"/>
        </w:rPr>
        <w:t>在导航条上添加微信登录图标，具体图标可以从</w:t>
      </w:r>
      <w:r>
        <w:rPr>
          <w:rFonts w:hint="eastAsia"/>
        </w:rPr>
        <w:t>bootstrap</w:t>
      </w:r>
      <w:r>
        <w:rPr>
          <w:rFonts w:hint="eastAsia"/>
        </w:rPr>
        <w:t>上得到</w:t>
      </w:r>
    </w:p>
    <w:p w:rsidR="00481978" w:rsidRPr="00772B75" w:rsidRDefault="00481978" w:rsidP="00772B75">
      <w:pPr>
        <w:pStyle w:val="ListParagraph"/>
        <w:numPr>
          <w:ilvl w:val="0"/>
          <w:numId w:val="17"/>
        </w:numPr>
      </w:pPr>
      <w:r>
        <w:rPr>
          <w:rFonts w:hint="eastAsia"/>
        </w:rPr>
        <w:t>在</w:t>
      </w:r>
      <w:r>
        <w:rPr>
          <w:rFonts w:hint="eastAsia"/>
        </w:rPr>
        <w:t>URL</w:t>
      </w:r>
      <w:r>
        <w:rPr>
          <w:rFonts w:hint="eastAsia"/>
        </w:rPr>
        <w:t>添加入口</w:t>
      </w:r>
    </w:p>
    <w:p w:rsidR="00FF17D3" w:rsidRDefault="00FF17D3" w:rsidP="00335771">
      <w:r>
        <w:t>navbar</w:t>
      </w:r>
      <w:r>
        <w:rPr>
          <w:rFonts w:hint="eastAsia"/>
        </w:rPr>
        <w:t>.html</w:t>
      </w:r>
    </w:p>
    <w:p w:rsidR="00FF17D3" w:rsidRPr="00411C99" w:rsidRDefault="00FF17D3" w:rsidP="00411C99">
      <w:pPr>
        <w:pStyle w:val="codewithbg"/>
        <w:rPr>
          <w:b/>
          <w:bCs/>
          <w:color w:val="000000"/>
        </w:rPr>
      </w:pPr>
      <w:r w:rsidRPr="00411C99">
        <w:rPr>
          <w:color w:val="0000FF"/>
        </w:rPr>
        <w:t>&lt;li&gt;&lt;a</w:t>
      </w:r>
      <w:r w:rsidRPr="00411C99">
        <w:rPr>
          <w:color w:val="000000"/>
        </w:rPr>
        <w:t xml:space="preserve"> </w:t>
      </w:r>
      <w:r w:rsidRPr="00411C99">
        <w:rPr>
          <w:color w:val="FF0000"/>
        </w:rPr>
        <w:t>href</w:t>
      </w:r>
      <w:r w:rsidRPr="00411C99">
        <w:rPr>
          <w:color w:val="000000"/>
        </w:rPr>
        <w:t>=</w:t>
      </w:r>
      <w:r w:rsidRPr="00411C99">
        <w:rPr>
          <w:b/>
          <w:bCs/>
        </w:rPr>
        <w:t>'{% url "wechatlogin" %}'</w:t>
      </w:r>
      <w:r w:rsidRPr="00411C99">
        <w:rPr>
          <w:color w:val="0000FF"/>
        </w:rPr>
        <w:t>&gt;</w:t>
      </w:r>
      <w:proofErr w:type="gramStart"/>
      <w:r w:rsidRPr="00411C99">
        <w:rPr>
          <w:color w:val="0000FF"/>
        </w:rPr>
        <w:t>&lt;i</w:t>
      </w:r>
      <w:proofErr w:type="gramEnd"/>
      <w:r w:rsidRPr="00411C99">
        <w:rPr>
          <w:color w:val="000000"/>
        </w:rPr>
        <w:t xml:space="preserve"> </w:t>
      </w:r>
      <w:r w:rsidRPr="00411C99">
        <w:rPr>
          <w:color w:val="FF0000"/>
        </w:rPr>
        <w:t>class</w:t>
      </w:r>
      <w:r w:rsidRPr="00411C99">
        <w:rPr>
          <w:color w:val="000000"/>
        </w:rPr>
        <w:t>=</w:t>
      </w:r>
      <w:r w:rsidRPr="00411C99">
        <w:rPr>
          <w:b/>
          <w:bCs/>
        </w:rPr>
        <w:t>"fa fa-weixin"</w:t>
      </w:r>
      <w:r w:rsidRPr="00411C99">
        <w:rPr>
          <w:color w:val="000000"/>
        </w:rPr>
        <w:t xml:space="preserve"> aria-hidden=</w:t>
      </w:r>
      <w:r w:rsidRPr="00411C99">
        <w:rPr>
          <w:b/>
          <w:bCs/>
        </w:rPr>
        <w:t>"true"</w:t>
      </w:r>
      <w:r w:rsidRPr="00411C99">
        <w:rPr>
          <w:color w:val="0000FF"/>
        </w:rPr>
        <w:t>&gt;&lt;/i&gt;&lt;/a&gt;&lt;/li&gt;</w:t>
      </w:r>
    </w:p>
    <w:p w:rsidR="00CD089E" w:rsidRDefault="00CD089E" w:rsidP="00335771"/>
    <w:p w:rsidR="002651D1" w:rsidRDefault="002651D1" w:rsidP="00335771">
      <w:r>
        <w:rPr>
          <w:rFonts w:hint="eastAsia"/>
        </w:rPr>
        <w:t>zakkabag</w:t>
      </w:r>
      <w:r w:rsidR="00F44403">
        <w:rPr>
          <w:rFonts w:hint="eastAsia"/>
        </w:rPr>
        <w:t>.</w:t>
      </w:r>
      <w:r>
        <w:rPr>
          <w:rFonts w:hint="eastAsia"/>
        </w:rPr>
        <w:t>urls</w:t>
      </w:r>
      <w:r w:rsidR="002321A4">
        <w:rPr>
          <w:rFonts w:hint="eastAsia"/>
        </w:rPr>
        <w:t>.py</w:t>
      </w:r>
    </w:p>
    <w:p w:rsidR="00411C99" w:rsidRPr="00411C99" w:rsidRDefault="00411C99" w:rsidP="00411C99">
      <w:pPr>
        <w:pStyle w:val="codewithbg"/>
      </w:pPr>
      <w:proofErr w:type="gramStart"/>
      <w:r w:rsidRPr="00411C99">
        <w:t>urlpatterns</w:t>
      </w:r>
      <w:proofErr w:type="gramEnd"/>
      <w:r w:rsidRPr="00411C99">
        <w:t xml:space="preserve"> </w:t>
      </w:r>
      <w:r w:rsidRPr="00411C99">
        <w:rPr>
          <w:b/>
          <w:bCs/>
          <w:color w:val="000080"/>
        </w:rPr>
        <w:t>=</w:t>
      </w:r>
      <w:r w:rsidRPr="00411C99">
        <w:t xml:space="preserve"> patterns</w:t>
      </w:r>
      <w:r w:rsidRPr="00411C99">
        <w:rPr>
          <w:b/>
          <w:bCs/>
          <w:color w:val="000080"/>
        </w:rPr>
        <w:t>(</w:t>
      </w:r>
      <w:r w:rsidRPr="00411C99">
        <w:rPr>
          <w:color w:val="808080"/>
        </w:rPr>
        <w:t>''</w:t>
      </w:r>
      <w:r w:rsidRPr="00411C99">
        <w:rPr>
          <w:b/>
          <w:bCs/>
          <w:color w:val="000080"/>
        </w:rPr>
        <w:t>,</w:t>
      </w:r>
    </w:p>
    <w:p w:rsidR="002651D1" w:rsidRDefault="00411C99" w:rsidP="00213463">
      <w:pPr>
        <w:pStyle w:val="codewithbg"/>
        <w:ind w:firstLine="480"/>
        <w:rPr>
          <w:b/>
          <w:bCs/>
          <w:color w:val="000080"/>
        </w:rPr>
      </w:pPr>
      <w:proofErr w:type="gramStart"/>
      <w:r w:rsidRPr="00411C99">
        <w:t>url</w:t>
      </w:r>
      <w:r w:rsidRPr="00411C99">
        <w:rPr>
          <w:b/>
          <w:bCs/>
          <w:color w:val="000080"/>
        </w:rPr>
        <w:t>(</w:t>
      </w:r>
      <w:proofErr w:type="gramEnd"/>
      <w:r w:rsidRPr="00411C99">
        <w:rPr>
          <w:color w:val="808080"/>
        </w:rPr>
        <w:t>r'^wechatlogin/$'</w:t>
      </w:r>
      <w:r w:rsidRPr="00411C99">
        <w:rPr>
          <w:b/>
          <w:bCs/>
          <w:color w:val="000080"/>
        </w:rPr>
        <w:t>,</w:t>
      </w:r>
      <w:r w:rsidRPr="00411C99">
        <w:t xml:space="preserve"> </w:t>
      </w:r>
      <w:r w:rsidRPr="00411C99">
        <w:rPr>
          <w:color w:val="808080"/>
        </w:rPr>
        <w:t>'wechat.views.wechatlogin'</w:t>
      </w:r>
      <w:r w:rsidRPr="00411C99">
        <w:rPr>
          <w:b/>
          <w:bCs/>
          <w:color w:val="000080"/>
        </w:rPr>
        <w:t>,</w:t>
      </w:r>
      <w:r w:rsidRPr="00411C99">
        <w:t xml:space="preserve"> name</w:t>
      </w:r>
      <w:r w:rsidRPr="00411C99">
        <w:rPr>
          <w:b/>
          <w:bCs/>
          <w:color w:val="000080"/>
        </w:rPr>
        <w:t>=</w:t>
      </w:r>
      <w:r w:rsidRPr="00411C99">
        <w:rPr>
          <w:color w:val="808080"/>
        </w:rPr>
        <w:t>'wechatlogin'</w:t>
      </w:r>
      <w:r w:rsidRPr="00411C99">
        <w:rPr>
          <w:b/>
          <w:bCs/>
          <w:color w:val="000080"/>
        </w:rPr>
        <w:t>),</w:t>
      </w:r>
    </w:p>
    <w:p w:rsidR="00213463" w:rsidRPr="00213463" w:rsidRDefault="00213463" w:rsidP="00213463">
      <w:pPr>
        <w:pStyle w:val="codewithbg"/>
        <w:rPr>
          <w:color w:val="000000"/>
        </w:rPr>
      </w:pPr>
      <w:r w:rsidRPr="00213463">
        <w:rPr>
          <w:color w:val="000000"/>
        </w:rPr>
        <w:t xml:space="preserve">    </w:t>
      </w:r>
      <w:proofErr w:type="gramStart"/>
      <w:r w:rsidRPr="00213463">
        <w:rPr>
          <w:color w:val="000000"/>
        </w:rPr>
        <w:t>url</w:t>
      </w:r>
      <w:r w:rsidRPr="00213463">
        <w:rPr>
          <w:b/>
          <w:bCs/>
          <w:color w:val="000080"/>
        </w:rPr>
        <w:t>(</w:t>
      </w:r>
      <w:proofErr w:type="gramEnd"/>
      <w:r w:rsidRPr="00213463">
        <w:t>r'^logout/$'</w:t>
      </w:r>
      <w:r w:rsidRPr="00213463">
        <w:rPr>
          <w:b/>
          <w:bCs/>
          <w:color w:val="000080"/>
        </w:rPr>
        <w:t>,</w:t>
      </w:r>
      <w:r w:rsidRPr="00213463">
        <w:rPr>
          <w:color w:val="000000"/>
        </w:rPr>
        <w:t xml:space="preserve"> </w:t>
      </w:r>
      <w:r w:rsidRPr="00213463">
        <w:t>'newsletter.views.logout'</w:t>
      </w:r>
      <w:r w:rsidRPr="00213463">
        <w:rPr>
          <w:b/>
          <w:bCs/>
          <w:color w:val="000080"/>
        </w:rPr>
        <w:t>,</w:t>
      </w:r>
      <w:r w:rsidRPr="00213463">
        <w:rPr>
          <w:color w:val="000000"/>
        </w:rPr>
        <w:t xml:space="preserve"> name</w:t>
      </w:r>
      <w:r w:rsidRPr="00213463">
        <w:rPr>
          <w:b/>
          <w:bCs/>
          <w:color w:val="000080"/>
        </w:rPr>
        <w:t>=</w:t>
      </w:r>
      <w:r w:rsidRPr="00213463">
        <w:t>'logout'</w:t>
      </w:r>
      <w:r w:rsidRPr="00213463">
        <w:rPr>
          <w:b/>
          <w:bCs/>
          <w:color w:val="000080"/>
        </w:rPr>
        <w:t>),</w:t>
      </w:r>
      <w:r w:rsidRPr="00213463">
        <w:rPr>
          <w:color w:val="000000"/>
        </w:rPr>
        <w:t xml:space="preserve"> </w:t>
      </w:r>
    </w:p>
    <w:p w:rsidR="00213463" w:rsidRPr="00FF17D3" w:rsidRDefault="00213463" w:rsidP="00213463">
      <w:pPr>
        <w:pStyle w:val="codewithbg"/>
      </w:pPr>
      <w:r w:rsidRPr="00213463">
        <w:rPr>
          <w:color w:val="000000"/>
        </w:rPr>
        <w:t xml:space="preserve">    </w:t>
      </w:r>
      <w:proofErr w:type="gramStart"/>
      <w:r w:rsidRPr="00213463">
        <w:rPr>
          <w:color w:val="000000"/>
        </w:rPr>
        <w:t>url</w:t>
      </w:r>
      <w:r w:rsidRPr="00213463">
        <w:rPr>
          <w:b/>
          <w:bCs/>
          <w:color w:val="000080"/>
        </w:rPr>
        <w:t>(</w:t>
      </w:r>
      <w:proofErr w:type="gramEnd"/>
      <w:r w:rsidRPr="00213463">
        <w:rPr>
          <w:color w:val="808080"/>
        </w:rPr>
        <w:t>r'^login/$'</w:t>
      </w:r>
      <w:r w:rsidRPr="00213463">
        <w:rPr>
          <w:b/>
          <w:bCs/>
          <w:color w:val="000080"/>
        </w:rPr>
        <w:t>,</w:t>
      </w:r>
      <w:r w:rsidRPr="00213463">
        <w:rPr>
          <w:color w:val="000000"/>
        </w:rPr>
        <w:t xml:space="preserve"> </w:t>
      </w:r>
      <w:r w:rsidRPr="00213463">
        <w:rPr>
          <w:color w:val="808080"/>
        </w:rPr>
        <w:t>'</w:t>
      </w:r>
      <w:bookmarkStart w:id="0" w:name="OLE_LINK212"/>
      <w:bookmarkStart w:id="1" w:name="OLE_LINK213"/>
      <w:r w:rsidRPr="00213463">
        <w:rPr>
          <w:color w:val="808080"/>
        </w:rPr>
        <w:t>newsletter.views.login</w:t>
      </w:r>
      <w:bookmarkEnd w:id="0"/>
      <w:bookmarkEnd w:id="1"/>
      <w:r w:rsidRPr="00213463">
        <w:rPr>
          <w:color w:val="808080"/>
        </w:rPr>
        <w:t>'</w:t>
      </w:r>
      <w:r w:rsidRPr="00213463">
        <w:rPr>
          <w:b/>
          <w:bCs/>
          <w:color w:val="000080"/>
        </w:rPr>
        <w:t>,</w:t>
      </w:r>
      <w:r w:rsidRPr="00213463">
        <w:rPr>
          <w:color w:val="000000"/>
        </w:rPr>
        <w:t xml:space="preserve"> name</w:t>
      </w:r>
      <w:r w:rsidRPr="00213463">
        <w:rPr>
          <w:b/>
          <w:bCs/>
          <w:color w:val="000080"/>
        </w:rPr>
        <w:t>=</w:t>
      </w:r>
      <w:r w:rsidRPr="00213463">
        <w:rPr>
          <w:color w:val="808080"/>
        </w:rPr>
        <w:t>'login'</w:t>
      </w:r>
      <w:r w:rsidRPr="00213463">
        <w:rPr>
          <w:b/>
          <w:bCs/>
          <w:color w:val="000080"/>
        </w:rPr>
        <w:t>),</w:t>
      </w:r>
    </w:p>
    <w:p w:rsidR="00034FCD" w:rsidRDefault="00034FCD" w:rsidP="00335771"/>
    <w:p w:rsidR="00784FC0" w:rsidRDefault="00784FC0" w:rsidP="00784FC0">
      <w:pPr>
        <w:pStyle w:val="Heading4"/>
      </w:pPr>
      <w:r>
        <w:rPr>
          <w:rFonts w:hint="eastAsia"/>
        </w:rPr>
        <w:t>微信授权</w:t>
      </w:r>
    </w:p>
    <w:p w:rsidR="009C10B3" w:rsidRDefault="009C10B3" w:rsidP="00335771">
      <w:r>
        <w:rPr>
          <w:rFonts w:hint="eastAsia"/>
        </w:rPr>
        <w:t>接下来将在</w:t>
      </w:r>
      <w:r>
        <w:rPr>
          <w:rFonts w:hint="eastAsia"/>
        </w:rPr>
        <w:t>wechatlogin</w:t>
      </w:r>
      <w:r w:rsidR="00784FC0">
        <w:rPr>
          <w:rFonts w:hint="eastAsia"/>
        </w:rPr>
        <w:t>里面实现授权</w:t>
      </w:r>
      <w:r>
        <w:rPr>
          <w:rFonts w:hint="eastAsia"/>
        </w:rPr>
        <w:t>功能</w:t>
      </w:r>
    </w:p>
    <w:p w:rsidR="009C10B3" w:rsidRDefault="0064513D" w:rsidP="00335771">
      <w:r w:rsidRPr="0064513D">
        <w:rPr>
          <w:rFonts w:hint="eastAsia"/>
        </w:rPr>
        <w:t>关于微信登录的信息可参考</w:t>
      </w:r>
      <w:r>
        <w:rPr>
          <w:rFonts w:hint="eastAsia"/>
        </w:rPr>
        <w:t>：</w:t>
      </w:r>
      <w:hyperlink r:id="rId9" w:history="1">
        <w:r>
          <w:rPr>
            <w:rStyle w:val="Hyperlink"/>
            <w:b/>
            <w:bCs/>
          </w:rPr>
          <w:t>微信公众平台开发者文档</w:t>
        </w:r>
      </w:hyperlink>
    </w:p>
    <w:p w:rsidR="0064513D" w:rsidRDefault="00AF5427" w:rsidP="00335771">
      <w:r>
        <w:rPr>
          <w:rFonts w:hint="eastAsia"/>
        </w:rPr>
        <w:t>具体的实现</w:t>
      </w:r>
      <w:r w:rsidR="0064513D">
        <w:rPr>
          <w:rFonts w:hint="eastAsia"/>
        </w:rPr>
        <w:t>我们可参考一个</w:t>
      </w:r>
      <w:r w:rsidR="0064513D">
        <w:rPr>
          <w:rFonts w:hint="eastAsia"/>
        </w:rPr>
        <w:t xml:space="preserve">python library : </w:t>
      </w:r>
      <w:hyperlink r:id="rId10" w:history="1">
        <w:r w:rsidR="0064513D">
          <w:rPr>
            <w:rStyle w:val="Hyperlink"/>
          </w:rPr>
          <w:t>python-weixin</w:t>
        </w:r>
      </w:hyperlink>
    </w:p>
    <w:p w:rsidR="006B486F" w:rsidRDefault="006B486F" w:rsidP="00335771">
      <w:r>
        <w:rPr>
          <w:rFonts w:hint="eastAsia"/>
        </w:rPr>
        <w:t>登录成功后，它会重定向到</w:t>
      </w:r>
      <w:r>
        <w:rPr>
          <w:rFonts w:hint="eastAsia"/>
        </w:rPr>
        <w:t>login URL</w:t>
      </w:r>
    </w:p>
    <w:p w:rsidR="0064513D" w:rsidRPr="0027457E" w:rsidRDefault="0064513D" w:rsidP="0027457E">
      <w:pPr>
        <w:pStyle w:val="codewithbg"/>
      </w:pPr>
      <w:proofErr w:type="gramStart"/>
      <w:r w:rsidRPr="0027457E">
        <w:rPr>
          <w:b/>
          <w:bCs/>
          <w:color w:val="0000FF"/>
        </w:rPr>
        <w:t>from</w:t>
      </w:r>
      <w:proofErr w:type="gramEnd"/>
      <w:r w:rsidRPr="0027457E">
        <w:t xml:space="preserve"> weixin</w:t>
      </w:r>
      <w:r w:rsidRPr="0027457E">
        <w:rPr>
          <w:b/>
          <w:bCs/>
          <w:color w:val="000080"/>
        </w:rPr>
        <w:t>.</w:t>
      </w:r>
      <w:r w:rsidRPr="0027457E">
        <w:t xml:space="preserve">client </w:t>
      </w:r>
      <w:r w:rsidRPr="0027457E">
        <w:rPr>
          <w:b/>
          <w:bCs/>
          <w:color w:val="0000FF"/>
        </w:rPr>
        <w:t>import</w:t>
      </w:r>
      <w:r w:rsidRPr="0027457E">
        <w:t xml:space="preserve"> WeixinMpAPI</w:t>
      </w:r>
    </w:p>
    <w:p w:rsidR="0064513D" w:rsidRPr="0027457E" w:rsidRDefault="0064513D" w:rsidP="0027457E">
      <w:pPr>
        <w:pStyle w:val="codewithbg"/>
      </w:pPr>
      <w:proofErr w:type="gramStart"/>
      <w:r w:rsidRPr="0027457E">
        <w:rPr>
          <w:b/>
          <w:bCs/>
          <w:color w:val="0000FF"/>
        </w:rPr>
        <w:t>def</w:t>
      </w:r>
      <w:proofErr w:type="gramEnd"/>
      <w:r w:rsidRPr="0027457E">
        <w:t xml:space="preserve"> </w:t>
      </w:r>
      <w:r w:rsidRPr="0027457E">
        <w:rPr>
          <w:color w:val="FF00FF"/>
        </w:rPr>
        <w:t>wechatlogin</w:t>
      </w:r>
      <w:r w:rsidRPr="0027457E">
        <w:rPr>
          <w:b/>
          <w:bCs/>
          <w:color w:val="000080"/>
        </w:rPr>
        <w:t>(</w:t>
      </w:r>
      <w:r w:rsidRPr="0027457E">
        <w:t>request</w:t>
      </w:r>
      <w:r w:rsidRPr="0027457E">
        <w:rPr>
          <w:b/>
          <w:bCs/>
          <w:color w:val="000080"/>
        </w:rPr>
        <w:t>):</w:t>
      </w:r>
    </w:p>
    <w:p w:rsidR="0064513D" w:rsidRPr="0027457E" w:rsidRDefault="0064513D" w:rsidP="0027457E">
      <w:pPr>
        <w:pStyle w:val="codewithbg"/>
      </w:pPr>
      <w:r w:rsidRPr="0027457E">
        <w:tab/>
        <w:t xml:space="preserve">REDIRECT_URI </w:t>
      </w:r>
      <w:r w:rsidRPr="0027457E">
        <w:rPr>
          <w:b/>
          <w:bCs/>
          <w:color w:val="000080"/>
        </w:rPr>
        <w:t>=</w:t>
      </w:r>
      <w:r w:rsidRPr="0027457E">
        <w:t xml:space="preserve"> request</w:t>
      </w:r>
      <w:r w:rsidRPr="0027457E">
        <w:rPr>
          <w:b/>
          <w:bCs/>
          <w:color w:val="000080"/>
        </w:rPr>
        <w:t>.</w:t>
      </w:r>
      <w:r w:rsidRPr="0027457E">
        <w:t>build_absolute_</w:t>
      </w:r>
      <w:proofErr w:type="gramStart"/>
      <w:r w:rsidRPr="0027457E">
        <w:t>uri</w:t>
      </w:r>
      <w:r w:rsidRPr="0027457E">
        <w:rPr>
          <w:b/>
          <w:bCs/>
          <w:color w:val="000080"/>
        </w:rPr>
        <w:t>(</w:t>
      </w:r>
      <w:proofErr w:type="gramEnd"/>
      <w:r w:rsidRPr="0027457E">
        <w:rPr>
          <w:color w:val="808080"/>
        </w:rPr>
        <w:t>'/'</w:t>
      </w:r>
      <w:r w:rsidRPr="0027457E">
        <w:rPr>
          <w:b/>
          <w:bCs/>
          <w:color w:val="000080"/>
        </w:rPr>
        <w:t>).</w:t>
      </w:r>
      <w:r w:rsidRPr="0027457E">
        <w:t>strip</w:t>
      </w:r>
      <w:r w:rsidRPr="0027457E">
        <w:rPr>
          <w:b/>
          <w:bCs/>
          <w:color w:val="000080"/>
        </w:rPr>
        <w:t>(</w:t>
      </w:r>
      <w:r w:rsidRPr="0027457E">
        <w:rPr>
          <w:color w:val="808080"/>
        </w:rPr>
        <w:t>"/"</w:t>
      </w:r>
      <w:r w:rsidRPr="0027457E">
        <w:rPr>
          <w:b/>
          <w:bCs/>
          <w:color w:val="000080"/>
        </w:rPr>
        <w:t>)</w:t>
      </w:r>
      <w:r w:rsidRPr="0027457E">
        <w:t xml:space="preserve"> </w:t>
      </w:r>
      <w:r w:rsidRPr="0027457E">
        <w:rPr>
          <w:b/>
          <w:bCs/>
          <w:color w:val="000080"/>
        </w:rPr>
        <w:t>+</w:t>
      </w:r>
      <w:r w:rsidRPr="0027457E">
        <w:t xml:space="preserve"> reverse</w:t>
      </w:r>
      <w:r w:rsidRPr="0027457E">
        <w:rPr>
          <w:b/>
          <w:bCs/>
          <w:color w:val="000080"/>
        </w:rPr>
        <w:t>(</w:t>
      </w:r>
      <w:r w:rsidRPr="0027457E">
        <w:rPr>
          <w:color w:val="808080"/>
        </w:rPr>
        <w:t>"login"</w:t>
      </w:r>
      <w:r w:rsidRPr="0027457E">
        <w:rPr>
          <w:b/>
          <w:bCs/>
          <w:color w:val="000080"/>
        </w:rPr>
        <w:t>,</w:t>
      </w:r>
      <w:r w:rsidRPr="0027457E">
        <w:t xml:space="preserve"> kwargs</w:t>
      </w:r>
      <w:r w:rsidRPr="0027457E">
        <w:rPr>
          <w:b/>
          <w:bCs/>
          <w:color w:val="000080"/>
        </w:rPr>
        <w:t>={})</w:t>
      </w:r>
    </w:p>
    <w:p w:rsidR="0064513D" w:rsidRPr="0027457E" w:rsidRDefault="0064513D" w:rsidP="0027457E">
      <w:pPr>
        <w:pStyle w:val="codewithbg"/>
      </w:pPr>
      <w:r w:rsidRPr="0027457E">
        <w:tab/>
      </w:r>
      <w:proofErr w:type="gramStart"/>
      <w:r w:rsidRPr="0027457E">
        <w:t>api</w:t>
      </w:r>
      <w:proofErr w:type="gramEnd"/>
      <w:r w:rsidRPr="0027457E">
        <w:t xml:space="preserve"> </w:t>
      </w:r>
      <w:r w:rsidRPr="0027457E">
        <w:rPr>
          <w:b/>
          <w:bCs/>
          <w:color w:val="000080"/>
        </w:rPr>
        <w:t>=</w:t>
      </w:r>
      <w:r w:rsidRPr="0027457E">
        <w:t xml:space="preserve"> WeixinMpAPI</w:t>
      </w:r>
      <w:r w:rsidRPr="0027457E">
        <w:rPr>
          <w:b/>
          <w:bCs/>
          <w:color w:val="000080"/>
        </w:rPr>
        <w:t>(</w:t>
      </w:r>
      <w:r w:rsidRPr="0027457E">
        <w:t>appid</w:t>
      </w:r>
      <w:r w:rsidRPr="0027457E">
        <w:rPr>
          <w:b/>
          <w:bCs/>
          <w:color w:val="000080"/>
        </w:rPr>
        <w:t>=</w:t>
      </w:r>
      <w:r w:rsidRPr="0027457E">
        <w:t>APP_ID</w:t>
      </w:r>
      <w:r w:rsidRPr="0027457E">
        <w:rPr>
          <w:b/>
          <w:bCs/>
          <w:color w:val="000080"/>
        </w:rPr>
        <w:t>,</w:t>
      </w:r>
      <w:r w:rsidRPr="0027457E">
        <w:t xml:space="preserve"> app_secret</w:t>
      </w:r>
      <w:r w:rsidRPr="0027457E">
        <w:rPr>
          <w:b/>
          <w:bCs/>
          <w:color w:val="000080"/>
        </w:rPr>
        <w:t>=</w:t>
      </w:r>
      <w:r w:rsidRPr="0027457E">
        <w:t>APP_SECRET</w:t>
      </w:r>
      <w:r w:rsidRPr="0027457E">
        <w:rPr>
          <w:b/>
          <w:bCs/>
          <w:color w:val="000080"/>
        </w:rPr>
        <w:t>,</w:t>
      </w:r>
      <w:r w:rsidRPr="0027457E">
        <w:t>redirect_uri</w:t>
      </w:r>
      <w:r w:rsidRPr="0027457E">
        <w:rPr>
          <w:b/>
          <w:bCs/>
          <w:color w:val="000080"/>
        </w:rPr>
        <w:t>=</w:t>
      </w:r>
      <w:r w:rsidRPr="0027457E">
        <w:t>REDIRECT_URI</w:t>
      </w:r>
      <w:r w:rsidRPr="0027457E">
        <w:rPr>
          <w:b/>
          <w:bCs/>
          <w:color w:val="000080"/>
        </w:rPr>
        <w:t>)</w:t>
      </w:r>
    </w:p>
    <w:p w:rsidR="0064513D" w:rsidRPr="0027457E" w:rsidRDefault="0064513D" w:rsidP="0027457E">
      <w:pPr>
        <w:pStyle w:val="codewithbg"/>
      </w:pPr>
      <w:r w:rsidRPr="0027457E">
        <w:tab/>
        <w:t xml:space="preserve">redirect_uri </w:t>
      </w:r>
      <w:r w:rsidRPr="0027457E">
        <w:rPr>
          <w:b/>
          <w:bCs/>
          <w:color w:val="000080"/>
        </w:rPr>
        <w:t>=</w:t>
      </w:r>
      <w:r w:rsidRPr="0027457E">
        <w:t xml:space="preserve"> api</w:t>
      </w:r>
      <w:r w:rsidRPr="0027457E">
        <w:rPr>
          <w:b/>
          <w:bCs/>
          <w:color w:val="000080"/>
        </w:rPr>
        <w:t>.</w:t>
      </w:r>
      <w:r w:rsidRPr="0027457E">
        <w:t>get_authorize_login_</w:t>
      </w:r>
      <w:proofErr w:type="gramStart"/>
      <w:r w:rsidRPr="0027457E">
        <w:t>url</w:t>
      </w:r>
      <w:r w:rsidRPr="0027457E">
        <w:rPr>
          <w:b/>
          <w:bCs/>
          <w:color w:val="000080"/>
        </w:rPr>
        <w:t>(</w:t>
      </w:r>
      <w:proofErr w:type="gramEnd"/>
      <w:r w:rsidRPr="0027457E">
        <w:t>scope</w:t>
      </w:r>
      <w:r w:rsidRPr="0027457E">
        <w:rPr>
          <w:b/>
          <w:bCs/>
          <w:color w:val="000080"/>
        </w:rPr>
        <w:t>=(</w:t>
      </w:r>
      <w:r w:rsidRPr="0027457E">
        <w:rPr>
          <w:color w:val="808080"/>
        </w:rPr>
        <w:t>"snsapi_userinfo"</w:t>
      </w:r>
      <w:r w:rsidRPr="0027457E">
        <w:rPr>
          <w:b/>
          <w:bCs/>
          <w:color w:val="000080"/>
        </w:rPr>
        <w:t>,))</w:t>
      </w:r>
    </w:p>
    <w:p w:rsidR="0064513D" w:rsidRPr="0027457E" w:rsidRDefault="0064513D" w:rsidP="0027457E">
      <w:pPr>
        <w:pStyle w:val="codewithbg"/>
      </w:pPr>
      <w:r w:rsidRPr="0027457E">
        <w:tab/>
      </w:r>
      <w:proofErr w:type="gramStart"/>
      <w:r w:rsidRPr="0027457E">
        <w:rPr>
          <w:b/>
          <w:bCs/>
          <w:color w:val="0000FF"/>
        </w:rPr>
        <w:t>return</w:t>
      </w:r>
      <w:proofErr w:type="gramEnd"/>
      <w:r w:rsidRPr="0027457E">
        <w:t xml:space="preserve"> redirect</w:t>
      </w:r>
      <w:r w:rsidRPr="0027457E">
        <w:rPr>
          <w:b/>
          <w:bCs/>
          <w:color w:val="000080"/>
        </w:rPr>
        <w:t>(</w:t>
      </w:r>
      <w:r w:rsidRPr="0027457E">
        <w:t>redirect_uri</w:t>
      </w:r>
      <w:r w:rsidRPr="0027457E">
        <w:rPr>
          <w:b/>
          <w:bCs/>
          <w:color w:val="000080"/>
        </w:rPr>
        <w:t>)</w:t>
      </w:r>
    </w:p>
    <w:p w:rsidR="00AE41C1" w:rsidRDefault="00AE41C1" w:rsidP="00335771"/>
    <w:p w:rsidR="00DF056D" w:rsidRDefault="00AE41C1" w:rsidP="00AE41C1">
      <w:pPr>
        <w:pStyle w:val="Heading4"/>
      </w:pPr>
      <w:r>
        <w:rPr>
          <w:rFonts w:hint="eastAsia"/>
        </w:rPr>
        <w:t>继续登录</w:t>
      </w:r>
    </w:p>
    <w:p w:rsidR="009C10B3" w:rsidRDefault="005A5CC8" w:rsidP="00335771">
      <w:r>
        <w:rPr>
          <w:rFonts w:hint="eastAsia"/>
        </w:rPr>
        <w:t>获得</w:t>
      </w:r>
      <w:r>
        <w:rPr>
          <w:rFonts w:hint="eastAsia"/>
        </w:rPr>
        <w:t>weixin</w:t>
      </w:r>
      <w:r>
        <w:rPr>
          <w:rFonts w:hint="eastAsia"/>
        </w:rPr>
        <w:t>授权之后，</w:t>
      </w:r>
      <w:r w:rsidR="00DA3E45">
        <w:rPr>
          <w:rFonts w:hint="eastAsia"/>
        </w:rPr>
        <w:t>接下来再里</w:t>
      </w:r>
      <w:bookmarkStart w:id="2" w:name="OLE_LINK216"/>
      <w:bookmarkStart w:id="3" w:name="OLE_LINK217"/>
      <w:r w:rsidR="00DA3E45" w:rsidRPr="00213463">
        <w:rPr>
          <w:rFonts w:ascii="Courier New" w:hAnsi="Courier New" w:cs="Courier New"/>
          <w:color w:val="808080"/>
          <w:sz w:val="20"/>
        </w:rPr>
        <w:t>newsletter.views.login</w:t>
      </w:r>
      <w:r w:rsidR="00DA3E45">
        <w:rPr>
          <w:rFonts w:hint="eastAsia"/>
        </w:rPr>
        <w:t>实现登录</w:t>
      </w:r>
      <w:bookmarkEnd w:id="2"/>
      <w:bookmarkEnd w:id="3"/>
      <w:r w:rsidR="00706B4F">
        <w:rPr>
          <w:rFonts w:hint="eastAsia"/>
        </w:rPr>
        <w:t>，中间会用到两个</w:t>
      </w:r>
      <w:r w:rsidR="00706B4F">
        <w:rPr>
          <w:rFonts w:hint="eastAsia"/>
        </w:rPr>
        <w:t>django</w:t>
      </w:r>
      <w:r w:rsidR="00706B4F">
        <w:rPr>
          <w:rFonts w:hint="eastAsia"/>
        </w:rPr>
        <w:t>函数</w:t>
      </w:r>
      <w:r w:rsidR="00706B4F" w:rsidRPr="00706B4F">
        <w:rPr>
          <w:rFonts w:ascii="Courier New" w:hAnsi="Courier New" w:cs="Courier New"/>
          <w:color w:val="808080"/>
          <w:sz w:val="20"/>
        </w:rPr>
        <w:t>authenticate</w:t>
      </w:r>
      <w:r w:rsidR="00706B4F">
        <w:rPr>
          <w:rFonts w:hint="eastAsia"/>
        </w:rPr>
        <w:t>和</w:t>
      </w:r>
      <w:r w:rsidR="00706B4F" w:rsidRPr="00706B4F">
        <w:rPr>
          <w:rFonts w:ascii="Courier New" w:hAnsi="Courier New" w:cs="Courier New"/>
          <w:color w:val="808080"/>
          <w:sz w:val="20"/>
        </w:rPr>
        <w:t>auth.login</w:t>
      </w:r>
      <w:r w:rsidR="00706B4F">
        <w:rPr>
          <w:rFonts w:hint="eastAsia"/>
        </w:rPr>
        <w:t>。</w:t>
      </w:r>
    </w:p>
    <w:p w:rsidR="00496F45" w:rsidRDefault="00496F45" w:rsidP="00335771">
      <w:r>
        <w:rPr>
          <w:rFonts w:hint="eastAsia"/>
        </w:rPr>
        <w:t>如果用户授权失败，则重定向到登录界面</w:t>
      </w:r>
    </w:p>
    <w:p w:rsidR="00AE3115" w:rsidRPr="00AE3115" w:rsidRDefault="00AE3115" w:rsidP="00AE3115">
      <w:pPr>
        <w:pStyle w:val="codewithbg"/>
      </w:pPr>
      <w:proofErr w:type="gramStart"/>
      <w:r w:rsidRPr="00AE3115">
        <w:rPr>
          <w:b/>
          <w:bCs/>
          <w:color w:val="0000FF"/>
        </w:rPr>
        <w:t>def</w:t>
      </w:r>
      <w:proofErr w:type="gramEnd"/>
      <w:r w:rsidRPr="00AE3115">
        <w:t xml:space="preserve"> </w:t>
      </w:r>
      <w:r w:rsidRPr="00AE3115">
        <w:rPr>
          <w:color w:val="FF00FF"/>
        </w:rPr>
        <w:t>login</w:t>
      </w:r>
      <w:r w:rsidRPr="00AE3115">
        <w:rPr>
          <w:b/>
          <w:bCs/>
          <w:color w:val="000080"/>
        </w:rPr>
        <w:t>(</w:t>
      </w:r>
      <w:r w:rsidRPr="00AE3115">
        <w:t>request</w:t>
      </w:r>
      <w:r w:rsidRPr="00AE3115">
        <w:rPr>
          <w:b/>
          <w:bCs/>
          <w:color w:val="000080"/>
        </w:rPr>
        <w:t>):</w:t>
      </w:r>
    </w:p>
    <w:p w:rsidR="00AE3115" w:rsidRPr="008A22A0" w:rsidRDefault="00AE3115" w:rsidP="00AE3115">
      <w:pPr>
        <w:pStyle w:val="codewithbg"/>
        <w:rPr>
          <w:color w:val="00B050"/>
        </w:rPr>
      </w:pPr>
      <w:r w:rsidRPr="00AE3115">
        <w:t xml:space="preserve">    REDIRECT_URI </w:t>
      </w:r>
      <w:r w:rsidRPr="00AE3115">
        <w:rPr>
          <w:b/>
          <w:bCs/>
          <w:color w:val="000080"/>
        </w:rPr>
        <w:t>=</w:t>
      </w:r>
      <w:r w:rsidRPr="00AE3115">
        <w:t xml:space="preserve"> request</w:t>
      </w:r>
      <w:r w:rsidRPr="00AE3115">
        <w:rPr>
          <w:b/>
          <w:bCs/>
          <w:color w:val="000080"/>
        </w:rPr>
        <w:t>.</w:t>
      </w:r>
      <w:r w:rsidRPr="00AE3115">
        <w:t>POST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'next'</w:t>
      </w:r>
      <w:r w:rsidRPr="00AE3115">
        <w:rPr>
          <w:b/>
          <w:bCs/>
          <w:color w:val="000080"/>
        </w:rPr>
        <w:t>,</w:t>
      </w:r>
      <w:r w:rsidRPr="00AE3115">
        <w:t xml:space="preserve"> request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'next'</w:t>
      </w:r>
      <w:r w:rsidRPr="00AE3115">
        <w:rPr>
          <w:b/>
          <w:bCs/>
          <w:color w:val="000080"/>
        </w:rPr>
        <w:t>,</w:t>
      </w:r>
      <w:r w:rsidRPr="00AE3115">
        <w:t xml:space="preserve"> reverse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"home"</w:t>
      </w:r>
      <w:r w:rsidRPr="00AE3115">
        <w:rPr>
          <w:b/>
          <w:bCs/>
          <w:color w:val="000080"/>
        </w:rPr>
        <w:t>,</w:t>
      </w:r>
      <w:r w:rsidRPr="00AE3115">
        <w:t xml:space="preserve"> kwargs</w:t>
      </w:r>
      <w:r w:rsidRPr="00AE3115">
        <w:rPr>
          <w:b/>
          <w:bCs/>
          <w:color w:val="000080"/>
        </w:rPr>
        <w:t>={})))</w:t>
      </w:r>
      <w:r w:rsidR="000972EC">
        <w:rPr>
          <w:rFonts w:hint="eastAsia"/>
          <w:b/>
          <w:bCs/>
          <w:color w:val="000080"/>
        </w:rPr>
        <w:t xml:space="preserve"> </w:t>
      </w:r>
      <w:r w:rsidR="000972EC" w:rsidRPr="008A22A0">
        <w:rPr>
          <w:rFonts w:hint="eastAsia"/>
          <w:bCs/>
          <w:color w:val="00B050"/>
        </w:rPr>
        <w:t>#template</w:t>
      </w:r>
      <w:r w:rsidR="000972EC" w:rsidRPr="008A22A0">
        <w:rPr>
          <w:rFonts w:hint="eastAsia"/>
          <w:bCs/>
          <w:color w:val="00B050"/>
        </w:rPr>
        <w:t>指定的重定向地址</w:t>
      </w:r>
    </w:p>
    <w:p w:rsidR="00AE3115" w:rsidRPr="00AE3115" w:rsidRDefault="00AE3115" w:rsidP="00AE3115">
      <w:pPr>
        <w:pStyle w:val="codewithbg"/>
      </w:pPr>
      <w:r w:rsidRPr="00AE3115">
        <w:t xml:space="preserve">    </w:t>
      </w:r>
      <w:proofErr w:type="gramStart"/>
      <w:r w:rsidRPr="00AE3115">
        <w:rPr>
          <w:b/>
          <w:bCs/>
          <w:color w:val="0000FF"/>
        </w:rPr>
        <w:t>if</w:t>
      </w:r>
      <w:proofErr w:type="gramEnd"/>
      <w:r w:rsidRPr="00AE3115">
        <w:t xml:space="preserve"> request</w:t>
      </w:r>
      <w:r w:rsidRPr="00AE3115">
        <w:rPr>
          <w:b/>
          <w:bCs/>
          <w:color w:val="000080"/>
        </w:rPr>
        <w:t>.</w:t>
      </w:r>
      <w:r w:rsidRPr="00AE3115">
        <w:t xml:space="preserve">method </w:t>
      </w:r>
      <w:r w:rsidRPr="00AE3115">
        <w:rPr>
          <w:b/>
          <w:bCs/>
          <w:color w:val="000080"/>
        </w:rPr>
        <w:t>==</w:t>
      </w:r>
      <w:r w:rsidRPr="00AE3115">
        <w:t xml:space="preserve"> </w:t>
      </w:r>
      <w:r w:rsidRPr="00AE3115">
        <w:rPr>
          <w:color w:val="808080"/>
        </w:rPr>
        <w:t>'GET'</w:t>
      </w:r>
      <w:r w:rsidRPr="00AE3115">
        <w:rPr>
          <w:b/>
          <w:bCs/>
          <w:color w:val="000080"/>
        </w:rPr>
        <w:t>:</w:t>
      </w:r>
    </w:p>
    <w:p w:rsidR="00AE3115" w:rsidRPr="00AE3115" w:rsidRDefault="00AE3115" w:rsidP="00AE3115">
      <w:pPr>
        <w:pStyle w:val="codewithbg"/>
      </w:pPr>
      <w:r w:rsidRPr="00AE3115">
        <w:t xml:space="preserve">        </w:t>
      </w:r>
      <w:proofErr w:type="gramStart"/>
      <w:r w:rsidRPr="00AE3115">
        <w:t>code</w:t>
      </w:r>
      <w:proofErr w:type="gramEnd"/>
      <w:r w:rsidRPr="00AE3115">
        <w:t xml:space="preserve"> </w:t>
      </w:r>
      <w:r w:rsidRPr="00AE3115">
        <w:rPr>
          <w:b/>
          <w:bCs/>
          <w:color w:val="000080"/>
        </w:rPr>
        <w:t>=</w:t>
      </w:r>
      <w:r w:rsidRPr="00AE3115">
        <w:t xml:space="preserve"> request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.</w:t>
      </w:r>
      <w:r w:rsidRPr="00AE3115">
        <w:t>get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'code'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</w:t>
      </w:r>
      <w:proofErr w:type="gramStart"/>
      <w:r w:rsidRPr="00AE3115">
        <w:rPr>
          <w:b/>
          <w:bCs/>
          <w:color w:val="0000FF"/>
        </w:rPr>
        <w:t>if</w:t>
      </w:r>
      <w:proofErr w:type="gramEnd"/>
      <w:r w:rsidRPr="00AE3115">
        <w:t xml:space="preserve"> code</w:t>
      </w:r>
      <w:r w:rsidRPr="00AE3115">
        <w:rPr>
          <w:b/>
          <w:bCs/>
          <w:color w:val="000080"/>
        </w:rPr>
        <w:t>: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r w:rsidR="00DB44BB" w:rsidRPr="00DB44BB">
        <w:rPr>
          <w:color w:val="000000"/>
        </w:rPr>
        <w:t xml:space="preserve">redirect_to </w:t>
      </w:r>
      <w:r w:rsidR="00DB44BB" w:rsidRPr="00DB44BB">
        <w:rPr>
          <w:b/>
          <w:bCs/>
          <w:color w:val="000080"/>
        </w:rPr>
        <w:t>=</w:t>
      </w:r>
      <w:r w:rsidR="00DB44BB" w:rsidRPr="00DB44BB">
        <w:rPr>
          <w:color w:val="000000"/>
        </w:rPr>
        <w:t xml:space="preserve"> </w:t>
      </w:r>
      <w:r w:rsidR="00DB44BB" w:rsidRPr="00DB44BB">
        <w:rPr>
          <w:color w:val="808080"/>
        </w:rPr>
        <w:t>"</w:t>
      </w:r>
      <w:r w:rsidR="00DB44BB" w:rsidRPr="00DB44BB">
        <w:rPr>
          <w:color w:val="808080"/>
          <w:u w:val="single"/>
        </w:rPr>
        <w:t>http://%s%s</w:t>
      </w:r>
      <w:r w:rsidR="00DB44BB" w:rsidRPr="00DB44BB">
        <w:rPr>
          <w:color w:val="808080"/>
        </w:rPr>
        <w:t>"</w:t>
      </w:r>
      <w:r w:rsidR="00DB44BB" w:rsidRPr="00DB44BB">
        <w:rPr>
          <w:color w:val="000000"/>
        </w:rPr>
        <w:t xml:space="preserve"> </w:t>
      </w:r>
      <w:r w:rsidR="00DB44BB" w:rsidRPr="00DB44BB">
        <w:rPr>
          <w:b/>
          <w:bCs/>
          <w:color w:val="000080"/>
        </w:rPr>
        <w:t>%</w:t>
      </w:r>
      <w:r w:rsidR="00DB44BB" w:rsidRPr="00DB44BB">
        <w:rPr>
          <w:color w:val="000000"/>
        </w:rPr>
        <w:t xml:space="preserve"> </w:t>
      </w:r>
      <w:r w:rsidR="00DB44BB" w:rsidRPr="00DB44BB">
        <w:rPr>
          <w:b/>
          <w:bCs/>
          <w:color w:val="000080"/>
        </w:rPr>
        <w:t>(</w:t>
      </w:r>
      <w:r w:rsidR="00DB44BB" w:rsidRPr="00DB44BB">
        <w:rPr>
          <w:color w:val="000000"/>
        </w:rPr>
        <w:t>request</w:t>
      </w:r>
      <w:r w:rsidR="00DB44BB" w:rsidRPr="00DB44BB">
        <w:rPr>
          <w:b/>
          <w:bCs/>
          <w:color w:val="000080"/>
        </w:rPr>
        <w:t>.</w:t>
      </w:r>
      <w:r w:rsidR="00DB44BB" w:rsidRPr="00DB44BB">
        <w:rPr>
          <w:color w:val="000000"/>
        </w:rPr>
        <w:t>META</w:t>
      </w:r>
      <w:r w:rsidR="00DB44BB" w:rsidRPr="00DB44BB">
        <w:rPr>
          <w:b/>
          <w:bCs/>
          <w:color w:val="000080"/>
        </w:rPr>
        <w:t>[</w:t>
      </w:r>
      <w:r w:rsidR="00DB44BB" w:rsidRPr="00DB44BB">
        <w:rPr>
          <w:color w:val="808080"/>
        </w:rPr>
        <w:t>'HTTP_HOST'</w:t>
      </w:r>
      <w:r w:rsidR="00DB44BB" w:rsidRPr="00DB44BB">
        <w:rPr>
          <w:b/>
          <w:bCs/>
          <w:color w:val="000080"/>
        </w:rPr>
        <w:t>],</w:t>
      </w:r>
      <w:r w:rsidR="00DB44BB" w:rsidRPr="00DB44BB">
        <w:rPr>
          <w:color w:val="000000"/>
        </w:rPr>
        <w:t xml:space="preserve"> reverse</w:t>
      </w:r>
      <w:r w:rsidR="00DB44BB" w:rsidRPr="00DB44BB">
        <w:rPr>
          <w:b/>
          <w:bCs/>
          <w:color w:val="000080"/>
        </w:rPr>
        <w:t>(</w:t>
      </w:r>
      <w:r w:rsidR="00DB44BB" w:rsidRPr="00DB44BB">
        <w:rPr>
          <w:color w:val="808080"/>
        </w:rPr>
        <w:t>"home"</w:t>
      </w:r>
      <w:r w:rsidR="00DB44BB" w:rsidRPr="00DB44BB">
        <w:rPr>
          <w:b/>
          <w:bCs/>
          <w:color w:val="000080"/>
        </w:rPr>
        <w:t>,</w:t>
      </w:r>
      <w:r w:rsidR="00DB44BB" w:rsidRPr="00DB44BB">
        <w:rPr>
          <w:color w:val="000000"/>
        </w:rPr>
        <w:t xml:space="preserve"> kwargs</w:t>
      </w:r>
      <w:r w:rsidR="00DB44BB" w:rsidRPr="00DB44BB">
        <w:rPr>
          <w:b/>
          <w:bCs/>
          <w:color w:val="000080"/>
        </w:rPr>
        <w:t>={}))</w:t>
      </w:r>
      <w:r w:rsidR="004A3D00" w:rsidRPr="004A3D00">
        <w:rPr>
          <w:rFonts w:hint="eastAsia"/>
          <w:bCs/>
          <w:color w:val="00B050"/>
        </w:rPr>
        <w:t>#</w:t>
      </w:r>
      <w:r w:rsidR="004A3D00" w:rsidRPr="004A3D00">
        <w:rPr>
          <w:rFonts w:hint="eastAsia"/>
          <w:bCs/>
          <w:color w:val="00B050"/>
        </w:rPr>
        <w:t>登录成功后的登录地址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proofErr w:type="gramStart"/>
      <w:r w:rsidRPr="00AE3115">
        <w:t>api</w:t>
      </w:r>
      <w:proofErr w:type="gramEnd"/>
      <w:r w:rsidRPr="00AE3115">
        <w:t xml:space="preserve"> </w:t>
      </w:r>
      <w:r w:rsidRPr="00AE3115">
        <w:rPr>
          <w:b/>
          <w:bCs/>
          <w:color w:val="000080"/>
        </w:rPr>
        <w:t>=</w:t>
      </w:r>
      <w:r w:rsidRPr="00AE3115">
        <w:t xml:space="preserve"> WeixinMpAPI</w:t>
      </w:r>
      <w:r w:rsidRPr="00AE3115">
        <w:rPr>
          <w:b/>
          <w:bCs/>
          <w:color w:val="000080"/>
        </w:rPr>
        <w:t>(</w:t>
      </w:r>
      <w:r w:rsidRPr="00AE3115">
        <w:t>appid</w:t>
      </w:r>
      <w:r w:rsidRPr="00AE3115">
        <w:rPr>
          <w:b/>
          <w:bCs/>
          <w:color w:val="000080"/>
        </w:rPr>
        <w:t>=</w:t>
      </w:r>
      <w:r w:rsidRPr="00AE3115">
        <w:t>APP_ID</w:t>
      </w:r>
      <w:r w:rsidRPr="00AE3115">
        <w:rPr>
          <w:b/>
          <w:bCs/>
          <w:color w:val="000080"/>
        </w:rPr>
        <w:t>,</w:t>
      </w:r>
      <w:r w:rsidRPr="00AE3115">
        <w:t xml:space="preserve"> </w:t>
      </w:r>
    </w:p>
    <w:p w:rsidR="00AE3115" w:rsidRPr="00AE3115" w:rsidRDefault="00AE3115" w:rsidP="00AE3115">
      <w:pPr>
        <w:pStyle w:val="codewithbg"/>
      </w:pPr>
      <w:r w:rsidRPr="00AE3115">
        <w:t xml:space="preserve">                        app_secret</w:t>
      </w:r>
      <w:r w:rsidRPr="00AE3115">
        <w:rPr>
          <w:b/>
          <w:bCs/>
          <w:color w:val="000080"/>
        </w:rPr>
        <w:t>=</w:t>
      </w:r>
      <w:r w:rsidRPr="00AE3115">
        <w:t>APP_SECRET</w:t>
      </w:r>
      <w:r w:rsidRPr="00AE3115">
        <w:rPr>
          <w:b/>
          <w:bCs/>
          <w:color w:val="000080"/>
        </w:rPr>
        <w:t>,</w:t>
      </w:r>
    </w:p>
    <w:p w:rsidR="00AE3115" w:rsidRPr="00AE3115" w:rsidRDefault="00AE3115" w:rsidP="00AE3115">
      <w:pPr>
        <w:pStyle w:val="codewithbg"/>
      </w:pPr>
      <w:r w:rsidRPr="00AE3115">
        <w:t xml:space="preserve">                        redirect_uri</w:t>
      </w:r>
      <w:r w:rsidRPr="00AE3115">
        <w:rPr>
          <w:b/>
          <w:bCs/>
          <w:color w:val="000080"/>
        </w:rPr>
        <w:t>=</w:t>
      </w:r>
      <w:r w:rsidRPr="00AE3115">
        <w:t>redirect_to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    auth_info </w:t>
      </w:r>
      <w:r w:rsidRPr="00AE3115">
        <w:rPr>
          <w:b/>
          <w:bCs/>
          <w:color w:val="000080"/>
        </w:rPr>
        <w:t>=</w:t>
      </w:r>
      <w:r w:rsidRPr="00AE3115">
        <w:t xml:space="preserve"> api</w:t>
      </w:r>
      <w:r w:rsidRPr="00AE3115">
        <w:rPr>
          <w:b/>
          <w:bCs/>
          <w:color w:val="000080"/>
        </w:rPr>
        <w:t>.</w:t>
      </w:r>
      <w:r w:rsidRPr="00AE3115">
        <w:t>exchange_code_for_access_</w:t>
      </w:r>
      <w:proofErr w:type="gramStart"/>
      <w:r w:rsidRPr="00AE3115">
        <w:t>token</w:t>
      </w:r>
      <w:r w:rsidRPr="00AE3115">
        <w:rPr>
          <w:b/>
          <w:bCs/>
          <w:color w:val="000080"/>
        </w:rPr>
        <w:t>(</w:t>
      </w:r>
      <w:proofErr w:type="gramEnd"/>
      <w:r w:rsidRPr="00AE3115">
        <w:t>code</w:t>
      </w:r>
      <w:r w:rsidRPr="00AE3115">
        <w:rPr>
          <w:b/>
          <w:bCs/>
          <w:color w:val="000080"/>
        </w:rPr>
        <w:t>=</w:t>
      </w:r>
      <w:r w:rsidRPr="00AE3115">
        <w:t>code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proofErr w:type="gramStart"/>
      <w:r w:rsidRPr="00AE3115">
        <w:t>api</w:t>
      </w:r>
      <w:proofErr w:type="gramEnd"/>
      <w:r w:rsidRPr="00AE3115">
        <w:t xml:space="preserve"> </w:t>
      </w:r>
      <w:r w:rsidRPr="00AE3115">
        <w:rPr>
          <w:b/>
          <w:bCs/>
          <w:color w:val="000080"/>
        </w:rPr>
        <w:t>=</w:t>
      </w:r>
      <w:r w:rsidRPr="00AE3115">
        <w:t xml:space="preserve"> WeixinMpAPI</w:t>
      </w:r>
      <w:r w:rsidRPr="00AE3115">
        <w:rPr>
          <w:b/>
          <w:bCs/>
          <w:color w:val="000080"/>
        </w:rPr>
        <w:t>(</w:t>
      </w:r>
      <w:r w:rsidRPr="00AE3115">
        <w:t>access_token</w:t>
      </w:r>
      <w:r w:rsidRPr="00AE3115">
        <w:rPr>
          <w:b/>
          <w:bCs/>
          <w:color w:val="000080"/>
        </w:rPr>
        <w:t>=</w:t>
      </w:r>
      <w:r w:rsidRPr="00AE3115">
        <w:t>auth_info</w:t>
      </w:r>
      <w:r w:rsidRPr="00AE3115">
        <w:rPr>
          <w:b/>
          <w:bCs/>
          <w:color w:val="000080"/>
        </w:rPr>
        <w:t>[</w:t>
      </w:r>
      <w:r w:rsidRPr="00AE3115">
        <w:rPr>
          <w:color w:val="808080"/>
        </w:rPr>
        <w:t>'access_token'</w:t>
      </w:r>
      <w:r w:rsidRPr="00AE3115">
        <w:rPr>
          <w:b/>
          <w:bCs/>
          <w:color w:val="000080"/>
        </w:rPr>
        <w:t>])</w:t>
      </w:r>
    </w:p>
    <w:p w:rsidR="00AE3115" w:rsidRPr="00AE3115" w:rsidRDefault="00AE3115" w:rsidP="00AE3115">
      <w:pPr>
        <w:pStyle w:val="codewithbg"/>
      </w:pPr>
      <w:r w:rsidRPr="00AE3115">
        <w:t xml:space="preserve">            api_user </w:t>
      </w:r>
      <w:r w:rsidRPr="00AE3115">
        <w:rPr>
          <w:b/>
          <w:bCs/>
          <w:color w:val="000080"/>
        </w:rPr>
        <w:t>=</w:t>
      </w:r>
      <w:r w:rsidRPr="00AE3115">
        <w:t xml:space="preserve"> </w:t>
      </w:r>
      <w:proofErr w:type="gramStart"/>
      <w:r w:rsidRPr="00AE3115">
        <w:t>api</w:t>
      </w:r>
      <w:r w:rsidRPr="00AE3115">
        <w:rPr>
          <w:b/>
          <w:bCs/>
          <w:color w:val="000080"/>
        </w:rPr>
        <w:t>.</w:t>
      </w:r>
      <w:r w:rsidRPr="00AE3115">
        <w:t>user</w:t>
      </w:r>
      <w:r w:rsidRPr="00AE3115">
        <w:rPr>
          <w:b/>
          <w:bCs/>
          <w:color w:val="000080"/>
        </w:rPr>
        <w:t>(</w:t>
      </w:r>
      <w:proofErr w:type="gramEnd"/>
      <w:r w:rsidRPr="00AE3115">
        <w:t>openid</w:t>
      </w:r>
      <w:r w:rsidRPr="00AE3115">
        <w:rPr>
          <w:b/>
          <w:bCs/>
          <w:color w:val="000080"/>
        </w:rPr>
        <w:t>=</w:t>
      </w:r>
      <w:r w:rsidRPr="00AE3115">
        <w:t>auth_info</w:t>
      </w:r>
      <w:r w:rsidRPr="00AE3115">
        <w:rPr>
          <w:b/>
          <w:bCs/>
          <w:color w:val="000080"/>
        </w:rPr>
        <w:t>[</w:t>
      </w:r>
      <w:r w:rsidRPr="00AE3115">
        <w:rPr>
          <w:color w:val="808080"/>
        </w:rPr>
        <w:t>'openid'</w:t>
      </w:r>
      <w:r w:rsidRPr="00AE3115">
        <w:rPr>
          <w:b/>
          <w:bCs/>
          <w:color w:val="000080"/>
        </w:rPr>
        <w:t>])</w:t>
      </w:r>
      <w:r w:rsidRPr="00AE3115">
        <w:t xml:space="preserve">                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proofErr w:type="gramStart"/>
      <w:r w:rsidRPr="007B244B">
        <w:rPr>
          <w:highlight w:val="green"/>
        </w:rPr>
        <w:t>user</w:t>
      </w:r>
      <w:proofErr w:type="gramEnd"/>
      <w:r w:rsidRPr="007B244B">
        <w:rPr>
          <w:highlight w:val="green"/>
        </w:rPr>
        <w:t xml:space="preserve"> </w:t>
      </w:r>
      <w:r w:rsidRPr="007B244B">
        <w:rPr>
          <w:b/>
          <w:bCs/>
          <w:color w:val="000080"/>
          <w:highlight w:val="green"/>
        </w:rPr>
        <w:t>=</w:t>
      </w:r>
      <w:r w:rsidRPr="007B244B">
        <w:rPr>
          <w:highlight w:val="green"/>
        </w:rPr>
        <w:t xml:space="preserve"> </w:t>
      </w:r>
      <w:bookmarkStart w:id="4" w:name="OLE_LINK218"/>
      <w:bookmarkStart w:id="5" w:name="OLE_LINK219"/>
      <w:r w:rsidRPr="007B244B">
        <w:rPr>
          <w:highlight w:val="green"/>
        </w:rPr>
        <w:t>authenticate</w:t>
      </w:r>
      <w:bookmarkEnd w:id="4"/>
      <w:bookmarkEnd w:id="5"/>
      <w:r w:rsidRPr="007B244B">
        <w:rPr>
          <w:b/>
          <w:bCs/>
          <w:color w:val="000080"/>
          <w:highlight w:val="green"/>
        </w:rPr>
        <w:t>(</w:t>
      </w:r>
      <w:r w:rsidRPr="007B244B">
        <w:rPr>
          <w:highlight w:val="green"/>
        </w:rPr>
        <w:t>request</w:t>
      </w:r>
      <w:r w:rsidRPr="007B244B">
        <w:rPr>
          <w:b/>
          <w:bCs/>
          <w:color w:val="000080"/>
          <w:highlight w:val="green"/>
        </w:rPr>
        <w:t>=</w:t>
      </w:r>
      <w:r w:rsidRPr="007B244B">
        <w:rPr>
          <w:highlight w:val="green"/>
        </w:rPr>
        <w:t>request</w:t>
      </w:r>
      <w:r w:rsidRPr="007B244B">
        <w:rPr>
          <w:b/>
          <w:bCs/>
          <w:color w:val="000080"/>
          <w:highlight w:val="green"/>
        </w:rPr>
        <w:t>,</w:t>
      </w:r>
      <w:r w:rsidRPr="007B244B">
        <w:rPr>
          <w:highlight w:val="green"/>
        </w:rPr>
        <w:t xml:space="preserve"> user</w:t>
      </w:r>
      <w:r w:rsidRPr="007B244B">
        <w:rPr>
          <w:b/>
          <w:bCs/>
          <w:color w:val="000080"/>
          <w:highlight w:val="green"/>
        </w:rPr>
        <w:t>=</w:t>
      </w:r>
      <w:r w:rsidRPr="007B244B">
        <w:rPr>
          <w:highlight w:val="green"/>
        </w:rPr>
        <w:t>api_user</w:t>
      </w:r>
      <w:r w:rsidRPr="007B244B">
        <w:rPr>
          <w:b/>
          <w:bCs/>
          <w:color w:val="000080"/>
          <w:highlight w:val="green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    </w:t>
      </w:r>
      <w:r w:rsidRPr="00AE3115">
        <w:rPr>
          <w:b/>
          <w:bCs/>
          <w:color w:val="0000FF"/>
        </w:rPr>
        <w:t>if</w:t>
      </w:r>
      <w:r w:rsidRPr="00AE3115">
        <w:t xml:space="preserve"> user</w:t>
      </w:r>
      <w:r w:rsidRPr="00AE3115">
        <w:rPr>
          <w:b/>
          <w:bCs/>
          <w:color w:val="000080"/>
        </w:rPr>
        <w:t>:</w:t>
      </w:r>
      <w:r w:rsidR="00372BBE">
        <w:rPr>
          <w:rFonts w:hint="eastAsia"/>
          <w:b/>
          <w:bCs/>
          <w:color w:val="000080"/>
        </w:rPr>
        <w:t xml:space="preserve"> </w:t>
      </w:r>
      <w:r w:rsidR="00372BBE" w:rsidRPr="00372BBE">
        <w:rPr>
          <w:rFonts w:hint="eastAsia"/>
          <w:bCs/>
          <w:color w:val="000080"/>
        </w:rPr>
        <w:t>#</w:t>
      </w:r>
      <w:r w:rsidR="00372BBE" w:rsidRPr="00372BBE">
        <w:rPr>
          <w:rFonts w:hint="eastAsia"/>
          <w:bCs/>
          <w:color w:val="000080"/>
        </w:rPr>
        <w:t>如果用户授权失败，则重定向到登录界面</w:t>
      </w:r>
    </w:p>
    <w:p w:rsidR="00AE3115" w:rsidRPr="00AE3115" w:rsidRDefault="00AE3115" w:rsidP="00AE3115">
      <w:pPr>
        <w:pStyle w:val="codewithbg"/>
      </w:pPr>
      <w:r w:rsidRPr="00AE3115">
        <w:t xml:space="preserve">                </w:t>
      </w:r>
      <w:proofErr w:type="gramStart"/>
      <w:r w:rsidRPr="00AE3115">
        <w:t>auth</w:t>
      </w:r>
      <w:r w:rsidRPr="00AE3115">
        <w:rPr>
          <w:b/>
          <w:bCs/>
          <w:color w:val="000080"/>
        </w:rPr>
        <w:t>.</w:t>
      </w:r>
      <w:r w:rsidRPr="00AE3115">
        <w:t>login</w:t>
      </w:r>
      <w:r w:rsidRPr="00AE3115">
        <w:rPr>
          <w:b/>
          <w:bCs/>
          <w:color w:val="000080"/>
        </w:rPr>
        <w:t>(</w:t>
      </w:r>
      <w:proofErr w:type="gramEnd"/>
      <w:r w:rsidRPr="00AE3115">
        <w:t>request</w:t>
      </w:r>
      <w:r w:rsidRPr="00AE3115">
        <w:rPr>
          <w:b/>
          <w:bCs/>
          <w:color w:val="000080"/>
        </w:rPr>
        <w:t>,</w:t>
      </w:r>
      <w:r w:rsidRPr="00AE3115">
        <w:t xml:space="preserve"> user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  <w:r w:rsidRPr="00AE3115">
        <w:t xml:space="preserve">                </w:t>
      </w:r>
      <w:proofErr w:type="gramStart"/>
      <w:r w:rsidRPr="00AE3115">
        <w:rPr>
          <w:b/>
          <w:bCs/>
          <w:color w:val="0000FF"/>
        </w:rPr>
        <w:t>return</w:t>
      </w:r>
      <w:proofErr w:type="gramEnd"/>
      <w:r w:rsidRPr="00AE3115">
        <w:t xml:space="preserve"> redirect</w:t>
      </w:r>
      <w:r w:rsidRPr="00AE3115">
        <w:rPr>
          <w:b/>
          <w:bCs/>
          <w:color w:val="000080"/>
        </w:rPr>
        <w:t>(</w:t>
      </w:r>
      <w:r w:rsidRPr="00AE3115">
        <w:t>redirect_to</w:t>
      </w:r>
      <w:r w:rsidRPr="00AE3115">
        <w:rPr>
          <w:b/>
          <w:bCs/>
          <w:color w:val="000080"/>
        </w:rPr>
        <w:t>)</w:t>
      </w:r>
    </w:p>
    <w:p w:rsidR="00AE3115" w:rsidRPr="00AE3115" w:rsidRDefault="00AE3115" w:rsidP="00AE3115">
      <w:pPr>
        <w:pStyle w:val="codewithbg"/>
      </w:pPr>
    </w:p>
    <w:p w:rsidR="00AE3115" w:rsidRPr="00AE3115" w:rsidRDefault="00AE3115" w:rsidP="00AE3115">
      <w:pPr>
        <w:pStyle w:val="codewithbg"/>
      </w:pPr>
      <w:r w:rsidRPr="00AE3115">
        <w:t xml:space="preserve">        </w:t>
      </w:r>
      <w:proofErr w:type="gramStart"/>
      <w:r w:rsidRPr="00AE3115">
        <w:rPr>
          <w:b/>
          <w:bCs/>
          <w:color w:val="0000FF"/>
        </w:rPr>
        <w:t>return</w:t>
      </w:r>
      <w:proofErr w:type="gramEnd"/>
      <w:r w:rsidRPr="00AE3115">
        <w:t xml:space="preserve"> redirect</w:t>
      </w:r>
      <w:r w:rsidRPr="00AE3115">
        <w:rPr>
          <w:b/>
          <w:bCs/>
          <w:color w:val="000080"/>
        </w:rPr>
        <w:t>(</w:t>
      </w:r>
      <w:r w:rsidRPr="00AE3115">
        <w:t>reverse</w:t>
      </w:r>
      <w:r w:rsidRPr="00AE3115">
        <w:rPr>
          <w:b/>
          <w:bCs/>
          <w:color w:val="000080"/>
        </w:rPr>
        <w:t>(</w:t>
      </w:r>
      <w:r w:rsidRPr="00AE3115">
        <w:rPr>
          <w:color w:val="808080"/>
        </w:rPr>
        <w:t>"auth_login"</w:t>
      </w:r>
      <w:r w:rsidRPr="00AE3115">
        <w:rPr>
          <w:b/>
          <w:bCs/>
          <w:color w:val="000080"/>
        </w:rPr>
        <w:t>,</w:t>
      </w:r>
      <w:r w:rsidRPr="00AE3115">
        <w:t xml:space="preserve"> kwargs</w:t>
      </w:r>
      <w:r w:rsidRPr="00AE3115">
        <w:rPr>
          <w:b/>
          <w:bCs/>
          <w:color w:val="000080"/>
        </w:rPr>
        <w:t>={}))</w:t>
      </w:r>
    </w:p>
    <w:p w:rsidR="00AE3115" w:rsidRPr="00AE3115" w:rsidRDefault="00AE3115" w:rsidP="00AE3115">
      <w:pPr>
        <w:pStyle w:val="codewithbg"/>
      </w:pPr>
    </w:p>
    <w:p w:rsidR="0017362B" w:rsidRDefault="00AE3115" w:rsidP="00AE3115">
      <w:pPr>
        <w:pStyle w:val="codewithbg"/>
      </w:pPr>
      <w:r w:rsidRPr="00AE3115">
        <w:t xml:space="preserve">    </w:t>
      </w:r>
      <w:proofErr w:type="gramStart"/>
      <w:r w:rsidRPr="00AE3115">
        <w:rPr>
          <w:b/>
          <w:bCs/>
          <w:color w:val="0000FF"/>
        </w:rPr>
        <w:t>return</w:t>
      </w:r>
      <w:proofErr w:type="gramEnd"/>
      <w:r w:rsidRPr="00AE3115">
        <w:t xml:space="preserve"> auth_views</w:t>
      </w:r>
      <w:r w:rsidRPr="00AE3115">
        <w:rPr>
          <w:b/>
          <w:bCs/>
          <w:color w:val="000080"/>
        </w:rPr>
        <w:t>.</w:t>
      </w:r>
      <w:r w:rsidRPr="00AE3115">
        <w:t>login</w:t>
      </w:r>
      <w:r w:rsidRPr="00AE3115">
        <w:rPr>
          <w:b/>
          <w:bCs/>
          <w:color w:val="000080"/>
        </w:rPr>
        <w:t>(</w:t>
      </w:r>
      <w:r w:rsidRPr="00AE3115">
        <w:t>request</w:t>
      </w:r>
      <w:r w:rsidRPr="00AE3115">
        <w:rPr>
          <w:b/>
          <w:bCs/>
          <w:color w:val="000080"/>
        </w:rPr>
        <w:t>,</w:t>
      </w:r>
      <w:r w:rsidRPr="00AE3115">
        <w:t xml:space="preserve"> redirect_field_name</w:t>
      </w:r>
      <w:r w:rsidRPr="00AE3115">
        <w:rPr>
          <w:b/>
          <w:bCs/>
          <w:color w:val="000080"/>
        </w:rPr>
        <w:t>=</w:t>
      </w:r>
      <w:r w:rsidRPr="00AE3115">
        <w:t>REDIRECT_URI</w:t>
      </w:r>
      <w:r w:rsidRPr="00AE3115">
        <w:rPr>
          <w:b/>
          <w:bCs/>
          <w:color w:val="000080"/>
        </w:rPr>
        <w:t>,</w:t>
      </w:r>
      <w:r w:rsidRPr="00AE3115">
        <w:t xml:space="preserve"> extra_context</w:t>
      </w:r>
      <w:r w:rsidRPr="00AE3115">
        <w:rPr>
          <w:b/>
          <w:bCs/>
          <w:color w:val="000080"/>
        </w:rPr>
        <w:t>=</w:t>
      </w:r>
      <w:r w:rsidRPr="00AE3115">
        <w:rPr>
          <w:b/>
          <w:bCs/>
          <w:color w:val="0000FF"/>
        </w:rPr>
        <w:t>None</w:t>
      </w:r>
      <w:r w:rsidRPr="00AE3115">
        <w:rPr>
          <w:b/>
          <w:bCs/>
          <w:color w:val="000080"/>
        </w:rPr>
        <w:t>)</w:t>
      </w:r>
      <w:r w:rsidRPr="00AE3115">
        <w:t xml:space="preserve">  </w:t>
      </w:r>
    </w:p>
    <w:p w:rsidR="00AE3115" w:rsidRDefault="007B244B" w:rsidP="00AE3115">
      <w:r>
        <w:rPr>
          <w:rFonts w:hint="eastAsia"/>
        </w:rPr>
        <w:t>特别注意的是，这边登录用了</w:t>
      </w:r>
      <w:r>
        <w:rPr>
          <w:rFonts w:hint="eastAsia"/>
        </w:rPr>
        <w:t>authenticate</w:t>
      </w:r>
      <w:r>
        <w:rPr>
          <w:rFonts w:hint="eastAsia"/>
        </w:rPr>
        <w:t>函数，参数第二个变成了</w:t>
      </w:r>
      <w:r>
        <w:rPr>
          <w:rFonts w:hint="eastAsia"/>
        </w:rPr>
        <w:t>user</w:t>
      </w:r>
      <w:r>
        <w:rPr>
          <w:rFonts w:hint="eastAsia"/>
        </w:rPr>
        <w:t>，这个其实已经对登录的后台进行了扩展，具体可参考章节“用户扩展”</w:t>
      </w:r>
    </w:p>
    <w:p w:rsidR="00920F9A" w:rsidRDefault="00920F9A" w:rsidP="00AE3115">
      <w:r>
        <w:rPr>
          <w:rFonts w:hint="eastAsia"/>
        </w:rPr>
        <w:t>登录成功后需要在</w:t>
      </w:r>
      <w:r>
        <w:rPr>
          <w:rFonts w:hint="eastAsia"/>
        </w:rPr>
        <w:t>templates.navbar.html</w:t>
      </w:r>
      <w:r>
        <w:rPr>
          <w:rFonts w:hint="eastAsia"/>
        </w:rPr>
        <w:t>修改图标为已登录状态</w:t>
      </w:r>
    </w:p>
    <w:p w:rsidR="00920F9A" w:rsidRPr="00920F9A" w:rsidRDefault="00920F9A" w:rsidP="00920F9A">
      <w:pPr>
        <w:pStyle w:val="codewithbg"/>
      </w:pPr>
      <w:r w:rsidRPr="00920F9A">
        <w:t xml:space="preserve">            {% if request.user.is_authenticated %}              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04166E">
        <w:rPr>
          <w:highlight w:val="yellow"/>
        </w:rPr>
        <w:t>{% if request.user.</w:t>
      </w:r>
      <w:bookmarkStart w:id="6" w:name="OLE_LINK214"/>
      <w:bookmarkStart w:id="7" w:name="OLE_LINK215"/>
      <w:r w:rsidRPr="0004166E">
        <w:rPr>
          <w:highlight w:val="yellow"/>
        </w:rPr>
        <w:t>account_type</w:t>
      </w:r>
      <w:bookmarkEnd w:id="6"/>
      <w:bookmarkEnd w:id="7"/>
      <w:r w:rsidRPr="0004166E">
        <w:rPr>
          <w:highlight w:val="yellow"/>
        </w:rPr>
        <w:t xml:space="preserve"> == 'wechat' %}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</w:t>
      </w:r>
      <w:proofErr w:type="gramStart"/>
      <w:r w:rsidRPr="00920F9A">
        <w:rPr>
          <w:color w:val="0000FF"/>
        </w:rPr>
        <w:t>li</w:t>
      </w:r>
      <w:proofErr w:type="gramEnd"/>
      <w:r w:rsidRPr="00920F9A">
        <w:rPr>
          <w:color w:val="0000FF"/>
        </w:rPr>
        <w:t>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'{{request.user.get_absolute_url}}'</w:t>
      </w:r>
      <w:r w:rsidRPr="00920F9A">
        <w:t>}</w:t>
      </w:r>
      <w:r w:rsidRPr="00920F9A">
        <w:rPr>
          <w:color w:val="0000FF"/>
        </w:rPr>
        <w:t>&gt;</w:t>
      </w:r>
      <w:r w:rsidRPr="00920F9A">
        <w:t>{{request.user.get_wechatprofile}}</w:t>
      </w:r>
      <w:r w:rsidRPr="00920F9A">
        <w:rPr>
          <w:color w:val="0000FF"/>
        </w:rPr>
        <w:t>&lt;/a&gt;&lt;/li&gt;</w:t>
      </w:r>
      <w:r w:rsidRPr="00920F9A">
        <w:t xml:space="preserve"> 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&lt;li&gt;</w:t>
      </w:r>
      <w:bookmarkStart w:id="8" w:name="_GoBack"/>
      <w:bookmarkEnd w:id="8"/>
      <w:r w:rsidRPr="00920F9A">
        <w:rPr>
          <w:color w:val="0000FF"/>
        </w:rPr>
        <w:t>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"{% url 'logout' %}"</w:t>
      </w:r>
      <w:proofErr w:type="gramStart"/>
      <w:r w:rsidRPr="00920F9A">
        <w:rPr>
          <w:color w:val="0000FF"/>
        </w:rPr>
        <w:t>&gt;</w:t>
      </w:r>
      <w:r w:rsidRPr="00920F9A">
        <w:t>Logout</w:t>
      </w:r>
      <w:proofErr w:type="gramEnd"/>
      <w:r w:rsidRPr="00920F9A">
        <w:rPr>
          <w:color w:val="0000FF"/>
        </w:rPr>
        <w:t>&lt;/a&gt;&lt;/li&gt;</w:t>
      </w:r>
      <w:r w:rsidRPr="00920F9A">
        <w:t xml:space="preserve">              </w:t>
      </w:r>
    </w:p>
    <w:p w:rsidR="00920F9A" w:rsidRPr="00920F9A" w:rsidRDefault="00920F9A" w:rsidP="00920F9A">
      <w:pPr>
        <w:pStyle w:val="codewithbg"/>
      </w:pPr>
      <w:r w:rsidRPr="00920F9A">
        <w:t xml:space="preserve">              {% else %}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</w:t>
      </w:r>
      <w:proofErr w:type="gramStart"/>
      <w:r w:rsidRPr="00920F9A">
        <w:rPr>
          <w:color w:val="0000FF"/>
        </w:rPr>
        <w:t>li</w:t>
      </w:r>
      <w:proofErr w:type="gramEnd"/>
      <w:r w:rsidRPr="00920F9A">
        <w:rPr>
          <w:color w:val="0000FF"/>
        </w:rPr>
        <w:t>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"{{request.user.get_absolute_url}}"</w:t>
      </w:r>
      <w:r w:rsidRPr="00920F9A">
        <w:rPr>
          <w:color w:val="0000FF"/>
        </w:rPr>
        <w:t>&gt;</w:t>
      </w:r>
      <w:r w:rsidRPr="00920F9A">
        <w:t>{{request.user}}</w:t>
      </w:r>
      <w:r w:rsidRPr="00920F9A">
        <w:rPr>
          <w:color w:val="0000FF"/>
        </w:rPr>
        <w:t>&lt;/a&gt;&lt;/li&gt;</w:t>
      </w:r>
      <w:r w:rsidRPr="00920F9A">
        <w:t xml:space="preserve"> 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&lt;li&gt;&lt;a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"{% url 'logout' %}"</w:t>
      </w:r>
      <w:proofErr w:type="gramStart"/>
      <w:r w:rsidRPr="00920F9A">
        <w:rPr>
          <w:color w:val="0000FF"/>
        </w:rPr>
        <w:t>&gt;</w:t>
      </w:r>
      <w:r w:rsidRPr="00920F9A">
        <w:t>Logout</w:t>
      </w:r>
      <w:proofErr w:type="gramEnd"/>
      <w:r w:rsidRPr="00920F9A">
        <w:rPr>
          <w:color w:val="0000FF"/>
        </w:rPr>
        <w:t>&lt;/a&gt;&lt;/li&gt;</w:t>
      </w:r>
    </w:p>
    <w:p w:rsidR="00920F9A" w:rsidRPr="00920F9A" w:rsidRDefault="00920F9A" w:rsidP="00920F9A">
      <w:pPr>
        <w:pStyle w:val="codewithbg"/>
      </w:pPr>
      <w:r w:rsidRPr="00920F9A">
        <w:t xml:space="preserve">              {% endif %}</w:t>
      </w:r>
    </w:p>
    <w:p w:rsidR="00920F9A" w:rsidRPr="00F0503F" w:rsidRDefault="00920F9A" w:rsidP="00920F9A">
      <w:pPr>
        <w:pStyle w:val="codewithbg"/>
      </w:pPr>
      <w:r w:rsidRPr="00F0503F">
        <w:t xml:space="preserve">            </w:t>
      </w:r>
      <w:r w:rsidRPr="00F0503F">
        <w:rPr>
          <w:highlight w:val="yellow"/>
        </w:rPr>
        <w:t>{% elif request.wechat %}</w:t>
      </w:r>
    </w:p>
    <w:p w:rsidR="00920F9A" w:rsidRPr="00F0503F" w:rsidRDefault="00920F9A" w:rsidP="00920F9A">
      <w:pPr>
        <w:pStyle w:val="codewithbg"/>
      </w:pPr>
      <w:r w:rsidRPr="00F0503F">
        <w:t xml:space="preserve">              </w:t>
      </w:r>
      <w:r w:rsidRPr="00F0503F">
        <w:rPr>
          <w:color w:val="0000FF"/>
        </w:rPr>
        <w:t>&lt;</w:t>
      </w:r>
      <w:proofErr w:type="gramStart"/>
      <w:r w:rsidRPr="00F0503F">
        <w:rPr>
          <w:color w:val="0000FF"/>
        </w:rPr>
        <w:t>li</w:t>
      </w:r>
      <w:proofErr w:type="gramEnd"/>
      <w:r w:rsidRPr="00F0503F">
        <w:rPr>
          <w:color w:val="0000FF"/>
        </w:rPr>
        <w:t>&gt;&lt;a</w:t>
      </w:r>
      <w:r w:rsidRPr="00F0503F">
        <w:t xml:space="preserve"> </w:t>
      </w:r>
      <w:r w:rsidRPr="00F0503F">
        <w:rPr>
          <w:color w:val="FF0000"/>
        </w:rPr>
        <w:t>href</w:t>
      </w:r>
      <w:r w:rsidRPr="00F0503F">
        <w:t>=</w:t>
      </w:r>
      <w:r w:rsidRPr="00F0503F">
        <w:rPr>
          <w:color w:val="8000FF"/>
        </w:rPr>
        <w:t>"{{request.wechat.get_absolute_url}}"</w:t>
      </w:r>
      <w:r w:rsidRPr="00F0503F">
        <w:rPr>
          <w:color w:val="0000FF"/>
        </w:rPr>
        <w:t>&gt;</w:t>
      </w:r>
      <w:r w:rsidRPr="00F0503F">
        <w:t>{{request.wechat}}</w:t>
      </w:r>
      <w:r w:rsidRPr="00F0503F">
        <w:rPr>
          <w:color w:val="0000FF"/>
        </w:rPr>
        <w:t>&lt;/a&gt;&lt;/li&gt;</w:t>
      </w:r>
      <w:r w:rsidRPr="00F0503F">
        <w:t xml:space="preserve"> </w:t>
      </w:r>
    </w:p>
    <w:p w:rsidR="00920F9A" w:rsidRPr="00920F9A" w:rsidRDefault="00920F9A" w:rsidP="00920F9A">
      <w:pPr>
        <w:pStyle w:val="codewithbg"/>
      </w:pPr>
      <w:r w:rsidRPr="00F0503F">
        <w:t xml:space="preserve">              </w:t>
      </w:r>
      <w:r w:rsidRPr="00F0503F">
        <w:rPr>
          <w:color w:val="0000FF"/>
        </w:rPr>
        <w:t>&lt;li&gt;&lt;a</w:t>
      </w:r>
      <w:r w:rsidRPr="00F0503F">
        <w:t xml:space="preserve"> </w:t>
      </w:r>
      <w:r w:rsidRPr="00F0503F">
        <w:rPr>
          <w:color w:val="FF0000"/>
        </w:rPr>
        <w:t>href</w:t>
      </w:r>
      <w:r w:rsidRPr="00F0503F">
        <w:t>=</w:t>
      </w:r>
      <w:r w:rsidRPr="00F0503F">
        <w:rPr>
          <w:color w:val="8000FF"/>
        </w:rPr>
        <w:t>"{% url 'logout' %}"</w:t>
      </w:r>
      <w:proofErr w:type="gramStart"/>
      <w:r w:rsidRPr="00F0503F">
        <w:rPr>
          <w:color w:val="0000FF"/>
        </w:rPr>
        <w:t>&gt;</w:t>
      </w:r>
      <w:r w:rsidRPr="00F0503F">
        <w:t>Logout</w:t>
      </w:r>
      <w:proofErr w:type="gramEnd"/>
      <w:r w:rsidRPr="00F0503F">
        <w:rPr>
          <w:color w:val="0000FF"/>
        </w:rPr>
        <w:t>&lt;/a&gt;&lt;/li&gt;</w:t>
      </w:r>
      <w:r w:rsidRPr="00F0503F">
        <w:t xml:space="preserve">  </w:t>
      </w:r>
      <w:r w:rsidRPr="0004166E">
        <w:rPr>
          <w:strike/>
        </w:rPr>
        <w:t xml:space="preserve">  </w:t>
      </w:r>
      <w:r w:rsidRPr="00920F9A">
        <w:t xml:space="preserve">          </w:t>
      </w:r>
    </w:p>
    <w:p w:rsidR="00920F9A" w:rsidRPr="00920F9A" w:rsidRDefault="00920F9A" w:rsidP="00920F9A">
      <w:pPr>
        <w:pStyle w:val="codewithbg"/>
      </w:pPr>
      <w:r w:rsidRPr="00920F9A">
        <w:t xml:space="preserve">            {% else %}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&lt;li&gt;&lt;a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"{% url 'registration_register' %}"</w:t>
      </w:r>
      <w:proofErr w:type="gramStart"/>
      <w:r w:rsidRPr="00920F9A">
        <w:rPr>
          <w:color w:val="0000FF"/>
        </w:rPr>
        <w:t>&gt;</w:t>
      </w:r>
      <w:r w:rsidRPr="00920F9A">
        <w:t>Register</w:t>
      </w:r>
      <w:proofErr w:type="gramEnd"/>
      <w:r w:rsidRPr="00920F9A">
        <w:rPr>
          <w:color w:val="0000FF"/>
        </w:rPr>
        <w:t>&lt;/a&gt;&lt;/li&gt;</w:t>
      </w:r>
    </w:p>
    <w:p w:rsidR="00920F9A" w:rsidRPr="00920F9A" w:rsidRDefault="00920F9A" w:rsidP="00920F9A">
      <w:pPr>
        <w:pStyle w:val="codewithbg"/>
      </w:pPr>
      <w:r w:rsidRPr="00920F9A">
        <w:t xml:space="preserve">              </w:t>
      </w:r>
      <w:r w:rsidRPr="00920F9A">
        <w:rPr>
          <w:color w:val="0000FF"/>
        </w:rPr>
        <w:t>&lt;li&gt;&lt;a</w:t>
      </w:r>
      <w:r w:rsidRPr="00920F9A">
        <w:t xml:space="preserve"> </w:t>
      </w:r>
      <w:r w:rsidRPr="00920F9A">
        <w:rPr>
          <w:color w:val="FF0000"/>
        </w:rPr>
        <w:t>href</w:t>
      </w:r>
      <w:r w:rsidRPr="00920F9A">
        <w:t>=</w:t>
      </w:r>
      <w:r w:rsidRPr="00920F9A">
        <w:rPr>
          <w:color w:val="8000FF"/>
        </w:rPr>
        <w:t>'{% url "wechatlogin" %}'</w:t>
      </w:r>
      <w:r w:rsidRPr="00920F9A">
        <w:rPr>
          <w:color w:val="0000FF"/>
        </w:rPr>
        <w:t>&gt;</w:t>
      </w:r>
      <w:proofErr w:type="gramStart"/>
      <w:r w:rsidRPr="00920F9A">
        <w:rPr>
          <w:color w:val="0000FF"/>
        </w:rPr>
        <w:t>&lt;i</w:t>
      </w:r>
      <w:proofErr w:type="gramEnd"/>
      <w:r w:rsidRPr="00920F9A">
        <w:t xml:space="preserve"> </w:t>
      </w:r>
      <w:r w:rsidRPr="00920F9A">
        <w:rPr>
          <w:color w:val="FF0000"/>
        </w:rPr>
        <w:t>class</w:t>
      </w:r>
      <w:r w:rsidRPr="00920F9A">
        <w:t>=</w:t>
      </w:r>
      <w:r w:rsidRPr="00920F9A">
        <w:rPr>
          <w:color w:val="8000FF"/>
        </w:rPr>
        <w:t>"fa fa-weixin"</w:t>
      </w:r>
      <w:r w:rsidRPr="00920F9A">
        <w:t xml:space="preserve"> aria-hidden=</w:t>
      </w:r>
      <w:r w:rsidRPr="00920F9A">
        <w:rPr>
          <w:color w:val="8000FF"/>
        </w:rPr>
        <w:t>"true"</w:t>
      </w:r>
      <w:r w:rsidRPr="00920F9A">
        <w:rPr>
          <w:color w:val="0000FF"/>
        </w:rPr>
        <w:t>&gt;&lt;/i&gt;&lt;/a&gt;&lt;/li&gt;</w:t>
      </w:r>
    </w:p>
    <w:p w:rsidR="00920F9A" w:rsidRPr="00920F9A" w:rsidRDefault="00920F9A" w:rsidP="00920F9A">
      <w:pPr>
        <w:pStyle w:val="codewithbg"/>
      </w:pPr>
      <w:r w:rsidRPr="00920F9A">
        <w:t xml:space="preserve">            {% endif %}</w:t>
      </w:r>
    </w:p>
    <w:p w:rsidR="00920F9A" w:rsidRPr="00AE3115" w:rsidRDefault="00920F9A" w:rsidP="00AE3115"/>
    <w:p w:rsidR="00AE3115" w:rsidRDefault="00184B99" w:rsidP="00184B99">
      <w:pPr>
        <w:pStyle w:val="Heading4"/>
      </w:pPr>
      <w:r>
        <w:rPr>
          <w:rFonts w:hint="eastAsia"/>
        </w:rPr>
        <w:t>退出登录</w:t>
      </w:r>
    </w:p>
    <w:p w:rsidR="00184B99" w:rsidRPr="00AE3115" w:rsidRDefault="00706B4F" w:rsidP="00AE3115">
      <w:r>
        <w:rPr>
          <w:rFonts w:hint="eastAsia"/>
        </w:rPr>
        <w:t>在</w:t>
      </w:r>
      <w:r w:rsidRPr="00213463">
        <w:rPr>
          <w:rFonts w:ascii="Courier New" w:hAnsi="Courier New" w:cs="Courier New"/>
          <w:color w:val="808080"/>
          <w:sz w:val="20"/>
        </w:rPr>
        <w:t>newsletter.views.log</w:t>
      </w:r>
      <w:r>
        <w:rPr>
          <w:rFonts w:ascii="Courier New" w:hAnsi="Courier New" w:cs="Courier New" w:hint="eastAsia"/>
          <w:color w:val="808080"/>
          <w:sz w:val="20"/>
        </w:rPr>
        <w:t>out</w:t>
      </w:r>
      <w:r>
        <w:rPr>
          <w:rFonts w:hint="eastAsia"/>
        </w:rPr>
        <w:t>实现注销，会调用系统函数</w:t>
      </w:r>
      <w:r w:rsidRPr="00706B4F">
        <w:rPr>
          <w:rFonts w:ascii="Courier New" w:hAnsi="Courier New" w:cs="Courier New"/>
          <w:color w:val="808080"/>
          <w:sz w:val="20"/>
        </w:rPr>
        <w:t>auth.logout</w:t>
      </w:r>
      <w:r>
        <w:rPr>
          <w:rFonts w:hint="eastAsia"/>
        </w:rPr>
        <w:t>。</w:t>
      </w:r>
    </w:p>
    <w:p w:rsidR="001030E5" w:rsidRPr="001030E5" w:rsidRDefault="001030E5" w:rsidP="001030E5">
      <w:pPr>
        <w:pStyle w:val="codewithbg"/>
      </w:pPr>
      <w:proofErr w:type="gramStart"/>
      <w:r w:rsidRPr="001030E5">
        <w:rPr>
          <w:b/>
          <w:bCs/>
          <w:color w:val="0000FF"/>
        </w:rPr>
        <w:t>def</w:t>
      </w:r>
      <w:proofErr w:type="gramEnd"/>
      <w:r w:rsidRPr="001030E5">
        <w:t xml:space="preserve"> </w:t>
      </w:r>
      <w:r w:rsidRPr="001030E5">
        <w:rPr>
          <w:color w:val="FF00FF"/>
        </w:rPr>
        <w:t>logout</w:t>
      </w:r>
      <w:r w:rsidRPr="001030E5">
        <w:rPr>
          <w:b/>
          <w:bCs/>
          <w:color w:val="000080"/>
        </w:rPr>
        <w:t>(</w:t>
      </w:r>
      <w:r w:rsidRPr="001030E5">
        <w:t>request</w:t>
      </w:r>
      <w:r w:rsidRPr="001030E5">
        <w:rPr>
          <w:b/>
          <w:bCs/>
          <w:color w:val="000080"/>
        </w:rPr>
        <w:t>):</w:t>
      </w:r>
    </w:p>
    <w:p w:rsidR="001030E5" w:rsidRPr="001030E5" w:rsidRDefault="001030E5" w:rsidP="001030E5">
      <w:pPr>
        <w:pStyle w:val="codewithbg"/>
      </w:pPr>
      <w:r w:rsidRPr="001030E5">
        <w:t xml:space="preserve">    </w:t>
      </w:r>
      <w:proofErr w:type="gramStart"/>
      <w:r w:rsidRPr="001030E5">
        <w:rPr>
          <w:b/>
          <w:bCs/>
          <w:color w:val="0000FF"/>
        </w:rPr>
        <w:t>try</w:t>
      </w:r>
      <w:proofErr w:type="gramEnd"/>
      <w:r w:rsidRPr="001030E5">
        <w:rPr>
          <w:b/>
          <w:bCs/>
          <w:color w:val="000080"/>
        </w:rPr>
        <w:t>:</w:t>
      </w:r>
    </w:p>
    <w:p w:rsidR="001030E5" w:rsidRPr="001030E5" w:rsidRDefault="001030E5" w:rsidP="001030E5">
      <w:pPr>
        <w:pStyle w:val="codewithbg"/>
      </w:pPr>
      <w:r w:rsidRPr="001030E5">
        <w:t xml:space="preserve">        </w:t>
      </w:r>
      <w:proofErr w:type="gramStart"/>
      <w:r w:rsidRPr="001030E5">
        <w:rPr>
          <w:b/>
          <w:bCs/>
          <w:color w:val="0000FF"/>
        </w:rPr>
        <w:t>del</w:t>
      </w:r>
      <w:proofErr w:type="gramEnd"/>
      <w:r w:rsidRPr="001030E5">
        <w:t xml:space="preserve"> request</w:t>
      </w:r>
      <w:r w:rsidRPr="001030E5">
        <w:rPr>
          <w:b/>
          <w:bCs/>
          <w:color w:val="000080"/>
        </w:rPr>
        <w:t>.</w:t>
      </w:r>
      <w:r w:rsidRPr="001030E5">
        <w:t>session</w:t>
      </w:r>
      <w:r w:rsidRPr="001030E5">
        <w:rPr>
          <w:b/>
          <w:bCs/>
          <w:color w:val="000080"/>
        </w:rPr>
        <w:t>[</w:t>
      </w:r>
      <w:r w:rsidRPr="001030E5">
        <w:rPr>
          <w:color w:val="808080"/>
        </w:rPr>
        <w:t>'wechat_id'</w:t>
      </w:r>
      <w:r w:rsidRPr="001030E5">
        <w:rPr>
          <w:b/>
          <w:bCs/>
          <w:color w:val="000080"/>
        </w:rPr>
        <w:t>]</w:t>
      </w:r>
    </w:p>
    <w:p w:rsidR="001030E5" w:rsidRPr="001030E5" w:rsidRDefault="001030E5" w:rsidP="001030E5">
      <w:pPr>
        <w:pStyle w:val="codewithbg"/>
      </w:pPr>
      <w:r w:rsidRPr="001030E5">
        <w:t xml:space="preserve">    </w:t>
      </w:r>
      <w:proofErr w:type="gramStart"/>
      <w:r w:rsidRPr="001030E5">
        <w:rPr>
          <w:b/>
          <w:bCs/>
          <w:color w:val="0000FF"/>
        </w:rPr>
        <w:t>except</w:t>
      </w:r>
      <w:proofErr w:type="gramEnd"/>
      <w:r w:rsidRPr="001030E5">
        <w:rPr>
          <w:b/>
          <w:bCs/>
          <w:color w:val="000080"/>
        </w:rPr>
        <w:t>:</w:t>
      </w:r>
    </w:p>
    <w:p w:rsidR="001030E5" w:rsidRPr="001030E5" w:rsidRDefault="001030E5" w:rsidP="001030E5">
      <w:pPr>
        <w:pStyle w:val="codewithbg"/>
      </w:pPr>
      <w:r w:rsidRPr="001030E5">
        <w:t xml:space="preserve">        </w:t>
      </w:r>
      <w:proofErr w:type="gramStart"/>
      <w:r w:rsidRPr="001030E5">
        <w:rPr>
          <w:b/>
          <w:bCs/>
          <w:color w:val="0000FF"/>
        </w:rPr>
        <w:t>pass</w:t>
      </w:r>
      <w:proofErr w:type="gramEnd"/>
    </w:p>
    <w:p w:rsidR="001030E5" w:rsidRPr="001030E5" w:rsidRDefault="001030E5" w:rsidP="001030E5">
      <w:pPr>
        <w:pStyle w:val="codewithbg"/>
      </w:pPr>
      <w:r w:rsidRPr="001030E5">
        <w:t xml:space="preserve">    </w:t>
      </w:r>
      <w:proofErr w:type="gramStart"/>
      <w:r w:rsidRPr="001030E5">
        <w:t>auth</w:t>
      </w:r>
      <w:r w:rsidRPr="001030E5">
        <w:rPr>
          <w:b/>
          <w:bCs/>
          <w:color w:val="000080"/>
        </w:rPr>
        <w:t>.</w:t>
      </w:r>
      <w:r w:rsidRPr="001030E5">
        <w:t>logout</w:t>
      </w:r>
      <w:r w:rsidRPr="001030E5">
        <w:rPr>
          <w:b/>
          <w:bCs/>
          <w:color w:val="000080"/>
        </w:rPr>
        <w:t>(</w:t>
      </w:r>
      <w:proofErr w:type="gramEnd"/>
      <w:r w:rsidRPr="001030E5">
        <w:t>request</w:t>
      </w:r>
      <w:r w:rsidRPr="001030E5">
        <w:rPr>
          <w:b/>
          <w:bCs/>
          <w:color w:val="000080"/>
        </w:rPr>
        <w:t>)</w:t>
      </w:r>
    </w:p>
    <w:p w:rsidR="00AE3115" w:rsidRDefault="001030E5" w:rsidP="001030E5">
      <w:pPr>
        <w:pStyle w:val="codewithbg"/>
      </w:pPr>
      <w:r w:rsidRPr="001030E5">
        <w:t xml:space="preserve">    </w:t>
      </w:r>
      <w:proofErr w:type="gramStart"/>
      <w:r w:rsidRPr="001030E5">
        <w:rPr>
          <w:b/>
          <w:bCs/>
          <w:color w:val="0000FF"/>
        </w:rPr>
        <w:t>return</w:t>
      </w:r>
      <w:proofErr w:type="gramEnd"/>
      <w:r w:rsidRPr="001030E5">
        <w:t xml:space="preserve"> redirect</w:t>
      </w:r>
      <w:r w:rsidRPr="001030E5">
        <w:rPr>
          <w:b/>
          <w:bCs/>
          <w:color w:val="000080"/>
        </w:rPr>
        <w:t>(</w:t>
      </w:r>
      <w:r w:rsidRPr="001030E5">
        <w:t>reverse</w:t>
      </w:r>
      <w:r w:rsidRPr="001030E5">
        <w:rPr>
          <w:b/>
          <w:bCs/>
          <w:color w:val="000080"/>
        </w:rPr>
        <w:t>(</w:t>
      </w:r>
      <w:r w:rsidRPr="001030E5">
        <w:rPr>
          <w:color w:val="808080"/>
        </w:rPr>
        <w:t>"home"</w:t>
      </w:r>
      <w:r w:rsidRPr="001030E5">
        <w:rPr>
          <w:b/>
          <w:bCs/>
          <w:color w:val="000080"/>
        </w:rPr>
        <w:t>,</w:t>
      </w:r>
      <w:r w:rsidRPr="001030E5">
        <w:t xml:space="preserve"> kwargs</w:t>
      </w:r>
      <w:r w:rsidRPr="001030E5">
        <w:rPr>
          <w:b/>
          <w:bCs/>
          <w:color w:val="000080"/>
        </w:rPr>
        <w:t>={}))</w:t>
      </w:r>
    </w:p>
    <w:p w:rsidR="001030E5" w:rsidRDefault="001030E5" w:rsidP="00AE3115"/>
    <w:p w:rsidR="001030E5" w:rsidRDefault="001030E5" w:rsidP="00AE3115"/>
    <w:p w:rsidR="001030E5" w:rsidRPr="00AE3115" w:rsidRDefault="001030E5" w:rsidP="00AE3115"/>
    <w:p w:rsidR="00335771" w:rsidRDefault="00461A00" w:rsidP="00461A00">
      <w:pPr>
        <w:pStyle w:val="Heading3"/>
      </w:pPr>
      <w:r w:rsidRPr="00461A00">
        <w:rPr>
          <w:rFonts w:hint="eastAsia"/>
        </w:rPr>
        <w:t>用户注册</w:t>
      </w:r>
    </w:p>
    <w:p w:rsidR="00461A00" w:rsidRDefault="00461A00" w:rsidP="00335771">
      <w:r w:rsidRPr="00461A00">
        <w:rPr>
          <w:rFonts w:hint="eastAsia"/>
        </w:rPr>
        <w:t>用户通过手机注册成为会员，推荐使用手机号注册保证用户的真实性和唯一性，收集准确的会员资料，为后期营销增加有效的用户量</w:t>
      </w:r>
    </w:p>
    <w:p w:rsidR="00461A00" w:rsidRDefault="00461A00" w:rsidP="00461A00">
      <w:pPr>
        <w:pStyle w:val="Heading3"/>
      </w:pPr>
      <w:r w:rsidRPr="00461A00">
        <w:rPr>
          <w:rFonts w:hint="eastAsia"/>
        </w:rPr>
        <w:t>忘记密码</w:t>
      </w:r>
    </w:p>
    <w:p w:rsidR="00461A00" w:rsidRDefault="00461A00" w:rsidP="00335771">
      <w:r w:rsidRPr="00461A00">
        <w:rPr>
          <w:rFonts w:hint="eastAsia"/>
        </w:rPr>
        <w:t>可通过忘记密码模块可找回帐号，保证用户信息和积分不会丢失，增加用户体验</w:t>
      </w:r>
    </w:p>
    <w:p w:rsidR="00955290" w:rsidRPr="00955290" w:rsidRDefault="00955290" w:rsidP="00335771"/>
    <w:p w:rsidR="00F77F02" w:rsidRDefault="00CF63D1" w:rsidP="00CF63D1">
      <w:pPr>
        <w:pStyle w:val="Heading2"/>
      </w:pPr>
      <w:r>
        <w:rPr>
          <w:rFonts w:hint="eastAsia"/>
        </w:rPr>
        <w:t>个人中心</w:t>
      </w:r>
    </w:p>
    <w:p w:rsidR="00186153" w:rsidRDefault="00186153" w:rsidP="00186153">
      <w:pPr>
        <w:pStyle w:val="Heading3"/>
      </w:pPr>
      <w:r w:rsidRPr="00186153">
        <w:rPr>
          <w:rFonts w:hint="eastAsia"/>
        </w:rPr>
        <w:t>个人信息展示</w:t>
      </w:r>
    </w:p>
    <w:p w:rsidR="00186153" w:rsidRDefault="00186153" w:rsidP="00186153">
      <w:r w:rsidRPr="00186153">
        <w:rPr>
          <w:rFonts w:hint="eastAsia"/>
        </w:rPr>
        <w:t>展示头像用户名等级及其它用户信息</w:t>
      </w:r>
    </w:p>
    <w:p w:rsidR="00186153" w:rsidRDefault="00186153" w:rsidP="00186153"/>
    <w:p w:rsidR="007A3344" w:rsidRDefault="007A3344" w:rsidP="00186153">
      <w:r>
        <w:rPr>
          <w:rFonts w:hint="eastAsia"/>
        </w:rPr>
        <w:t>创建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personalcenter</w:t>
      </w:r>
    </w:p>
    <w:p w:rsidR="007A3344" w:rsidRPr="00186153" w:rsidRDefault="007A3344" w:rsidP="00186153"/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上传头像</w:t>
      </w:r>
    </w:p>
    <w:p w:rsidR="00186153" w:rsidRPr="00186153" w:rsidRDefault="00186153" w:rsidP="00186153">
      <w:r w:rsidRPr="00186153">
        <w:rPr>
          <w:rFonts w:hint="eastAsia"/>
        </w:rPr>
        <w:t>通过网站可以修改头像</w:t>
      </w:r>
    </w:p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我的积分</w:t>
      </w:r>
    </w:p>
    <w:p w:rsidR="00186153" w:rsidRPr="00186153" w:rsidRDefault="00186153" w:rsidP="00186153">
      <w:r w:rsidRPr="00186153">
        <w:rPr>
          <w:rFonts w:hint="eastAsia"/>
        </w:rPr>
        <w:t>可以显示用户当前积分，如果需要冻结积分，也可显示冻结积分和可使用积分。还可以显示积分明细，纪录积分赚取花费情况</w:t>
      </w:r>
    </w:p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会员等级</w:t>
      </w:r>
    </w:p>
    <w:p w:rsidR="00186153" w:rsidRPr="00186153" w:rsidRDefault="00186153" w:rsidP="00186153">
      <w:r w:rsidRPr="00186153">
        <w:rPr>
          <w:rFonts w:hint="eastAsia"/>
        </w:rPr>
        <w:t>可以根据捐衣次数或者兑换次数，或者消费积分的累积，享受不同的折扣兑换，增加用户对网站的粘性</w:t>
      </w:r>
    </w:p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我的捐赠</w:t>
      </w:r>
    </w:p>
    <w:p w:rsidR="00186153" w:rsidRPr="00186153" w:rsidRDefault="00186153" w:rsidP="00186153">
      <w:r w:rsidRPr="00186153">
        <w:rPr>
          <w:rFonts w:hint="eastAsia"/>
        </w:rPr>
        <w:t>可以展示我捐赠衣服的次数，时间，上传的照片等其它信息</w:t>
      </w:r>
    </w:p>
    <w:p w:rsidR="00186153" w:rsidRPr="00186153" w:rsidRDefault="00186153" w:rsidP="00186153">
      <w:pPr>
        <w:pStyle w:val="Heading3"/>
      </w:pPr>
      <w:r w:rsidRPr="00186153">
        <w:rPr>
          <w:rFonts w:hint="eastAsia"/>
        </w:rPr>
        <w:t>我的订单</w:t>
      </w:r>
    </w:p>
    <w:p w:rsidR="00186153" w:rsidRPr="00186153" w:rsidRDefault="00186153" w:rsidP="00186153">
      <w:r w:rsidRPr="00186153">
        <w:rPr>
          <w:rFonts w:hint="eastAsia"/>
        </w:rPr>
        <w:t>显示我使用积分商城的兑换情况</w:t>
      </w:r>
    </w:p>
    <w:p w:rsidR="00186153" w:rsidRPr="00186153" w:rsidRDefault="00186153" w:rsidP="00186153"/>
    <w:p w:rsidR="00CF63D1" w:rsidRDefault="00CF63D1" w:rsidP="00CF63D1">
      <w:pPr>
        <w:pStyle w:val="Heading2"/>
      </w:pPr>
      <w:r>
        <w:rPr>
          <w:rFonts w:hint="eastAsia"/>
        </w:rPr>
        <w:t>设置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个人资料修改</w:t>
      </w:r>
    </w:p>
    <w:p w:rsidR="00431054" w:rsidRPr="00431054" w:rsidRDefault="00431054" w:rsidP="00431054">
      <w:r w:rsidRPr="00431054">
        <w:rPr>
          <w:rFonts w:hint="eastAsia"/>
        </w:rPr>
        <w:t>修改个人信息资料，包含会员性别，生日，昵称等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密码修改</w:t>
      </w:r>
    </w:p>
    <w:p w:rsidR="00431054" w:rsidRPr="00431054" w:rsidRDefault="00431054" w:rsidP="00431054">
      <w:r w:rsidRPr="00431054">
        <w:rPr>
          <w:rFonts w:hint="eastAsia"/>
        </w:rPr>
        <w:t>修改登录密码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意见反馈</w:t>
      </w:r>
    </w:p>
    <w:p w:rsidR="00431054" w:rsidRPr="00431054" w:rsidRDefault="00431054" w:rsidP="00431054">
      <w:r w:rsidRPr="00431054">
        <w:rPr>
          <w:rFonts w:hint="eastAsia"/>
        </w:rPr>
        <w:t>给网站提出意见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注销登录</w:t>
      </w:r>
    </w:p>
    <w:p w:rsidR="00431054" w:rsidRPr="00431054" w:rsidRDefault="00431054" w:rsidP="00431054">
      <w:r w:rsidRPr="00431054">
        <w:rPr>
          <w:rFonts w:hint="eastAsia"/>
        </w:rPr>
        <w:t>注销当前用户登录信息</w:t>
      </w:r>
    </w:p>
    <w:p w:rsidR="00431054" w:rsidRPr="00431054" w:rsidRDefault="00431054" w:rsidP="00431054"/>
    <w:p w:rsidR="00CF63D1" w:rsidRDefault="00CF63D1" w:rsidP="00CF63D1">
      <w:pPr>
        <w:pStyle w:val="Heading2"/>
      </w:pPr>
      <w:r>
        <w:rPr>
          <w:rFonts w:hint="eastAsia"/>
        </w:rPr>
        <w:t>活动消息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动态消息展示</w:t>
      </w:r>
    </w:p>
    <w:p w:rsidR="00431054" w:rsidRPr="00431054" w:rsidRDefault="00431054" w:rsidP="00431054">
      <w:r w:rsidRPr="00431054">
        <w:rPr>
          <w:rFonts w:hint="eastAsia"/>
        </w:rPr>
        <w:t>可以显示后台发送的动态消息等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轮播图</w:t>
      </w:r>
    </w:p>
    <w:p w:rsidR="00431054" w:rsidRPr="00431054" w:rsidRDefault="00431054" w:rsidP="00431054">
      <w:r w:rsidRPr="00431054">
        <w:rPr>
          <w:rFonts w:hint="eastAsia"/>
        </w:rPr>
        <w:t>轮播切换广告图片，可以放自己活动也可以作为广告位营销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活动专区</w:t>
      </w:r>
    </w:p>
    <w:p w:rsidR="00431054" w:rsidRPr="00431054" w:rsidRDefault="00431054" w:rsidP="00431054">
      <w:r w:rsidRPr="00431054">
        <w:rPr>
          <w:rFonts w:hint="eastAsia"/>
        </w:rPr>
        <w:t>展示活动内容</w:t>
      </w:r>
    </w:p>
    <w:p w:rsidR="00431054" w:rsidRPr="00431054" w:rsidRDefault="00431054" w:rsidP="00431054"/>
    <w:p w:rsidR="00CF63D1" w:rsidRDefault="00CF63D1" w:rsidP="00CF63D1">
      <w:pPr>
        <w:pStyle w:val="Heading2"/>
      </w:pPr>
      <w:r>
        <w:rPr>
          <w:rFonts w:hint="eastAsia"/>
        </w:rPr>
        <w:t>捐衣模块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拍照上传</w:t>
      </w:r>
    </w:p>
    <w:p w:rsidR="00431054" w:rsidRPr="00431054" w:rsidRDefault="00431054" w:rsidP="00431054">
      <w:r w:rsidRPr="00431054">
        <w:rPr>
          <w:rFonts w:hint="eastAsia"/>
        </w:rPr>
        <w:t>捐赠衣服前可以调用手机摄像头功能拍照上传</w:t>
      </w:r>
    </w:p>
    <w:p w:rsidR="00431054" w:rsidRPr="00431054" w:rsidRDefault="00431054" w:rsidP="00431054">
      <w:pPr>
        <w:pStyle w:val="Heading3"/>
      </w:pPr>
      <w:r w:rsidRPr="00431054">
        <w:rPr>
          <w:rFonts w:hint="eastAsia"/>
        </w:rPr>
        <w:t>捐衣信息填报</w:t>
      </w:r>
    </w:p>
    <w:p w:rsidR="00431054" w:rsidRPr="00431054" w:rsidRDefault="00431054" w:rsidP="00431054">
      <w:r w:rsidRPr="00431054">
        <w:rPr>
          <w:rFonts w:hint="eastAsia"/>
        </w:rPr>
        <w:t>填写捐赠件数等其它信息，还可以选择具体哪个捐赠衣服箱，方便工作人员审核和统计</w:t>
      </w:r>
    </w:p>
    <w:p w:rsidR="00431054" w:rsidRPr="00431054" w:rsidRDefault="00431054" w:rsidP="00431054"/>
    <w:p w:rsidR="00CF63D1" w:rsidRDefault="00CF63D1" w:rsidP="00CF63D1">
      <w:pPr>
        <w:pStyle w:val="Heading2"/>
      </w:pPr>
      <w:r w:rsidRPr="00CF63D1">
        <w:rPr>
          <w:rFonts w:hint="eastAsia"/>
        </w:rPr>
        <w:t>众筹模块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众筹列表</w:t>
      </w:r>
    </w:p>
    <w:p w:rsidR="00912CBA" w:rsidRPr="00912CBA" w:rsidRDefault="00912CBA" w:rsidP="00912CBA">
      <w:r w:rsidRPr="00912CBA">
        <w:rPr>
          <w:rFonts w:hint="eastAsia"/>
        </w:rPr>
        <w:t>可以列表展示众筹信息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众筹分类</w:t>
      </w:r>
    </w:p>
    <w:p w:rsidR="00912CBA" w:rsidRPr="00912CBA" w:rsidRDefault="00912CBA" w:rsidP="00912CBA">
      <w:r w:rsidRPr="00912CBA">
        <w:rPr>
          <w:rFonts w:hint="eastAsia"/>
        </w:rPr>
        <w:t>可以根据大病救助，助学，创业分类展示众筹信息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众筹详情</w:t>
      </w:r>
    </w:p>
    <w:p w:rsidR="00912CBA" w:rsidRPr="00912CBA" w:rsidRDefault="00912CBA" w:rsidP="00912CBA">
      <w:r w:rsidRPr="00912CBA">
        <w:rPr>
          <w:rFonts w:hint="eastAsia"/>
        </w:rPr>
        <w:t>可以展示众筹内容的展示，包含众筹的标题，内容以及图片和详情等具体信息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筹款动态</w:t>
      </w:r>
    </w:p>
    <w:p w:rsidR="00912CBA" w:rsidRPr="00912CBA" w:rsidRDefault="00912CBA" w:rsidP="00912CBA">
      <w:r w:rsidRPr="00912CBA">
        <w:rPr>
          <w:rFonts w:hint="eastAsia"/>
        </w:rPr>
        <w:t>可以显示筹款的动态信息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众筹评论</w:t>
      </w:r>
    </w:p>
    <w:p w:rsidR="00912CBA" w:rsidRPr="00912CBA" w:rsidRDefault="00912CBA" w:rsidP="00912CBA">
      <w:r w:rsidRPr="00912CBA">
        <w:rPr>
          <w:rFonts w:hint="eastAsia"/>
        </w:rPr>
        <w:t>对本条众筹可以添加评论信息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众筹收藏</w:t>
      </w:r>
    </w:p>
    <w:p w:rsidR="00912CBA" w:rsidRPr="00912CBA" w:rsidRDefault="00912CBA" w:rsidP="00912CBA">
      <w:r w:rsidRPr="00912CBA">
        <w:rPr>
          <w:rFonts w:hint="eastAsia"/>
        </w:rPr>
        <w:t>可以收藏众筹信息，方便之后可以快速找到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众筹分享</w:t>
      </w:r>
    </w:p>
    <w:p w:rsidR="00912CBA" w:rsidRPr="00912CBA" w:rsidRDefault="00912CBA" w:rsidP="00912CBA">
      <w:r w:rsidRPr="00912CBA">
        <w:rPr>
          <w:rFonts w:hint="eastAsia"/>
        </w:rPr>
        <w:t>可以把众筹信息，分享到主流的第三方平台上比如微信，朋友圈，微博，</w:t>
      </w:r>
      <w:r w:rsidRPr="00912CBA">
        <w:rPr>
          <w:rFonts w:hint="eastAsia"/>
        </w:rPr>
        <w:t>qq</w:t>
      </w:r>
      <w:r w:rsidRPr="00912CBA">
        <w:rPr>
          <w:rFonts w:hint="eastAsia"/>
        </w:rPr>
        <w:t>等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在线支付</w:t>
      </w:r>
    </w:p>
    <w:p w:rsidR="00912CBA" w:rsidRPr="00912CBA" w:rsidRDefault="00912CBA" w:rsidP="00912CBA">
      <w:r w:rsidRPr="00912CBA">
        <w:rPr>
          <w:rFonts w:hint="eastAsia"/>
        </w:rPr>
        <w:t>可以通过在线支付支持爱心众筹，微网站支持微信一种支付方式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举报</w:t>
      </w:r>
    </w:p>
    <w:p w:rsidR="00912CBA" w:rsidRPr="00912CBA" w:rsidRDefault="00912CBA" w:rsidP="00912CBA">
      <w:r w:rsidRPr="00912CBA">
        <w:rPr>
          <w:rFonts w:hint="eastAsia"/>
        </w:rPr>
        <w:t>如果发现不是真实的众筹信息，可以通过举报按钮提交举报，工作人员可以后台审核举报信息</w:t>
      </w:r>
    </w:p>
    <w:p w:rsidR="00912CBA" w:rsidRPr="00912CBA" w:rsidRDefault="00912CBA" w:rsidP="00912CBA">
      <w:pPr>
        <w:pStyle w:val="Heading3"/>
      </w:pPr>
      <w:r w:rsidRPr="00912CBA">
        <w:rPr>
          <w:rFonts w:hint="eastAsia"/>
        </w:rPr>
        <w:t>发布众筹</w:t>
      </w:r>
    </w:p>
    <w:p w:rsidR="00912CBA" w:rsidRPr="00912CBA" w:rsidRDefault="00912CBA" w:rsidP="00912CBA">
      <w:r w:rsidRPr="00912CBA">
        <w:rPr>
          <w:rFonts w:hint="eastAsia"/>
        </w:rPr>
        <w:t>可以通过平台发起大病救助，扶贫助学，支持创业等众筹项目，包含金额，用途，截止日期，标题，详情，照片，身份证信息等资料</w:t>
      </w:r>
    </w:p>
    <w:p w:rsidR="00912CBA" w:rsidRDefault="00912CBA" w:rsidP="00912CBA"/>
    <w:p w:rsidR="00912CBA" w:rsidRDefault="00912CBA" w:rsidP="00912CBA"/>
    <w:p w:rsidR="00912CBA" w:rsidRDefault="00912CBA" w:rsidP="00912CBA"/>
    <w:p w:rsidR="00912CBA" w:rsidRPr="00912CBA" w:rsidRDefault="00912CBA" w:rsidP="00912CBA"/>
    <w:p w:rsidR="00CF63D1" w:rsidRDefault="00CF63D1" w:rsidP="00CF63D1">
      <w:pPr>
        <w:pStyle w:val="Heading2"/>
      </w:pPr>
      <w:r w:rsidRPr="00CF63D1">
        <w:rPr>
          <w:rFonts w:hint="eastAsia"/>
        </w:rPr>
        <w:t>积分商城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商品列表</w:t>
      </w:r>
    </w:p>
    <w:p w:rsidR="00BD5829" w:rsidRPr="00BD5829" w:rsidRDefault="00BD5829" w:rsidP="00BD5829">
      <w:r w:rsidRPr="00BD5829">
        <w:rPr>
          <w:rFonts w:hint="eastAsia"/>
        </w:rPr>
        <w:t>展示积分商城的商品，包含图片，标题，所需兑换积分等信息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商品分类</w:t>
      </w:r>
    </w:p>
    <w:p w:rsidR="00BD5829" w:rsidRPr="00BD5829" w:rsidRDefault="00BD5829" w:rsidP="00BD5829">
      <w:r w:rsidRPr="00BD5829">
        <w:rPr>
          <w:rFonts w:hint="eastAsia"/>
        </w:rPr>
        <w:t>可以根据分类展示不同的兑换商品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商品详情</w:t>
      </w:r>
    </w:p>
    <w:p w:rsidR="00BD5829" w:rsidRPr="00BD5829" w:rsidRDefault="00BD5829" w:rsidP="00BD5829">
      <w:r w:rsidRPr="00BD5829">
        <w:rPr>
          <w:rFonts w:hint="eastAsia"/>
        </w:rPr>
        <w:t>展示单个积分商城商品的详细信息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积分兑换</w:t>
      </w:r>
    </w:p>
    <w:p w:rsidR="00BD5829" w:rsidRPr="00BD5829" w:rsidRDefault="00BD5829" w:rsidP="00BD5829">
      <w:r w:rsidRPr="00BD5829">
        <w:rPr>
          <w:rFonts w:hint="eastAsia"/>
        </w:rPr>
        <w:t>通过积分兑换模块兑换所选择的商品，自动扣取积分</w:t>
      </w:r>
    </w:p>
    <w:p w:rsidR="00BD5829" w:rsidRPr="00BD5829" w:rsidRDefault="00BD5829" w:rsidP="00BD5829">
      <w:pPr>
        <w:pStyle w:val="Heading3"/>
      </w:pPr>
      <w:r w:rsidRPr="00BD5829">
        <w:rPr>
          <w:rFonts w:hint="eastAsia"/>
        </w:rPr>
        <w:t>积分兑换规则</w:t>
      </w:r>
    </w:p>
    <w:p w:rsidR="00BD5829" w:rsidRPr="00BD5829" w:rsidRDefault="00BD5829" w:rsidP="00BD5829">
      <w:r w:rsidRPr="00BD5829">
        <w:rPr>
          <w:rFonts w:hint="eastAsia"/>
        </w:rPr>
        <w:t>可以通过后台配置积分规则，前台此模块显示兑换的规则</w:t>
      </w:r>
    </w:p>
    <w:p w:rsidR="00BD5829" w:rsidRPr="00BD5829" w:rsidRDefault="00BD5829" w:rsidP="00BD5829"/>
    <w:p w:rsidR="00CF63D1" w:rsidRDefault="00CF63D1" w:rsidP="00CF63D1">
      <w:pPr>
        <w:pStyle w:val="Heading1"/>
      </w:pPr>
      <w:r>
        <w:rPr>
          <w:rFonts w:hint="eastAsia"/>
        </w:rPr>
        <w:t>公益平台管理系统（</w:t>
      </w:r>
      <w:r>
        <w:rPr>
          <w:rFonts w:hint="eastAsia"/>
        </w:rPr>
        <w:t>PC Web</w:t>
      </w:r>
      <w:r>
        <w:rPr>
          <w:rFonts w:hint="eastAsia"/>
        </w:rPr>
        <w:t>）</w:t>
      </w:r>
    </w:p>
    <w:p w:rsidR="00CF63D1" w:rsidRDefault="00CF63D1" w:rsidP="00CF63D1"/>
    <w:p w:rsidR="00CF63D1" w:rsidRDefault="00CF63D1" w:rsidP="00CF63D1">
      <w:pPr>
        <w:pStyle w:val="Heading2"/>
      </w:pPr>
      <w:r w:rsidRPr="00CF63D1">
        <w:rPr>
          <w:rFonts w:hint="eastAsia"/>
        </w:rPr>
        <w:t>会员管理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会员认证管理</w:t>
      </w:r>
    </w:p>
    <w:p w:rsidR="00BB0666" w:rsidRPr="00BB0666" w:rsidRDefault="00BB0666" w:rsidP="00BB0666">
      <w:r w:rsidRPr="00BB0666">
        <w:rPr>
          <w:rFonts w:hint="eastAsia"/>
        </w:rPr>
        <w:t>会员认证管理是对于会员的认证信息进行管理，可调整会员的认证方式包括手机认证、邮箱认证等其他第三方认证，关联微信</w:t>
      </w:r>
      <w:r w:rsidRPr="00BB0666">
        <w:rPr>
          <w:rFonts w:hint="eastAsia"/>
        </w:rPr>
        <w:t>openid,</w:t>
      </w:r>
      <w:r w:rsidRPr="00BB0666">
        <w:rPr>
          <w:rFonts w:hint="eastAsia"/>
        </w:rPr>
        <w:t>同时对会员的认证相关信息进行维护。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会员资料管理</w:t>
      </w:r>
    </w:p>
    <w:p w:rsidR="00BB0666" w:rsidRPr="00BB0666" w:rsidRDefault="00BB0666" w:rsidP="00BB0666">
      <w:r w:rsidRPr="00BB0666">
        <w:rPr>
          <w:rFonts w:hint="eastAsia"/>
        </w:rPr>
        <w:t>会员资料管理是对会员的个人资料进行管理，可查看会员相关资料信息包括姓名、性别、手机、注册时间、邮箱、生日、剩余积分、等信息，可通过姓名、性别、手机号、等信息进行查询。提供新增会员，并根据需要进行查看详情、修改、删除功能。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会员积分管理</w:t>
      </w:r>
    </w:p>
    <w:p w:rsidR="00BB0666" w:rsidRPr="00BB0666" w:rsidRDefault="00BB0666" w:rsidP="00BB0666">
      <w:r w:rsidRPr="00BB0666">
        <w:rPr>
          <w:rFonts w:hint="eastAsia"/>
        </w:rPr>
        <w:t>会员积分管理是对会员积分，兑换相关业务进行管理，可记录回溯兑换业务信息，包括手机号码、会员名称、兑换时间、兑换金额、本次积分、兑换商品、办理渠道、结算方式等，可通过电话以及选择相应开始时间到结束时间进行查询；可支撑会员的退积分业务处理。如果客户有</w:t>
      </w:r>
      <w:r w:rsidRPr="00BB0666">
        <w:rPr>
          <w:rFonts w:hint="eastAsia"/>
        </w:rPr>
        <w:t>ERP</w:t>
      </w:r>
      <w:r w:rsidRPr="00BB0666">
        <w:rPr>
          <w:rFonts w:hint="eastAsia"/>
        </w:rPr>
        <w:t>系统，各笔消费相关业务操作记录券可通过接口同步至</w:t>
      </w:r>
      <w:r w:rsidRPr="00BB0666">
        <w:rPr>
          <w:rFonts w:hint="eastAsia"/>
        </w:rPr>
        <w:t>ERP</w:t>
      </w:r>
      <w:r w:rsidRPr="00BB0666">
        <w:rPr>
          <w:rFonts w:hint="eastAsia"/>
        </w:rPr>
        <w:t>系统。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会员捐衣管理</w:t>
      </w:r>
    </w:p>
    <w:p w:rsidR="00BB0666" w:rsidRPr="00BB0666" w:rsidRDefault="00BB0666" w:rsidP="00BB0666">
      <w:r w:rsidRPr="00BB0666">
        <w:rPr>
          <w:rFonts w:hint="eastAsia"/>
        </w:rPr>
        <w:t>对于会员捐衣纪录进行管理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会员等级管理</w:t>
      </w:r>
    </w:p>
    <w:p w:rsidR="00BB0666" w:rsidRPr="00BB0666" w:rsidRDefault="00BB0666" w:rsidP="00BB0666">
      <w:r w:rsidRPr="00BB0666">
        <w:rPr>
          <w:rFonts w:hint="eastAsia"/>
        </w:rPr>
        <w:t>会员等级是可以新增会员等级，设置会员等级名称，消费金额，演出折扣，配置会员权益说明的功能。</w:t>
      </w:r>
    </w:p>
    <w:p w:rsidR="00BB0666" w:rsidRPr="00BB0666" w:rsidRDefault="00BB0666" w:rsidP="00BB0666">
      <w:pPr>
        <w:pStyle w:val="Heading3"/>
      </w:pPr>
      <w:r w:rsidRPr="00BB0666">
        <w:rPr>
          <w:rFonts w:hint="eastAsia"/>
        </w:rPr>
        <w:t>会员协议管理</w:t>
      </w:r>
    </w:p>
    <w:p w:rsidR="00BB0666" w:rsidRPr="00BB0666" w:rsidRDefault="00BB0666" w:rsidP="00BB0666">
      <w:r w:rsidRPr="00BB0666">
        <w:rPr>
          <w:rFonts w:hint="eastAsia"/>
        </w:rPr>
        <w:t>对线上平台出现的会员协议内容进行管理，可编辑修改会员协议内容。</w:t>
      </w:r>
    </w:p>
    <w:p w:rsidR="00BB0666" w:rsidRPr="00BB0666" w:rsidRDefault="00BB0666" w:rsidP="00BB0666"/>
    <w:p w:rsidR="00CF63D1" w:rsidRDefault="00CF63D1" w:rsidP="00CF63D1">
      <w:pPr>
        <w:pStyle w:val="Heading2"/>
      </w:pPr>
      <w:r w:rsidRPr="00CF63D1">
        <w:rPr>
          <w:rFonts w:hint="eastAsia"/>
        </w:rPr>
        <w:t>微网站内容管理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微网站轮播图管理</w:t>
      </w:r>
    </w:p>
    <w:p w:rsidR="006006EF" w:rsidRPr="006006EF" w:rsidRDefault="006006EF" w:rsidP="006006EF">
      <w:r w:rsidRPr="006006EF">
        <w:rPr>
          <w:rFonts w:hint="eastAsia"/>
        </w:rPr>
        <w:t>对微网站轮播图进行新增，修改，删除，更换位置等管理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微网站活动管理</w:t>
      </w:r>
    </w:p>
    <w:p w:rsidR="006006EF" w:rsidRPr="006006EF" w:rsidRDefault="006006EF" w:rsidP="006006EF">
      <w:r w:rsidRPr="006006EF">
        <w:rPr>
          <w:rFonts w:hint="eastAsia"/>
        </w:rPr>
        <w:t>对微网站活动列表以及内容进行新增，修改，删除等管理</w:t>
      </w:r>
    </w:p>
    <w:p w:rsidR="006006EF" w:rsidRPr="006006EF" w:rsidRDefault="006006EF" w:rsidP="006006EF"/>
    <w:p w:rsidR="00CF63D1" w:rsidRDefault="00CF63D1" w:rsidP="00CF63D1">
      <w:pPr>
        <w:pStyle w:val="Heading2"/>
      </w:pPr>
      <w:r w:rsidRPr="00CF63D1">
        <w:rPr>
          <w:rFonts w:hint="eastAsia"/>
        </w:rPr>
        <w:t>app</w:t>
      </w:r>
      <w:r w:rsidRPr="00CF63D1">
        <w:rPr>
          <w:rFonts w:hint="eastAsia"/>
        </w:rPr>
        <w:t>内容管理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app</w:t>
      </w:r>
      <w:r w:rsidRPr="006006EF">
        <w:rPr>
          <w:rFonts w:hint="eastAsia"/>
        </w:rPr>
        <w:t>轮播图管理</w:t>
      </w:r>
    </w:p>
    <w:p w:rsidR="006006EF" w:rsidRPr="006006EF" w:rsidRDefault="006006EF" w:rsidP="006006EF">
      <w:r w:rsidRPr="006006EF">
        <w:rPr>
          <w:rFonts w:hint="eastAsia"/>
        </w:rPr>
        <w:t>对</w:t>
      </w:r>
      <w:r w:rsidRPr="006006EF">
        <w:rPr>
          <w:rFonts w:hint="eastAsia"/>
        </w:rPr>
        <w:t>app</w:t>
      </w:r>
      <w:r w:rsidRPr="006006EF">
        <w:rPr>
          <w:rFonts w:hint="eastAsia"/>
        </w:rPr>
        <w:t>轮播图进行新增，修改，删除，更换位置等管理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app</w:t>
      </w:r>
      <w:r w:rsidRPr="006006EF">
        <w:rPr>
          <w:rFonts w:hint="eastAsia"/>
        </w:rPr>
        <w:t>活动管理</w:t>
      </w:r>
    </w:p>
    <w:p w:rsidR="006006EF" w:rsidRPr="006006EF" w:rsidRDefault="006006EF" w:rsidP="006006EF">
      <w:r w:rsidRPr="006006EF">
        <w:rPr>
          <w:rFonts w:hint="eastAsia"/>
        </w:rPr>
        <w:t>对</w:t>
      </w:r>
      <w:r w:rsidRPr="006006EF">
        <w:rPr>
          <w:rFonts w:hint="eastAsia"/>
        </w:rPr>
        <w:t>app</w:t>
      </w:r>
      <w:r w:rsidRPr="006006EF">
        <w:rPr>
          <w:rFonts w:hint="eastAsia"/>
        </w:rPr>
        <w:t>活动列表以及内容进行新增，修改，删除等管理</w:t>
      </w:r>
    </w:p>
    <w:p w:rsidR="006006EF" w:rsidRPr="006006EF" w:rsidRDefault="006006EF" w:rsidP="006006EF"/>
    <w:p w:rsidR="00CF63D1" w:rsidRDefault="00CF63D1" w:rsidP="00CF63D1">
      <w:pPr>
        <w:pStyle w:val="Heading2"/>
      </w:pPr>
      <w:r w:rsidRPr="00CF63D1">
        <w:rPr>
          <w:rFonts w:hint="eastAsia"/>
        </w:rPr>
        <w:t>消息推送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全局消息推送</w:t>
      </w:r>
    </w:p>
    <w:p w:rsidR="006006EF" w:rsidRPr="006006EF" w:rsidRDefault="006006EF" w:rsidP="006006EF">
      <w:r w:rsidRPr="006006EF">
        <w:rPr>
          <w:rFonts w:hint="eastAsia"/>
        </w:rPr>
        <w:t>可以通过后台给全部会员发布消息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分组会员消息推送</w:t>
      </w:r>
    </w:p>
    <w:p w:rsidR="006006EF" w:rsidRPr="006006EF" w:rsidRDefault="006006EF" w:rsidP="006006EF">
      <w:r w:rsidRPr="006006EF">
        <w:rPr>
          <w:rFonts w:hint="eastAsia"/>
        </w:rPr>
        <w:t>可以根据对组员分类推送不同消息，比如对参加同个众筹的会员推送众筹的进度情况</w:t>
      </w:r>
    </w:p>
    <w:p w:rsidR="006006EF" w:rsidRPr="006006EF" w:rsidRDefault="006006EF" w:rsidP="006006EF"/>
    <w:p w:rsidR="00CF63D1" w:rsidRDefault="00CF63D1" w:rsidP="00CF63D1">
      <w:pPr>
        <w:pStyle w:val="Heading2"/>
      </w:pPr>
      <w:r w:rsidRPr="00CF63D1">
        <w:rPr>
          <w:rFonts w:hint="eastAsia"/>
        </w:rPr>
        <w:t>众筹管理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官方发起众筹</w:t>
      </w:r>
    </w:p>
    <w:p w:rsidR="006006EF" w:rsidRPr="006006EF" w:rsidRDefault="006006EF" w:rsidP="006006EF">
      <w:r w:rsidRPr="006006EF">
        <w:rPr>
          <w:rFonts w:hint="eastAsia"/>
        </w:rPr>
        <w:t>官方发起的众筹的可以通过管理后台发布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众筹管理</w:t>
      </w:r>
    </w:p>
    <w:p w:rsidR="006006EF" w:rsidRPr="006006EF" w:rsidRDefault="006006EF" w:rsidP="006006EF">
      <w:r w:rsidRPr="006006EF">
        <w:rPr>
          <w:rFonts w:hint="eastAsia"/>
        </w:rPr>
        <w:t>对于平台上用户发起的众筹进度进行监控管理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审核管理</w:t>
      </w:r>
    </w:p>
    <w:p w:rsidR="006006EF" w:rsidRPr="006006EF" w:rsidRDefault="006006EF" w:rsidP="006006EF">
      <w:r w:rsidRPr="006006EF">
        <w:rPr>
          <w:rFonts w:hint="eastAsia"/>
        </w:rPr>
        <w:t>对用户提交的的众筹信息进行审核和对外发布，可以进行删除和管理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评论管理</w:t>
      </w:r>
    </w:p>
    <w:p w:rsidR="006006EF" w:rsidRPr="006006EF" w:rsidRDefault="006006EF" w:rsidP="006006EF">
      <w:r w:rsidRPr="006006EF">
        <w:rPr>
          <w:rFonts w:hint="eastAsia"/>
        </w:rPr>
        <w:t>管理对众筹发布的评论信息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举报管理</w:t>
      </w:r>
    </w:p>
    <w:p w:rsidR="006006EF" w:rsidRPr="006006EF" w:rsidRDefault="006006EF" w:rsidP="006006EF">
      <w:r w:rsidRPr="006006EF">
        <w:rPr>
          <w:rFonts w:hint="eastAsia"/>
        </w:rPr>
        <w:t>对于用户举报的众筹信息进行评估监控可以对其核实，删除等管理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支付管理</w:t>
      </w:r>
    </w:p>
    <w:p w:rsidR="006006EF" w:rsidRPr="006006EF" w:rsidRDefault="006006EF" w:rsidP="006006EF">
      <w:r w:rsidRPr="006006EF">
        <w:rPr>
          <w:rFonts w:hint="eastAsia"/>
        </w:rPr>
        <w:t>管理用户对众筹投入的资金，管控到期众筹的资金发放</w:t>
      </w:r>
    </w:p>
    <w:p w:rsidR="006006EF" w:rsidRPr="006006EF" w:rsidRDefault="006006EF" w:rsidP="006006EF"/>
    <w:p w:rsidR="00CF63D1" w:rsidRPr="00CF63D1" w:rsidRDefault="00CF63D1" w:rsidP="00CF63D1">
      <w:pPr>
        <w:pStyle w:val="Heading2"/>
      </w:pPr>
      <w:r w:rsidRPr="00CF63D1">
        <w:rPr>
          <w:rFonts w:hint="eastAsia"/>
        </w:rPr>
        <w:t>商城管理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商品推荐管理</w:t>
      </w:r>
    </w:p>
    <w:p w:rsidR="006006EF" w:rsidRPr="006006EF" w:rsidRDefault="006006EF" w:rsidP="006006EF">
      <w:r w:rsidRPr="006006EF">
        <w:rPr>
          <w:rFonts w:hint="eastAsia"/>
        </w:rPr>
        <w:t>对积分商城推荐的商品进行推荐管理，可以更换推荐的位置，删除推荐等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商品上下架管理</w:t>
      </w:r>
    </w:p>
    <w:p w:rsidR="006006EF" w:rsidRPr="006006EF" w:rsidRDefault="006006EF" w:rsidP="006006EF">
      <w:r w:rsidRPr="006006EF">
        <w:rPr>
          <w:rFonts w:hint="eastAsia"/>
        </w:rPr>
        <w:t>对积分商城的商品进行上架和下架的维护和库存管理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商品详情管理</w:t>
      </w:r>
    </w:p>
    <w:p w:rsidR="006006EF" w:rsidRPr="006006EF" w:rsidRDefault="006006EF" w:rsidP="006006EF">
      <w:r w:rsidRPr="006006EF">
        <w:rPr>
          <w:rFonts w:hint="eastAsia"/>
        </w:rPr>
        <w:t>对金粉商城的商品进行商品内容，图片，详细信息的内容管理</w:t>
      </w:r>
    </w:p>
    <w:p w:rsidR="006006EF" w:rsidRPr="006006EF" w:rsidRDefault="006006EF" w:rsidP="006006EF">
      <w:pPr>
        <w:pStyle w:val="Heading3"/>
      </w:pPr>
      <w:r w:rsidRPr="006006EF">
        <w:rPr>
          <w:rFonts w:hint="eastAsia"/>
        </w:rPr>
        <w:t>订单管理</w:t>
      </w:r>
    </w:p>
    <w:p w:rsidR="006006EF" w:rsidRPr="006006EF" w:rsidRDefault="006006EF" w:rsidP="006006EF">
      <w:r w:rsidRPr="006006EF">
        <w:rPr>
          <w:rFonts w:hint="eastAsia"/>
        </w:rPr>
        <w:t>管理积分兑换的订单进行管理</w:t>
      </w:r>
    </w:p>
    <w:p w:rsidR="00F77F02" w:rsidRPr="006006EF" w:rsidRDefault="00F77F02"/>
    <w:p w:rsidR="00F63517" w:rsidRDefault="00090280" w:rsidP="00090280">
      <w:pPr>
        <w:pStyle w:val="Heading2"/>
      </w:pPr>
      <w:r>
        <w:rPr>
          <w:rFonts w:hint="eastAsia"/>
        </w:rPr>
        <w:t>CBV</w:t>
      </w:r>
    </w:p>
    <w:p w:rsidR="00090280" w:rsidRDefault="00090280"/>
    <w:p w:rsidR="00603F14" w:rsidRDefault="00CB45AE" w:rsidP="00603F14">
      <w:hyperlink r:id="rId11" w:anchor="detailview" w:history="1">
        <w:r w:rsidR="00603F14" w:rsidRPr="00C402EF">
          <w:rPr>
            <w:rStyle w:val="Hyperlink"/>
          </w:rPr>
          <w:t>https://docs.djangoproject.com/en/1.8/ref/class-based-views/generic-</w:t>
        </w:r>
        <w:r w:rsidR="00603F14" w:rsidRPr="00507E1D">
          <w:rPr>
            <w:rStyle w:val="Hyperlink"/>
            <w:highlight w:val="green"/>
          </w:rPr>
          <w:t>display</w:t>
        </w:r>
        <w:r w:rsidR="00603F14" w:rsidRPr="00C402EF">
          <w:rPr>
            <w:rStyle w:val="Hyperlink"/>
          </w:rPr>
          <w:t>/#detailview</w:t>
        </w:r>
      </w:hyperlink>
    </w:p>
    <w:p w:rsidR="009276CD" w:rsidRPr="0081100C" w:rsidRDefault="00CB45AE" w:rsidP="009276CD">
      <w:pPr>
        <w:rPr>
          <w:color w:val="0000FF" w:themeColor="hyperlink"/>
          <w:u w:val="single"/>
        </w:rPr>
      </w:pPr>
      <w:hyperlink r:id="rId12" w:anchor="listview" w:history="1">
        <w:r w:rsidR="009276CD" w:rsidRPr="00C402EF">
          <w:rPr>
            <w:rStyle w:val="Hyperlink"/>
          </w:rPr>
          <w:t>https://docs.djangoproject.com/en/1.8/ref/class-based-views/generic-</w:t>
        </w:r>
        <w:r w:rsidR="009276CD" w:rsidRPr="00507E1D">
          <w:rPr>
            <w:rStyle w:val="Hyperlink"/>
            <w:highlight w:val="green"/>
          </w:rPr>
          <w:t>display</w:t>
        </w:r>
        <w:r w:rsidR="009276CD" w:rsidRPr="00C402EF">
          <w:rPr>
            <w:rStyle w:val="Hyperlink"/>
          </w:rPr>
          <w:t>/#listview</w:t>
        </w:r>
      </w:hyperlink>
    </w:p>
    <w:bookmarkStart w:id="9" w:name="OLE_LINK198"/>
    <w:bookmarkStart w:id="10" w:name="OLE_LINK199"/>
    <w:p w:rsidR="001C142B" w:rsidRDefault="001C142B" w:rsidP="001C142B">
      <w:r>
        <w:fldChar w:fldCharType="begin"/>
      </w:r>
      <w:r>
        <w:instrText xml:space="preserve"> HYPERLINK "https://docs.djangoproject.com/en/1.8/ref/class-based-views/base/" \l "view" </w:instrText>
      </w:r>
      <w:r>
        <w:fldChar w:fldCharType="separate"/>
      </w:r>
      <w:r w:rsidRPr="00AE2C92">
        <w:rPr>
          <w:rStyle w:val="Hyperlink"/>
        </w:rPr>
        <w:t>https://docs.djangoproject.com/en/1.8/ref/class-based-views/base/#view</w:t>
      </w:r>
      <w:r>
        <w:rPr>
          <w:rStyle w:val="Hyperlink"/>
        </w:rPr>
        <w:fldChar w:fldCharType="end"/>
      </w:r>
    </w:p>
    <w:bookmarkEnd w:id="9"/>
    <w:bookmarkEnd w:id="10"/>
    <w:p w:rsidR="00F2628B" w:rsidRDefault="00F2628B" w:rsidP="00F2628B">
      <w:pPr>
        <w:rPr>
          <w:rStyle w:val="Hyperlink"/>
          <w:color w:val="FF0000"/>
        </w:rPr>
      </w:pPr>
      <w:r>
        <w:fldChar w:fldCharType="begin"/>
      </w:r>
      <w:r>
        <w:instrText xml:space="preserve"> HYPERLINK "https://docs.djangoproject.com/en/1.8/ref/class-based-views/generic-editing/" \l "createview" </w:instrText>
      </w:r>
      <w:r>
        <w:fldChar w:fldCharType="separate"/>
      </w:r>
      <w:r w:rsidRPr="00AD35D3">
        <w:rPr>
          <w:rStyle w:val="Hyperlink"/>
        </w:rPr>
        <w:t>https://docs.djangoproject.com/en/1.8/ref/class-based-views/generic-</w:t>
      </w:r>
      <w:r w:rsidRPr="00507E1D">
        <w:rPr>
          <w:rStyle w:val="Hyperlink"/>
          <w:highlight w:val="green"/>
        </w:rPr>
        <w:t>editing</w:t>
      </w:r>
      <w:r w:rsidRPr="00AD35D3">
        <w:rPr>
          <w:rStyle w:val="Hyperlink"/>
        </w:rPr>
        <w:t>/#</w:t>
      </w:r>
      <w:r w:rsidRPr="003902AB">
        <w:rPr>
          <w:rStyle w:val="Hyperlink"/>
          <w:color w:val="FF0000"/>
        </w:rPr>
        <w:t>createview</w:t>
      </w:r>
      <w:r>
        <w:rPr>
          <w:rStyle w:val="Hyperlink"/>
          <w:color w:val="FF0000"/>
        </w:rPr>
        <w:fldChar w:fldCharType="end"/>
      </w:r>
    </w:p>
    <w:p w:rsidR="00E73707" w:rsidRPr="00881301" w:rsidRDefault="00CB45AE" w:rsidP="00F2628B">
      <w:pPr>
        <w:rPr>
          <w:rStyle w:val="Hyperlink"/>
          <w:color w:val="auto"/>
          <w:u w:val="none"/>
        </w:rPr>
      </w:pPr>
      <w:hyperlink r:id="rId13" w:anchor="formview" w:history="1">
        <w:r w:rsidR="00E73707" w:rsidRPr="00AD35D3">
          <w:rPr>
            <w:rStyle w:val="Hyperlink"/>
          </w:rPr>
          <w:t>https://docs.djangoproject.com/en/1.8/ref/class-based-views/generic-</w:t>
        </w:r>
        <w:r w:rsidR="00E73707" w:rsidRPr="00881301">
          <w:rPr>
            <w:rStyle w:val="Hyperlink"/>
            <w:highlight w:val="green"/>
          </w:rPr>
          <w:t>editing</w:t>
        </w:r>
        <w:r w:rsidR="00E73707" w:rsidRPr="00AD35D3">
          <w:rPr>
            <w:rStyle w:val="Hyperlink"/>
          </w:rPr>
          <w:t>/#formview</w:t>
        </w:r>
      </w:hyperlink>
    </w:p>
    <w:p w:rsidR="00F2628B" w:rsidRDefault="00CB45AE" w:rsidP="00F2628B">
      <w:pPr>
        <w:rPr>
          <w:rStyle w:val="Hyperlink"/>
        </w:rPr>
      </w:pPr>
      <w:hyperlink r:id="rId14" w:anchor="django.views.generic.detail.SingleObjectMixin" w:history="1">
        <w:r w:rsidR="00F2628B" w:rsidRPr="00AE2C92">
          <w:rPr>
            <w:rStyle w:val="Hyperlink"/>
          </w:rPr>
          <w:t>https://docs.djangoproject.com/en/1.8/ref/class-based-views/</w:t>
        </w:r>
        <w:r w:rsidR="00F2628B" w:rsidRPr="00A04313">
          <w:rPr>
            <w:rStyle w:val="Hyperlink"/>
            <w:highlight w:val="green"/>
          </w:rPr>
          <w:t>mixins</w:t>
        </w:r>
        <w:r w:rsidR="00F2628B" w:rsidRPr="00AE2C92">
          <w:rPr>
            <w:rStyle w:val="Hyperlink"/>
          </w:rPr>
          <w:t>-single-object/#django.views.generic.detail.SingleObjectMixin</w:t>
        </w:r>
      </w:hyperlink>
    </w:p>
    <w:p w:rsidR="00881301" w:rsidRDefault="00CB45AE" w:rsidP="00881301">
      <w:hyperlink r:id="rId15" w:anchor="formmixin" w:history="1">
        <w:r w:rsidR="00881301" w:rsidRPr="00AD35D3">
          <w:rPr>
            <w:rStyle w:val="Hyperlink"/>
          </w:rPr>
          <w:t>https://docs.djangoproject.com/en/1.8/ref/class-based-views/</w:t>
        </w:r>
        <w:r w:rsidR="00881301" w:rsidRPr="00881301">
          <w:rPr>
            <w:rStyle w:val="Hyperlink"/>
            <w:highlight w:val="green"/>
          </w:rPr>
          <w:t>mixins</w:t>
        </w:r>
        <w:r w:rsidR="00881301" w:rsidRPr="00881301">
          <w:rPr>
            <w:rStyle w:val="Hyperlink"/>
          </w:rPr>
          <w:t>-editing</w:t>
        </w:r>
        <w:r w:rsidR="00881301" w:rsidRPr="00AD35D3">
          <w:rPr>
            <w:rStyle w:val="Hyperlink"/>
          </w:rPr>
          <w:t>/#formmixin</w:t>
        </w:r>
      </w:hyperlink>
    </w:p>
    <w:p w:rsidR="003B1766" w:rsidRDefault="003B1766" w:rsidP="00F2628B">
      <w:pPr>
        <w:rPr>
          <w:rStyle w:val="Hyperlink"/>
        </w:rPr>
      </w:pPr>
    </w:p>
    <w:p w:rsidR="004824C3" w:rsidRDefault="004824C3" w:rsidP="00F2628B">
      <w:pPr>
        <w:rPr>
          <w:rStyle w:val="Hyperlink"/>
        </w:rPr>
      </w:pPr>
    </w:p>
    <w:p w:rsidR="004824C3" w:rsidRPr="00881301" w:rsidRDefault="004824C3" w:rsidP="00F2628B">
      <w:pPr>
        <w:rPr>
          <w:rStyle w:val="Hyperlink"/>
        </w:rPr>
      </w:pPr>
    </w:p>
    <w:p w:rsidR="003B1766" w:rsidRDefault="003B1766" w:rsidP="00F2628B">
      <w:r>
        <w:rPr>
          <w:rFonts w:hint="eastAsia"/>
        </w:rPr>
        <w:t>DetailView</w:t>
      </w:r>
    </w:p>
    <w:p w:rsidR="003B1766" w:rsidRDefault="003B1766" w:rsidP="00F2628B">
      <w:r>
        <w:rPr>
          <w:rStyle w:val="Hyperlink"/>
          <w:rFonts w:hint="eastAsia"/>
        </w:rPr>
        <w:t>----</w:t>
      </w:r>
      <w:r w:rsidRPr="003B1766">
        <w:t xml:space="preserve"> SingleObjectTemplateResponseMixin</w:t>
      </w:r>
    </w:p>
    <w:p w:rsidR="003B1766" w:rsidRDefault="003B1766" w:rsidP="00F2628B">
      <w:r>
        <w:rPr>
          <w:rFonts w:hint="eastAsia"/>
        </w:rPr>
        <w:t>--------</w:t>
      </w:r>
      <w:r w:rsidRPr="003B1766">
        <w:t xml:space="preserve"> TemplateResponseMixin</w:t>
      </w:r>
    </w:p>
    <w:p w:rsidR="003B1766" w:rsidRDefault="003B1766" w:rsidP="00F2628B">
      <w:r>
        <w:rPr>
          <w:rFonts w:hint="eastAsia"/>
        </w:rPr>
        <w:t xml:space="preserve">---- </w:t>
      </w:r>
      <w:bookmarkStart w:id="11" w:name="OLE_LINK200"/>
      <w:bookmarkStart w:id="12" w:name="OLE_LINK201"/>
      <w:r w:rsidRPr="003B1766">
        <w:t>BaseDetailView</w:t>
      </w:r>
      <w:bookmarkEnd w:id="11"/>
      <w:bookmarkEnd w:id="12"/>
    </w:p>
    <w:p w:rsidR="003B1766" w:rsidRDefault="003B1766" w:rsidP="00F2628B">
      <w:r>
        <w:rPr>
          <w:rFonts w:hint="eastAsia"/>
        </w:rPr>
        <w:t>--------</w:t>
      </w:r>
      <w:r w:rsidRPr="003B1766">
        <w:t xml:space="preserve"> SingleObjectMixin</w:t>
      </w:r>
    </w:p>
    <w:p w:rsidR="00ED2E02" w:rsidRDefault="00ED2E02" w:rsidP="00F2628B">
      <w:r>
        <w:rPr>
          <w:rFonts w:hint="eastAsia"/>
        </w:rPr>
        <w:t>------------</w:t>
      </w:r>
      <w:r w:rsidRPr="00ED2E02">
        <w:t xml:space="preserve"> ContextMixin</w:t>
      </w:r>
    </w:p>
    <w:p w:rsidR="003B1766" w:rsidRDefault="003B1766" w:rsidP="00F2628B">
      <w:pPr>
        <w:rPr>
          <w:rStyle w:val="Hyperlink"/>
        </w:rPr>
      </w:pPr>
      <w:r>
        <w:rPr>
          <w:rFonts w:hint="eastAsia"/>
        </w:rPr>
        <w:t>--------</w:t>
      </w:r>
      <w:r w:rsidRPr="003B1766">
        <w:t xml:space="preserve"> View</w:t>
      </w:r>
    </w:p>
    <w:p w:rsidR="003B1766" w:rsidRDefault="003B1766" w:rsidP="00F2628B"/>
    <w:p w:rsidR="00ED2E02" w:rsidRDefault="00ED2E02" w:rsidP="00F2628B"/>
    <w:p w:rsidR="00ED2E02" w:rsidRDefault="00ED2E02" w:rsidP="00ED2E02">
      <w:r w:rsidRPr="00ED2E02">
        <w:t>ListView</w:t>
      </w:r>
    </w:p>
    <w:p w:rsidR="00ED2E02" w:rsidRDefault="00ED2E02" w:rsidP="00ED2E02">
      <w:r>
        <w:rPr>
          <w:rStyle w:val="Hyperlink"/>
          <w:rFonts w:hint="eastAsia"/>
        </w:rPr>
        <w:t>----</w:t>
      </w:r>
      <w:r w:rsidRPr="003B1766">
        <w:t xml:space="preserve"> SingleObjectTemplateResponseMixin</w:t>
      </w:r>
    </w:p>
    <w:p w:rsidR="00ED2E02" w:rsidRDefault="00ED2E02" w:rsidP="00ED2E02">
      <w:r>
        <w:rPr>
          <w:rFonts w:hint="eastAsia"/>
        </w:rPr>
        <w:t>--------</w:t>
      </w:r>
      <w:r w:rsidRPr="003B1766">
        <w:t xml:space="preserve"> TemplateResponseMixin</w:t>
      </w:r>
    </w:p>
    <w:p w:rsidR="00ED2E02" w:rsidRDefault="00ED2E02" w:rsidP="00ED2E02">
      <w:r>
        <w:rPr>
          <w:rFonts w:hint="eastAsia"/>
        </w:rPr>
        <w:t xml:space="preserve">---- </w:t>
      </w:r>
      <w:r w:rsidRPr="00ED2E02">
        <w:t>BaseListView</w:t>
      </w:r>
    </w:p>
    <w:p w:rsidR="00ED2E02" w:rsidRDefault="00ED2E02" w:rsidP="00ED2E02">
      <w:r>
        <w:rPr>
          <w:rFonts w:hint="eastAsia"/>
        </w:rPr>
        <w:t>--------</w:t>
      </w:r>
      <w:r w:rsidRPr="003B1766">
        <w:t xml:space="preserve"> </w:t>
      </w:r>
      <w:bookmarkStart w:id="13" w:name="OLE_LINK202"/>
      <w:bookmarkStart w:id="14" w:name="OLE_LINK203"/>
      <w:r w:rsidRPr="00ED2E02">
        <w:t>MultipleObjectMixin</w:t>
      </w:r>
      <w:bookmarkEnd w:id="13"/>
      <w:bookmarkEnd w:id="14"/>
    </w:p>
    <w:p w:rsidR="00ED2E02" w:rsidRDefault="00ED2E02" w:rsidP="00ED2E02">
      <w:r>
        <w:rPr>
          <w:rFonts w:hint="eastAsia"/>
        </w:rPr>
        <w:t>------------</w:t>
      </w:r>
      <w:r w:rsidRPr="00ED2E02">
        <w:t xml:space="preserve"> ContextMixin</w:t>
      </w:r>
    </w:p>
    <w:p w:rsidR="00ED2E02" w:rsidRDefault="00ED2E02" w:rsidP="00ED2E02">
      <w:pPr>
        <w:rPr>
          <w:rStyle w:val="Hyperlink"/>
        </w:rPr>
      </w:pPr>
      <w:r>
        <w:rPr>
          <w:rFonts w:hint="eastAsia"/>
        </w:rPr>
        <w:t>--------</w:t>
      </w:r>
      <w:r w:rsidRPr="003B1766">
        <w:t xml:space="preserve"> View</w:t>
      </w:r>
    </w:p>
    <w:p w:rsidR="00ED2E02" w:rsidRDefault="00ED2E02" w:rsidP="00F2628B"/>
    <w:p w:rsidR="0028060A" w:rsidRDefault="0028060A" w:rsidP="0028060A"/>
    <w:p w:rsidR="0028060A" w:rsidRDefault="0028060A" w:rsidP="0028060A">
      <w:r>
        <w:rPr>
          <w:rFonts w:hint="eastAsia"/>
        </w:rPr>
        <w:t>CreateView</w:t>
      </w:r>
    </w:p>
    <w:p w:rsidR="0028060A" w:rsidRDefault="0028060A" w:rsidP="0028060A">
      <w:r>
        <w:rPr>
          <w:rStyle w:val="Hyperlink"/>
          <w:rFonts w:hint="eastAsia"/>
        </w:rPr>
        <w:t>----</w:t>
      </w:r>
      <w:r w:rsidRPr="003B1766">
        <w:t xml:space="preserve"> SingleObjectTemplateResponseMixin</w:t>
      </w:r>
    </w:p>
    <w:p w:rsidR="0028060A" w:rsidRDefault="0028060A" w:rsidP="0028060A">
      <w:r>
        <w:rPr>
          <w:rFonts w:hint="eastAsia"/>
        </w:rPr>
        <w:t>--------</w:t>
      </w:r>
      <w:r w:rsidRPr="003B1766">
        <w:t xml:space="preserve"> TemplateResponseMixin</w:t>
      </w:r>
    </w:p>
    <w:p w:rsidR="0028060A" w:rsidRDefault="0028060A" w:rsidP="0028060A">
      <w:r>
        <w:rPr>
          <w:rFonts w:hint="eastAsia"/>
        </w:rPr>
        <w:t xml:space="preserve">---- </w:t>
      </w:r>
      <w:bookmarkStart w:id="15" w:name="OLE_LINK206"/>
      <w:bookmarkStart w:id="16" w:name="OLE_LINK207"/>
      <w:r w:rsidRPr="001E659D">
        <w:t>BaseCreateView</w:t>
      </w:r>
      <w:bookmarkEnd w:id="15"/>
      <w:bookmarkEnd w:id="16"/>
    </w:p>
    <w:p w:rsidR="0028060A" w:rsidRDefault="0028060A" w:rsidP="0028060A">
      <w:r>
        <w:rPr>
          <w:rFonts w:hint="eastAsia"/>
        </w:rPr>
        <w:t>--------</w:t>
      </w:r>
      <w:r w:rsidRPr="003B1766">
        <w:t xml:space="preserve"> </w:t>
      </w:r>
      <w:r w:rsidRPr="001E659D">
        <w:t>ModelFormMixin</w:t>
      </w:r>
    </w:p>
    <w:p w:rsidR="0028060A" w:rsidRDefault="0028060A" w:rsidP="0028060A">
      <w:r>
        <w:rPr>
          <w:rFonts w:hint="eastAsia"/>
        </w:rPr>
        <w:t>------------</w:t>
      </w:r>
      <w:r w:rsidRPr="00ED2E02">
        <w:t xml:space="preserve"> </w:t>
      </w:r>
      <w:r w:rsidRPr="001E659D">
        <w:t>FormMixin</w:t>
      </w:r>
    </w:p>
    <w:p w:rsidR="0028060A" w:rsidRDefault="0028060A" w:rsidP="0028060A">
      <w:r>
        <w:rPr>
          <w:rFonts w:hint="eastAsia"/>
        </w:rPr>
        <w:t>------------</w:t>
      </w:r>
      <w:r w:rsidRPr="00ED2E02">
        <w:t xml:space="preserve"> </w:t>
      </w:r>
      <w:r w:rsidRPr="001E659D">
        <w:t>SingleObjectMixin</w:t>
      </w:r>
    </w:p>
    <w:p w:rsidR="0028060A" w:rsidRDefault="0028060A" w:rsidP="0028060A">
      <w:r>
        <w:rPr>
          <w:rFonts w:hint="eastAsia"/>
        </w:rPr>
        <w:t>----------------</w:t>
      </w:r>
      <w:bookmarkStart w:id="17" w:name="OLE_LINK210"/>
      <w:bookmarkStart w:id="18" w:name="OLE_LINK211"/>
      <w:r w:rsidRPr="001E659D">
        <w:t>ContextMixin</w:t>
      </w:r>
      <w:bookmarkEnd w:id="17"/>
      <w:bookmarkEnd w:id="18"/>
    </w:p>
    <w:p w:rsidR="0028060A" w:rsidRDefault="0028060A" w:rsidP="0028060A">
      <w:pPr>
        <w:rPr>
          <w:rStyle w:val="Hyperlink"/>
        </w:rPr>
      </w:pPr>
      <w:r>
        <w:rPr>
          <w:rFonts w:hint="eastAsia"/>
        </w:rPr>
        <w:t>--------</w:t>
      </w:r>
      <w:r w:rsidRPr="003B1766">
        <w:t xml:space="preserve"> </w:t>
      </w:r>
      <w:r w:rsidRPr="001E659D">
        <w:t>ProcessFormView</w:t>
      </w:r>
    </w:p>
    <w:p w:rsidR="0028060A" w:rsidRDefault="0028060A" w:rsidP="0028060A">
      <w:r>
        <w:rPr>
          <w:rFonts w:hint="eastAsia"/>
        </w:rPr>
        <w:t>------------View</w:t>
      </w:r>
    </w:p>
    <w:p w:rsidR="0028060A" w:rsidRDefault="0028060A" w:rsidP="00F2628B"/>
    <w:p w:rsidR="00A872C0" w:rsidRDefault="00A872C0" w:rsidP="00A872C0">
      <w:r w:rsidRPr="00A872C0">
        <w:t>FormView</w:t>
      </w:r>
    </w:p>
    <w:p w:rsidR="00A872C0" w:rsidRDefault="00A872C0" w:rsidP="00A872C0">
      <w:r>
        <w:rPr>
          <w:rStyle w:val="Hyperlink"/>
          <w:rFonts w:hint="eastAsia"/>
        </w:rPr>
        <w:t>----</w:t>
      </w:r>
      <w:r w:rsidRPr="003B1766">
        <w:t xml:space="preserve"> SingleObjectTemplateResponseMixin</w:t>
      </w:r>
    </w:p>
    <w:p w:rsidR="00A872C0" w:rsidRDefault="00A872C0" w:rsidP="00A872C0">
      <w:r>
        <w:rPr>
          <w:rFonts w:hint="eastAsia"/>
        </w:rPr>
        <w:t>--------</w:t>
      </w:r>
      <w:r w:rsidRPr="003B1766">
        <w:t xml:space="preserve"> TemplateResponseMixin</w:t>
      </w:r>
    </w:p>
    <w:p w:rsidR="00A872C0" w:rsidRDefault="00A872C0" w:rsidP="00A872C0">
      <w:r>
        <w:rPr>
          <w:rFonts w:hint="eastAsia"/>
        </w:rPr>
        <w:t xml:space="preserve">---- </w:t>
      </w:r>
      <w:bookmarkStart w:id="19" w:name="OLE_LINK204"/>
      <w:bookmarkStart w:id="20" w:name="OLE_LINK205"/>
      <w:r w:rsidRPr="00A872C0">
        <w:t>BaseFormView</w:t>
      </w:r>
      <w:bookmarkEnd w:id="19"/>
      <w:bookmarkEnd w:id="20"/>
    </w:p>
    <w:p w:rsidR="00A872C0" w:rsidRDefault="00A872C0" w:rsidP="00A872C0">
      <w:r>
        <w:rPr>
          <w:rFonts w:hint="eastAsia"/>
        </w:rPr>
        <w:t>--------</w:t>
      </w:r>
      <w:r w:rsidRPr="003B1766">
        <w:t xml:space="preserve"> </w:t>
      </w:r>
      <w:r w:rsidRPr="00A872C0">
        <w:t>FormMixin</w:t>
      </w:r>
    </w:p>
    <w:p w:rsidR="00A872C0" w:rsidRDefault="00A872C0" w:rsidP="00A872C0">
      <w:r>
        <w:rPr>
          <w:rFonts w:hint="eastAsia"/>
        </w:rPr>
        <w:t>--------</w:t>
      </w:r>
      <w:r w:rsidRPr="003B1766">
        <w:t xml:space="preserve"> </w:t>
      </w:r>
      <w:r w:rsidRPr="00A872C0">
        <w:t>ProcessFormView</w:t>
      </w:r>
    </w:p>
    <w:p w:rsidR="00A872C0" w:rsidRDefault="00A872C0" w:rsidP="00A872C0">
      <w:pPr>
        <w:rPr>
          <w:rStyle w:val="Hyperlink"/>
        </w:rPr>
      </w:pPr>
      <w:r>
        <w:rPr>
          <w:rFonts w:hint="eastAsia"/>
        </w:rPr>
        <w:t>------------</w:t>
      </w:r>
      <w:r w:rsidRPr="00A872C0">
        <w:t xml:space="preserve"> View</w:t>
      </w:r>
    </w:p>
    <w:p w:rsidR="00A872C0" w:rsidRDefault="00A872C0" w:rsidP="00F2628B"/>
    <w:p w:rsidR="00ED2E02" w:rsidRDefault="00932785" w:rsidP="00ED2E02">
      <w:r w:rsidRPr="00ED2E02">
        <w:t>FormMixin</w:t>
      </w:r>
    </w:p>
    <w:p w:rsidR="00ED2E02" w:rsidRDefault="00ED2E02" w:rsidP="00ED2E02">
      <w:r>
        <w:rPr>
          <w:rStyle w:val="Hyperlink"/>
          <w:rFonts w:hint="eastAsia"/>
        </w:rPr>
        <w:t>----</w:t>
      </w:r>
      <w:r w:rsidRPr="003B1766">
        <w:t xml:space="preserve"> </w:t>
      </w:r>
      <w:bookmarkStart w:id="21" w:name="OLE_LINK208"/>
      <w:bookmarkStart w:id="22" w:name="OLE_LINK209"/>
      <w:r w:rsidRPr="00ED2E02">
        <w:t>FormMixinBase</w:t>
      </w:r>
      <w:bookmarkEnd w:id="21"/>
      <w:bookmarkEnd w:id="22"/>
    </w:p>
    <w:p w:rsidR="00ED2E02" w:rsidRDefault="00ED2E02" w:rsidP="00ED2E02">
      <w:r>
        <w:rPr>
          <w:rFonts w:hint="eastAsia"/>
        </w:rPr>
        <w:t xml:space="preserve">---- </w:t>
      </w:r>
      <w:r w:rsidRPr="00ED2E02">
        <w:t>ContextMixin</w:t>
      </w:r>
    </w:p>
    <w:p w:rsidR="00ED2E02" w:rsidRDefault="00ED2E02" w:rsidP="00F2628B"/>
    <w:p w:rsidR="00ED2E02" w:rsidRDefault="00ED2E02" w:rsidP="00F2628B"/>
    <w:p w:rsidR="00ED2E02" w:rsidRDefault="00ED2E02" w:rsidP="00F2628B"/>
    <w:p w:rsidR="000643E5" w:rsidRPr="000643E5" w:rsidRDefault="000643E5" w:rsidP="000643E5">
      <w:bookmarkStart w:id="23" w:name="_Toc476467669"/>
      <w:r w:rsidRPr="000643E5">
        <w:rPr>
          <w:rFonts w:hint="eastAsia"/>
        </w:rPr>
        <w:t>008 Product Detail View</w:t>
      </w:r>
      <w:bookmarkEnd w:id="23"/>
    </w:p>
    <w:p w:rsidR="000643E5" w:rsidRPr="000643E5" w:rsidRDefault="000643E5" w:rsidP="000643E5">
      <w:bookmarkStart w:id="24" w:name="_Toc476467674"/>
      <w:r w:rsidRPr="000643E5">
        <w:rPr>
          <w:rFonts w:hint="eastAsia"/>
        </w:rPr>
        <w:t>011 ListView</w:t>
      </w:r>
      <w:bookmarkEnd w:id="24"/>
    </w:p>
    <w:p w:rsidR="000643E5" w:rsidRPr="000643E5" w:rsidRDefault="000643E5" w:rsidP="000643E5">
      <w:bookmarkStart w:id="25" w:name="_Toc476467745"/>
      <w:r w:rsidRPr="000643E5">
        <w:rPr>
          <w:rFonts w:hint="eastAsia"/>
        </w:rPr>
        <w:t>039 Add, Update, Remove Carts in CBV</w:t>
      </w:r>
      <w:bookmarkEnd w:id="25"/>
    </w:p>
    <w:p w:rsidR="000643E5" w:rsidRPr="000643E5" w:rsidRDefault="000643E5" w:rsidP="000643E5">
      <w:bookmarkStart w:id="26" w:name="_Toc476467752"/>
      <w:r w:rsidRPr="000643E5">
        <w:rPr>
          <w:rFonts w:hint="eastAsia"/>
        </w:rPr>
        <w:t>041 Render Cart View</w:t>
      </w:r>
      <w:bookmarkEnd w:id="26"/>
    </w:p>
    <w:p w:rsidR="000643E5" w:rsidRPr="000643E5" w:rsidRDefault="000643E5" w:rsidP="000643E5">
      <w:bookmarkStart w:id="27" w:name="_Toc476467772"/>
      <w:r w:rsidRPr="000643E5">
        <w:rPr>
          <w:rFonts w:hint="eastAsia"/>
        </w:rPr>
        <w:t xml:space="preserve">092 </w:t>
      </w:r>
      <w:proofErr w:type="gramStart"/>
      <w:r w:rsidRPr="000643E5">
        <w:rPr>
          <w:rFonts w:hint="eastAsia"/>
        </w:rPr>
        <w:t>Checkout</w:t>
      </w:r>
      <w:proofErr w:type="gramEnd"/>
      <w:r w:rsidRPr="000643E5">
        <w:rPr>
          <w:rFonts w:hint="eastAsia"/>
        </w:rPr>
        <w:t xml:space="preserve"> from FromMixin</w:t>
      </w:r>
      <w:bookmarkEnd w:id="27"/>
    </w:p>
    <w:p w:rsidR="000643E5" w:rsidRPr="000643E5" w:rsidRDefault="000643E5" w:rsidP="000643E5">
      <w:bookmarkStart w:id="28" w:name="_Toc476467775"/>
      <w:r w:rsidRPr="000643E5">
        <w:rPr>
          <w:rFonts w:hint="eastAsia"/>
        </w:rPr>
        <w:t>095 User Address View</w:t>
      </w:r>
      <w:bookmarkEnd w:id="28"/>
    </w:p>
    <w:p w:rsidR="000643E5" w:rsidRPr="000643E5" w:rsidRDefault="000643E5" w:rsidP="000643E5">
      <w:bookmarkStart w:id="29" w:name="_Toc476467780"/>
      <w:r w:rsidRPr="000643E5">
        <w:rPr>
          <w:rFonts w:hint="eastAsia"/>
        </w:rPr>
        <w:t>100 Crafting the Order Part 3</w:t>
      </w:r>
      <w:bookmarkEnd w:id="29"/>
    </w:p>
    <w:p w:rsidR="000643E5" w:rsidRPr="000643E5" w:rsidRDefault="000643E5" w:rsidP="000643E5">
      <w:bookmarkStart w:id="30" w:name="_Toc476467785"/>
      <w:r w:rsidRPr="000643E5">
        <w:t>105 Order List</w:t>
      </w:r>
      <w:bookmarkEnd w:id="30"/>
    </w:p>
    <w:p w:rsidR="00090280" w:rsidRDefault="00090280"/>
    <w:p w:rsidR="004D07B4" w:rsidRPr="008312AD" w:rsidRDefault="004D07B4" w:rsidP="004D07B4">
      <w:pPr>
        <w:pStyle w:val="codewithbg"/>
      </w:pPr>
      <w:proofErr w:type="gramStart"/>
      <w:r w:rsidRPr="008312AD">
        <w:rPr>
          <w:b/>
          <w:bCs/>
          <w:color w:val="0000FF"/>
        </w:rPr>
        <w:t>from</w:t>
      </w:r>
      <w:proofErr w:type="gramEnd"/>
      <w:r w:rsidRPr="008312AD">
        <w:t xml:space="preserve"> django</w:t>
      </w:r>
      <w:r w:rsidRPr="008312AD">
        <w:rPr>
          <w:b/>
          <w:bCs/>
          <w:color w:val="000080"/>
        </w:rPr>
        <w:t>.</w:t>
      </w:r>
      <w:r w:rsidRPr="008312AD">
        <w:t>views</w:t>
      </w:r>
      <w:r w:rsidRPr="008312AD">
        <w:rPr>
          <w:b/>
          <w:bCs/>
          <w:color w:val="000080"/>
        </w:rPr>
        <w:t>.</w:t>
      </w:r>
      <w:r w:rsidRPr="008312AD">
        <w:t>generic</w:t>
      </w:r>
      <w:r w:rsidRPr="008312AD">
        <w:rPr>
          <w:b/>
          <w:bCs/>
          <w:color w:val="000080"/>
        </w:rPr>
        <w:t>.</w:t>
      </w:r>
      <w:r w:rsidRPr="008312AD">
        <w:t xml:space="preserve">edit </w:t>
      </w:r>
      <w:r w:rsidRPr="008312AD">
        <w:rPr>
          <w:b/>
          <w:bCs/>
          <w:color w:val="0000FF"/>
        </w:rPr>
        <w:t>import</w:t>
      </w:r>
      <w:r w:rsidRPr="008312AD">
        <w:t xml:space="preserve"> </w:t>
      </w:r>
      <w:r w:rsidRPr="00BC7A40">
        <w:rPr>
          <w:highlight w:val="yellow"/>
        </w:rPr>
        <w:t>FormMixin</w:t>
      </w:r>
    </w:p>
    <w:p w:rsidR="004D07B4" w:rsidRPr="004D07B4" w:rsidRDefault="004D07B4"/>
    <w:p w:rsidR="00603F14" w:rsidRDefault="00603F14" w:rsidP="00B56A7D">
      <w:pPr>
        <w:pStyle w:val="Heading3"/>
      </w:pPr>
      <w:r>
        <w:rPr>
          <w:rFonts w:hint="eastAsia"/>
        </w:rPr>
        <w:t>URL</w:t>
      </w:r>
    </w:p>
    <w:p w:rsidR="00E06FD9" w:rsidRDefault="00E06FD9" w:rsidP="00E06FD9">
      <w:r>
        <w:rPr>
          <w:rFonts w:hint="eastAsia"/>
        </w:rPr>
        <w:t>View.as_view()</w:t>
      </w:r>
      <w:r>
        <w:rPr>
          <w:rFonts w:hint="eastAsia"/>
        </w:rPr>
        <w:t>会调用</w:t>
      </w:r>
      <w:r w:rsidR="0077674C">
        <w:rPr>
          <w:rFonts w:hint="eastAsia"/>
        </w:rPr>
        <w:t>View.</w:t>
      </w:r>
      <w:r>
        <w:rPr>
          <w:rFonts w:hint="eastAsia"/>
        </w:rPr>
        <w:t>dispatch</w:t>
      </w:r>
      <w:r>
        <w:rPr>
          <w:rFonts w:hint="eastAsia"/>
        </w:rPr>
        <w:t>函数。</w:t>
      </w:r>
    </w:p>
    <w:p w:rsidR="00E06FD9" w:rsidRPr="00E06FD9" w:rsidRDefault="00E06FD9" w:rsidP="00E06FD9"/>
    <w:p w:rsidR="00B56A7D" w:rsidRPr="00700CF0" w:rsidRDefault="00B56A7D" w:rsidP="00B56A7D">
      <w:pPr>
        <w:pStyle w:val="codewithbg"/>
      </w:pPr>
      <w:proofErr w:type="gramStart"/>
      <w:r w:rsidRPr="00700CF0">
        <w:rPr>
          <w:b/>
          <w:bCs/>
          <w:color w:val="0000FF"/>
        </w:rPr>
        <w:t>from</w:t>
      </w:r>
      <w:proofErr w:type="gramEnd"/>
      <w:r w:rsidRPr="00700CF0">
        <w:t xml:space="preserve"> </w:t>
      </w:r>
      <w:r w:rsidRPr="00700CF0">
        <w:rPr>
          <w:b/>
          <w:bCs/>
          <w:color w:val="000080"/>
        </w:rPr>
        <w:t>.</w:t>
      </w:r>
      <w:r w:rsidRPr="00700CF0">
        <w:t xml:space="preserve">views </w:t>
      </w:r>
      <w:r w:rsidRPr="00700CF0">
        <w:rPr>
          <w:b/>
          <w:bCs/>
          <w:color w:val="0000FF"/>
        </w:rPr>
        <w:t>import</w:t>
      </w:r>
      <w:r w:rsidRPr="00700CF0">
        <w:t xml:space="preserve"> ProductDetailView</w:t>
      </w:r>
      <w:r w:rsidRPr="00700CF0">
        <w:rPr>
          <w:b/>
          <w:bCs/>
          <w:color w:val="000080"/>
        </w:rPr>
        <w:t>,</w:t>
      </w:r>
      <w:r w:rsidRPr="00700CF0">
        <w:t xml:space="preserve"> </w:t>
      </w:r>
      <w:r w:rsidRPr="00700CF0">
        <w:rPr>
          <w:highlight w:val="yellow"/>
        </w:rPr>
        <w:t>ProductListView</w:t>
      </w:r>
    </w:p>
    <w:p w:rsidR="00603F14" w:rsidRPr="00690427" w:rsidRDefault="00603F14" w:rsidP="00603F14">
      <w:pPr>
        <w:pStyle w:val="codewithbg"/>
      </w:pPr>
    </w:p>
    <w:p w:rsidR="00603F14" w:rsidRPr="00690427" w:rsidRDefault="00603F14" w:rsidP="00603F14">
      <w:pPr>
        <w:pStyle w:val="codewithbg"/>
      </w:pPr>
      <w:proofErr w:type="gramStart"/>
      <w:r w:rsidRPr="00690427">
        <w:t>urlpatterns</w:t>
      </w:r>
      <w:proofErr w:type="gramEnd"/>
      <w:r w:rsidRPr="00690427">
        <w:t xml:space="preserve"> </w:t>
      </w:r>
      <w:r w:rsidRPr="00690427">
        <w:rPr>
          <w:b/>
          <w:bCs/>
          <w:color w:val="000080"/>
        </w:rPr>
        <w:t>=</w:t>
      </w:r>
      <w:r w:rsidRPr="00690427">
        <w:t xml:space="preserve"> </w:t>
      </w:r>
      <w:r w:rsidRPr="00690427">
        <w:rPr>
          <w:b/>
          <w:bCs/>
          <w:color w:val="000080"/>
        </w:rPr>
        <w:t>[</w:t>
      </w:r>
    </w:p>
    <w:p w:rsidR="00603F14" w:rsidRDefault="00603F14" w:rsidP="003725C5">
      <w:pPr>
        <w:pStyle w:val="codewithbg"/>
        <w:ind w:firstLine="480"/>
        <w:rPr>
          <w:b/>
          <w:bCs/>
          <w:color w:val="000080"/>
        </w:rPr>
      </w:pPr>
      <w:proofErr w:type="gramStart"/>
      <w:r w:rsidRPr="00690427">
        <w:t>url</w:t>
      </w:r>
      <w:r w:rsidRPr="00690427">
        <w:rPr>
          <w:b/>
          <w:bCs/>
          <w:color w:val="000080"/>
        </w:rPr>
        <w:t>(</w:t>
      </w:r>
      <w:proofErr w:type="gramEnd"/>
      <w:r w:rsidRPr="00690427">
        <w:rPr>
          <w:color w:val="808080"/>
        </w:rPr>
        <w:t>r'^(?P&lt;pk&gt;\d+)/$'</w:t>
      </w:r>
      <w:r w:rsidRPr="00690427">
        <w:rPr>
          <w:b/>
          <w:bCs/>
          <w:color w:val="000080"/>
        </w:rPr>
        <w:t>,</w:t>
      </w:r>
      <w:r w:rsidRPr="00690427">
        <w:t xml:space="preserve"> ProductDetailView</w:t>
      </w:r>
      <w:r w:rsidRPr="00690427">
        <w:rPr>
          <w:b/>
          <w:bCs/>
          <w:color w:val="000080"/>
        </w:rPr>
        <w:t>.</w:t>
      </w:r>
      <w:r w:rsidRPr="00690427">
        <w:t>as_view</w:t>
      </w:r>
      <w:r w:rsidRPr="00690427">
        <w:rPr>
          <w:b/>
          <w:bCs/>
          <w:color w:val="000080"/>
        </w:rPr>
        <w:t>(),</w:t>
      </w:r>
      <w:r w:rsidRPr="00690427">
        <w:t xml:space="preserve"> name</w:t>
      </w:r>
      <w:r w:rsidRPr="00690427">
        <w:rPr>
          <w:b/>
          <w:bCs/>
          <w:color w:val="000080"/>
        </w:rPr>
        <w:t>=</w:t>
      </w:r>
      <w:r w:rsidRPr="00690427">
        <w:rPr>
          <w:color w:val="808080"/>
        </w:rPr>
        <w:t>'product_detail'</w:t>
      </w:r>
      <w:r w:rsidRPr="00690427">
        <w:rPr>
          <w:b/>
          <w:bCs/>
          <w:color w:val="000080"/>
        </w:rPr>
        <w:t>),</w:t>
      </w:r>
    </w:p>
    <w:p w:rsidR="003725C5" w:rsidRPr="003725C5" w:rsidRDefault="003725C5" w:rsidP="003725C5">
      <w:pPr>
        <w:pStyle w:val="codewithbg"/>
      </w:pPr>
      <w:r w:rsidRPr="00700CF0">
        <w:t xml:space="preserve">    </w:t>
      </w:r>
      <w:proofErr w:type="gramStart"/>
      <w:r w:rsidRPr="00700CF0">
        <w:rPr>
          <w:highlight w:val="yellow"/>
        </w:rPr>
        <w:t>url</w:t>
      </w:r>
      <w:r w:rsidRPr="00700CF0">
        <w:rPr>
          <w:b/>
          <w:bCs/>
          <w:color w:val="000080"/>
          <w:highlight w:val="yellow"/>
        </w:rPr>
        <w:t>(</w:t>
      </w:r>
      <w:proofErr w:type="gramEnd"/>
      <w:r w:rsidRPr="00700CF0">
        <w:rPr>
          <w:color w:val="808080"/>
          <w:highlight w:val="yellow"/>
        </w:rPr>
        <w:t>r'^$'</w:t>
      </w:r>
      <w:r w:rsidRPr="00700CF0">
        <w:rPr>
          <w:b/>
          <w:bCs/>
          <w:color w:val="000080"/>
          <w:highlight w:val="yellow"/>
        </w:rPr>
        <w:t>,</w:t>
      </w:r>
      <w:r w:rsidRPr="00700CF0">
        <w:rPr>
          <w:highlight w:val="yellow"/>
        </w:rPr>
        <w:t xml:space="preserve"> ProductListView</w:t>
      </w:r>
      <w:r w:rsidRPr="00700CF0">
        <w:rPr>
          <w:b/>
          <w:bCs/>
          <w:color w:val="000080"/>
          <w:highlight w:val="yellow"/>
        </w:rPr>
        <w:t>.</w:t>
      </w:r>
      <w:r w:rsidRPr="00700CF0">
        <w:rPr>
          <w:highlight w:val="yellow"/>
        </w:rPr>
        <w:t>as_view</w:t>
      </w:r>
      <w:r w:rsidRPr="00700CF0">
        <w:rPr>
          <w:b/>
          <w:bCs/>
          <w:color w:val="000080"/>
          <w:highlight w:val="yellow"/>
        </w:rPr>
        <w:t>(),</w:t>
      </w:r>
      <w:r w:rsidRPr="00700CF0">
        <w:rPr>
          <w:highlight w:val="yellow"/>
        </w:rPr>
        <w:t xml:space="preserve"> name</w:t>
      </w:r>
      <w:r w:rsidRPr="00700CF0">
        <w:rPr>
          <w:b/>
          <w:bCs/>
          <w:color w:val="000080"/>
          <w:highlight w:val="yellow"/>
        </w:rPr>
        <w:t>=</w:t>
      </w:r>
      <w:r w:rsidRPr="00700CF0">
        <w:rPr>
          <w:color w:val="808080"/>
          <w:highlight w:val="yellow"/>
        </w:rPr>
        <w:t>'products'</w:t>
      </w:r>
      <w:r w:rsidRPr="00700CF0">
        <w:rPr>
          <w:b/>
          <w:bCs/>
          <w:color w:val="000080"/>
          <w:highlight w:val="yellow"/>
        </w:rPr>
        <w:t>),</w:t>
      </w:r>
    </w:p>
    <w:p w:rsidR="00603F14" w:rsidRDefault="00603F14" w:rsidP="00603F14">
      <w:pPr>
        <w:pStyle w:val="codewithbg"/>
      </w:pPr>
      <w:r w:rsidRPr="00690427">
        <w:rPr>
          <w:b/>
          <w:bCs/>
          <w:color w:val="000080"/>
        </w:rPr>
        <w:t>]</w:t>
      </w:r>
    </w:p>
    <w:p w:rsidR="00603F14" w:rsidRDefault="00603F14"/>
    <w:p w:rsidR="00B56A7D" w:rsidRDefault="00B56A7D"/>
    <w:p w:rsidR="00B56A7D" w:rsidRPr="00AA7C04" w:rsidRDefault="00B56A7D" w:rsidP="00B56A7D">
      <w:pPr>
        <w:pStyle w:val="codewithbg"/>
      </w:pPr>
      <w:proofErr w:type="gramStart"/>
      <w:r w:rsidRPr="00AA7C04">
        <w:rPr>
          <w:b/>
          <w:bCs/>
          <w:color w:val="0000FF"/>
        </w:rPr>
        <w:t>from</w:t>
      </w:r>
      <w:proofErr w:type="gramEnd"/>
      <w:r w:rsidRPr="00AA7C04">
        <w:t xml:space="preserve"> django</w:t>
      </w:r>
      <w:r w:rsidRPr="00AA7C04">
        <w:rPr>
          <w:b/>
          <w:bCs/>
          <w:color w:val="000080"/>
        </w:rPr>
        <w:t>.</w:t>
      </w:r>
      <w:r w:rsidRPr="00AA7C04">
        <w:t>core</w:t>
      </w:r>
      <w:r w:rsidRPr="00AA7C04">
        <w:rPr>
          <w:b/>
          <w:bCs/>
          <w:color w:val="000080"/>
        </w:rPr>
        <w:t>.</w:t>
      </w:r>
      <w:r w:rsidRPr="00AA7C04">
        <w:t xml:space="preserve">urlresolvers </w:t>
      </w:r>
      <w:r w:rsidRPr="00AA7C04">
        <w:rPr>
          <w:b/>
          <w:bCs/>
          <w:color w:val="0000FF"/>
        </w:rPr>
        <w:t>import</w:t>
      </w:r>
      <w:r w:rsidRPr="00AA7C04">
        <w:t xml:space="preserve"> reverse</w:t>
      </w:r>
    </w:p>
    <w:p w:rsidR="00B56A7D" w:rsidRPr="00AA7C04" w:rsidRDefault="00B56A7D" w:rsidP="00B56A7D">
      <w:pPr>
        <w:pStyle w:val="codewithbg"/>
      </w:pPr>
    </w:p>
    <w:p w:rsidR="00B56A7D" w:rsidRPr="00AA7C04" w:rsidRDefault="00B56A7D" w:rsidP="00B56A7D">
      <w:pPr>
        <w:pStyle w:val="codewithbg"/>
      </w:pPr>
      <w:proofErr w:type="gramStart"/>
      <w:r w:rsidRPr="00AA7C04">
        <w:rPr>
          <w:b/>
          <w:bCs/>
          <w:color w:val="0000FF"/>
        </w:rPr>
        <w:t>class</w:t>
      </w:r>
      <w:proofErr w:type="gramEnd"/>
      <w:r w:rsidRPr="00AA7C04">
        <w:t xml:space="preserve"> </w:t>
      </w:r>
      <w:r w:rsidRPr="00AA7C04">
        <w:rPr>
          <w:b/>
          <w:bCs/>
        </w:rPr>
        <w:t>Product</w:t>
      </w:r>
      <w:r w:rsidRPr="00AA7C04">
        <w:rPr>
          <w:b/>
          <w:bCs/>
          <w:color w:val="000080"/>
        </w:rPr>
        <w:t>(</w:t>
      </w:r>
      <w:r w:rsidRPr="00AA7C04">
        <w:t>models</w:t>
      </w:r>
      <w:r w:rsidRPr="00AA7C04">
        <w:rPr>
          <w:b/>
          <w:bCs/>
          <w:color w:val="000080"/>
        </w:rPr>
        <w:t>.</w:t>
      </w:r>
      <w:bookmarkStart w:id="31" w:name="OLE_LINK155"/>
      <w:bookmarkStart w:id="32" w:name="OLE_LINK156"/>
      <w:r w:rsidRPr="00AA7C04">
        <w:t>Model</w:t>
      </w:r>
      <w:bookmarkEnd w:id="31"/>
      <w:bookmarkEnd w:id="32"/>
      <w:r w:rsidRPr="00AA7C04">
        <w:rPr>
          <w:b/>
          <w:bCs/>
          <w:color w:val="000080"/>
        </w:rPr>
        <w:t>):</w:t>
      </w:r>
    </w:p>
    <w:p w:rsidR="00B56A7D" w:rsidRPr="00AA7C04" w:rsidRDefault="00B56A7D" w:rsidP="00B56A7D">
      <w:pPr>
        <w:pStyle w:val="codewithbg"/>
      </w:pPr>
    </w:p>
    <w:p w:rsidR="00B56A7D" w:rsidRPr="00AA7C04" w:rsidRDefault="00B56A7D" w:rsidP="00B56A7D">
      <w:pPr>
        <w:pStyle w:val="codewithbg"/>
      </w:pPr>
      <w:r w:rsidRPr="00AA7C04">
        <w:tab/>
      </w:r>
      <w:proofErr w:type="gramStart"/>
      <w:r w:rsidRPr="00AA7C04">
        <w:rPr>
          <w:b/>
          <w:bCs/>
          <w:color w:val="0000FF"/>
        </w:rPr>
        <w:t>def</w:t>
      </w:r>
      <w:proofErr w:type="gramEnd"/>
      <w:r w:rsidRPr="00AA7C04">
        <w:t xml:space="preserve"> </w:t>
      </w:r>
      <w:bookmarkStart w:id="33" w:name="OLE_LINK161"/>
      <w:bookmarkStart w:id="34" w:name="OLE_LINK162"/>
      <w:r w:rsidRPr="00AA7C04">
        <w:rPr>
          <w:color w:val="FF00FF"/>
        </w:rPr>
        <w:t>get_absolute_url</w:t>
      </w:r>
      <w:bookmarkEnd w:id="33"/>
      <w:bookmarkEnd w:id="34"/>
      <w:r w:rsidRPr="00AA7C04">
        <w:rPr>
          <w:b/>
          <w:bCs/>
          <w:color w:val="000080"/>
        </w:rPr>
        <w:t>(</w:t>
      </w:r>
      <w:r w:rsidRPr="00AA7C04">
        <w:t>self</w:t>
      </w:r>
      <w:r w:rsidRPr="00AA7C04">
        <w:rPr>
          <w:b/>
          <w:bCs/>
          <w:color w:val="000080"/>
        </w:rPr>
        <w:t>):</w:t>
      </w:r>
    </w:p>
    <w:p w:rsidR="00B56A7D" w:rsidRDefault="00B56A7D" w:rsidP="00B56A7D">
      <w:pPr>
        <w:pStyle w:val="codewithbg"/>
      </w:pPr>
      <w:r w:rsidRPr="00AA7C04">
        <w:tab/>
      </w:r>
      <w:r w:rsidRPr="00AA7C04">
        <w:tab/>
      </w:r>
      <w:proofErr w:type="gramStart"/>
      <w:r w:rsidRPr="00AA7C04">
        <w:rPr>
          <w:b/>
          <w:bCs/>
          <w:color w:val="0000FF"/>
        </w:rPr>
        <w:t>return</w:t>
      </w:r>
      <w:proofErr w:type="gramEnd"/>
      <w:r w:rsidRPr="00AA7C04">
        <w:t xml:space="preserve"> reverse</w:t>
      </w:r>
      <w:r w:rsidRPr="00AA7C04">
        <w:rPr>
          <w:b/>
          <w:bCs/>
          <w:color w:val="000080"/>
        </w:rPr>
        <w:t>(</w:t>
      </w:r>
      <w:r w:rsidRPr="00AA7C04">
        <w:rPr>
          <w:color w:val="808080"/>
        </w:rPr>
        <w:t>"product_detail"</w:t>
      </w:r>
      <w:r w:rsidRPr="00AA7C04">
        <w:rPr>
          <w:b/>
          <w:bCs/>
          <w:color w:val="000080"/>
        </w:rPr>
        <w:t>,</w:t>
      </w:r>
      <w:r w:rsidRPr="00AA7C04">
        <w:t xml:space="preserve"> kwargs</w:t>
      </w:r>
      <w:r w:rsidRPr="00AA7C04">
        <w:rPr>
          <w:b/>
          <w:bCs/>
          <w:color w:val="000080"/>
        </w:rPr>
        <w:t>={</w:t>
      </w:r>
      <w:r w:rsidRPr="00AA7C04">
        <w:rPr>
          <w:color w:val="808080"/>
        </w:rPr>
        <w:t>"pk"</w:t>
      </w:r>
      <w:r w:rsidRPr="00AA7C04">
        <w:rPr>
          <w:b/>
          <w:bCs/>
          <w:color w:val="000080"/>
        </w:rPr>
        <w:t>:</w:t>
      </w:r>
      <w:r w:rsidRPr="00AA7C04">
        <w:t xml:space="preserve"> self</w:t>
      </w:r>
      <w:r w:rsidRPr="00AA7C04">
        <w:rPr>
          <w:b/>
          <w:bCs/>
          <w:color w:val="000080"/>
        </w:rPr>
        <w:t>.</w:t>
      </w:r>
      <w:r w:rsidRPr="00AA7C04">
        <w:t>pk</w:t>
      </w:r>
      <w:r w:rsidRPr="00AA7C04">
        <w:rPr>
          <w:b/>
          <w:bCs/>
          <w:color w:val="000080"/>
        </w:rPr>
        <w:t>})</w:t>
      </w:r>
    </w:p>
    <w:p w:rsidR="00B56A7D" w:rsidRPr="00B56A7D" w:rsidRDefault="00B56A7D"/>
    <w:p w:rsidR="00B56A7D" w:rsidRDefault="00B56A7D" w:rsidP="00B56A7D">
      <w:r>
        <w:t>P</w:t>
      </w:r>
      <w:r>
        <w:rPr>
          <w:rFonts w:hint="eastAsia"/>
        </w:rPr>
        <w:t>roducts/templates/products/product_list.html</w:t>
      </w:r>
    </w:p>
    <w:p w:rsidR="00F77954" w:rsidRPr="00AA7C04" w:rsidRDefault="00F77954" w:rsidP="00F77954">
      <w:pPr>
        <w:pStyle w:val="codewithbg"/>
      </w:pPr>
      <w:r w:rsidRPr="00AA7C04">
        <w:rPr>
          <w:rFonts w:hint="eastAsia"/>
          <w:color w:val="0000FF"/>
        </w:rPr>
        <w:t>&lt;</w:t>
      </w:r>
      <w:proofErr w:type="gramStart"/>
      <w:r w:rsidRPr="00AA7C04">
        <w:rPr>
          <w:color w:val="0000FF"/>
        </w:rPr>
        <w:t>td</w:t>
      </w:r>
      <w:proofErr w:type="gramEnd"/>
      <w:r w:rsidRPr="00AA7C04">
        <w:rPr>
          <w:color w:val="0000FF"/>
        </w:rPr>
        <w:t>&gt;&lt;a</w:t>
      </w:r>
      <w:r w:rsidRPr="00AA7C04">
        <w:t xml:space="preserve"> </w:t>
      </w:r>
      <w:r w:rsidRPr="00AA7C04">
        <w:rPr>
          <w:color w:val="FF0000"/>
        </w:rPr>
        <w:t>href</w:t>
      </w:r>
      <w:r w:rsidRPr="00AA7C04">
        <w:t>="/products/{{object.pk}}/"</w:t>
      </w:r>
      <w:r w:rsidRPr="00AA7C04">
        <w:rPr>
          <w:color w:val="0000FF"/>
        </w:rPr>
        <w:t>&gt;</w:t>
      </w:r>
      <w:r w:rsidRPr="00AA7C04">
        <w:t>{{object.title}}</w:t>
      </w:r>
      <w:r w:rsidRPr="00AA7C04">
        <w:rPr>
          <w:color w:val="0000FF"/>
        </w:rPr>
        <w:t>&lt;/a&gt;&lt;/td&gt;</w:t>
      </w:r>
    </w:p>
    <w:p w:rsidR="00F77954" w:rsidRPr="000552B2" w:rsidRDefault="00F77954" w:rsidP="00F77954">
      <w:pPr>
        <w:pStyle w:val="codewithbg"/>
      </w:pPr>
      <w:r w:rsidRPr="00AA7C04">
        <w:rPr>
          <w:color w:val="0000FF"/>
        </w:rPr>
        <w:t>&lt;td&gt;&lt;a</w:t>
      </w:r>
      <w:r w:rsidRPr="00AA7C04">
        <w:t xml:space="preserve"> </w:t>
      </w:r>
      <w:r w:rsidRPr="00AA7C04">
        <w:rPr>
          <w:color w:val="FF0000"/>
        </w:rPr>
        <w:t>href</w:t>
      </w:r>
      <w:r w:rsidRPr="00AA7C04">
        <w:t>="{% url 'product_detail'</w:t>
      </w:r>
      <w:r w:rsidRPr="00AA7C04">
        <w:rPr>
          <w:color w:val="FF0000"/>
        </w:rPr>
        <w:t xml:space="preserve"> pk=</w:t>
      </w:r>
      <w:r w:rsidRPr="00AA7C04">
        <w:t>object.pk %}"</w:t>
      </w:r>
      <w:r w:rsidRPr="00AA7C04">
        <w:rPr>
          <w:color w:val="0000FF"/>
        </w:rPr>
        <w:t>&gt;</w:t>
      </w:r>
      <w:r w:rsidRPr="00AA7C04">
        <w:t>{</w:t>
      </w:r>
      <w:proofErr w:type="gramStart"/>
      <w:r w:rsidRPr="00AA7C04">
        <w:t>{object.title</w:t>
      </w:r>
      <w:proofErr w:type="gramEnd"/>
      <w:r w:rsidRPr="00AA7C04">
        <w:t>}}</w:t>
      </w:r>
      <w:r w:rsidRPr="00AA7C04">
        <w:rPr>
          <w:color w:val="0000FF"/>
        </w:rPr>
        <w:t>&lt;/a&gt;&lt;/td&gt;</w:t>
      </w:r>
    </w:p>
    <w:p w:rsidR="00F77954" w:rsidRDefault="00F77954" w:rsidP="00F77954">
      <w:pPr>
        <w:pStyle w:val="codewithbg"/>
      </w:pPr>
      <w:r w:rsidRPr="00AA7C04">
        <w:rPr>
          <w:color w:val="0000FF"/>
        </w:rPr>
        <w:t>&lt;td&gt;&lt;a</w:t>
      </w:r>
      <w:r w:rsidRPr="00AA7C04">
        <w:t xml:space="preserve"> </w:t>
      </w:r>
      <w:r w:rsidRPr="00AA7C04">
        <w:rPr>
          <w:color w:val="FF0000"/>
        </w:rPr>
        <w:t>href</w:t>
      </w:r>
      <w:r w:rsidRPr="00AA7C04">
        <w:t>="{</w:t>
      </w:r>
      <w:proofErr w:type="gramStart"/>
      <w:r w:rsidRPr="00AA7C04">
        <w:t>{ object.get</w:t>
      </w:r>
      <w:proofErr w:type="gramEnd"/>
      <w:r w:rsidRPr="00AA7C04">
        <w:t>_absolute_url }}"</w:t>
      </w:r>
      <w:r w:rsidRPr="00AA7C04">
        <w:rPr>
          <w:color w:val="0000FF"/>
        </w:rPr>
        <w:t>&gt;</w:t>
      </w:r>
      <w:r w:rsidRPr="00AA7C04">
        <w:t>{{object.title}}</w:t>
      </w:r>
      <w:r w:rsidRPr="00AA7C04">
        <w:rPr>
          <w:color w:val="0000FF"/>
        </w:rPr>
        <w:t>&lt;/a&gt;&lt;/td&gt;</w:t>
      </w:r>
    </w:p>
    <w:p w:rsidR="00090280" w:rsidRDefault="00090280"/>
    <w:p w:rsidR="005F3246" w:rsidRDefault="005F3246" w:rsidP="005F3246">
      <w:pPr>
        <w:pStyle w:val="Heading3"/>
      </w:pPr>
      <w:proofErr w:type="gramStart"/>
      <w:r>
        <w:rPr>
          <w:rFonts w:hint="eastAsia"/>
        </w:rPr>
        <w:t>context</w:t>
      </w:r>
      <w:proofErr w:type="gramEnd"/>
    </w:p>
    <w:p w:rsidR="005F3246" w:rsidRPr="003F4668" w:rsidRDefault="005F3246" w:rsidP="005F3246">
      <w:pPr>
        <w:pStyle w:val="codewithbg"/>
      </w:pPr>
      <w:proofErr w:type="gramStart"/>
      <w:r w:rsidRPr="003F4668">
        <w:rPr>
          <w:b/>
          <w:bCs/>
          <w:color w:val="0000FF"/>
        </w:rPr>
        <w:t>from</w:t>
      </w:r>
      <w:proofErr w:type="gramEnd"/>
      <w:r w:rsidRPr="003F4668">
        <w:t xml:space="preserve"> django</w:t>
      </w:r>
      <w:r w:rsidRPr="003F4668">
        <w:rPr>
          <w:b/>
          <w:bCs/>
          <w:color w:val="000080"/>
        </w:rPr>
        <w:t>.</w:t>
      </w:r>
      <w:r w:rsidRPr="003F4668">
        <w:t>views</w:t>
      </w:r>
      <w:r w:rsidRPr="003F4668">
        <w:rPr>
          <w:b/>
          <w:bCs/>
          <w:color w:val="000080"/>
        </w:rPr>
        <w:t>.</w:t>
      </w:r>
      <w:r w:rsidRPr="003F4668">
        <w:t>generic</w:t>
      </w:r>
      <w:r w:rsidRPr="003F4668">
        <w:rPr>
          <w:b/>
          <w:bCs/>
          <w:color w:val="000080"/>
        </w:rPr>
        <w:t>.</w:t>
      </w:r>
      <w:r w:rsidRPr="003F4668">
        <w:t xml:space="preserve">list </w:t>
      </w:r>
      <w:r w:rsidRPr="003F4668">
        <w:rPr>
          <w:b/>
          <w:bCs/>
          <w:color w:val="0000FF"/>
        </w:rPr>
        <w:t>import</w:t>
      </w:r>
      <w:r w:rsidRPr="003F4668">
        <w:t xml:space="preserve"> </w:t>
      </w:r>
      <w:r w:rsidRPr="00816720">
        <w:rPr>
          <w:color w:val="FF0000"/>
        </w:rPr>
        <w:t>ListView</w:t>
      </w:r>
    </w:p>
    <w:p w:rsidR="005F3246" w:rsidRPr="003F4668" w:rsidRDefault="005F3246" w:rsidP="005F3246">
      <w:pPr>
        <w:pStyle w:val="codewithbg"/>
      </w:pPr>
      <w:proofErr w:type="gramStart"/>
      <w:r w:rsidRPr="003F4668">
        <w:rPr>
          <w:b/>
          <w:bCs/>
          <w:color w:val="0000FF"/>
        </w:rPr>
        <w:t>from</w:t>
      </w:r>
      <w:proofErr w:type="gramEnd"/>
      <w:r w:rsidRPr="003F4668">
        <w:t xml:space="preserve"> django</w:t>
      </w:r>
      <w:r w:rsidRPr="003F4668">
        <w:rPr>
          <w:b/>
          <w:bCs/>
          <w:color w:val="000080"/>
        </w:rPr>
        <w:t>.</w:t>
      </w:r>
      <w:r w:rsidRPr="003F4668">
        <w:t xml:space="preserve">utils </w:t>
      </w:r>
      <w:r w:rsidRPr="003F4668">
        <w:rPr>
          <w:b/>
          <w:bCs/>
          <w:color w:val="0000FF"/>
        </w:rPr>
        <w:t>import</w:t>
      </w:r>
      <w:r w:rsidRPr="003F4668">
        <w:t xml:space="preserve"> timezone</w:t>
      </w:r>
    </w:p>
    <w:p w:rsidR="005F3246" w:rsidRPr="003F4668" w:rsidRDefault="005F3246" w:rsidP="005F3246">
      <w:pPr>
        <w:pStyle w:val="codewithbg"/>
      </w:pPr>
    </w:p>
    <w:p w:rsidR="005F3246" w:rsidRPr="003F4668" w:rsidRDefault="005F3246" w:rsidP="005F3246">
      <w:pPr>
        <w:pStyle w:val="codewithbg"/>
      </w:pPr>
      <w:proofErr w:type="gramStart"/>
      <w:r w:rsidRPr="003F4668">
        <w:rPr>
          <w:b/>
          <w:bCs/>
          <w:color w:val="0000FF"/>
        </w:rPr>
        <w:t>class</w:t>
      </w:r>
      <w:proofErr w:type="gramEnd"/>
      <w:r w:rsidRPr="003F4668">
        <w:t xml:space="preserve"> </w:t>
      </w:r>
      <w:r w:rsidRPr="003F4668">
        <w:rPr>
          <w:b/>
          <w:bCs/>
        </w:rPr>
        <w:t>ProductListView</w:t>
      </w:r>
      <w:r w:rsidRPr="003F4668">
        <w:rPr>
          <w:b/>
          <w:bCs/>
          <w:color w:val="000080"/>
        </w:rPr>
        <w:t>(</w:t>
      </w:r>
      <w:r w:rsidRPr="003F4668">
        <w:t>ListView</w:t>
      </w:r>
      <w:r w:rsidRPr="003F4668">
        <w:rPr>
          <w:b/>
          <w:bCs/>
          <w:color w:val="000080"/>
        </w:rPr>
        <w:t>):</w:t>
      </w:r>
    </w:p>
    <w:p w:rsidR="005F3246" w:rsidRPr="003F4668" w:rsidRDefault="005F3246" w:rsidP="005F3246">
      <w:pPr>
        <w:pStyle w:val="codewithbg"/>
      </w:pPr>
      <w:r w:rsidRPr="003F4668">
        <w:t xml:space="preserve">    </w:t>
      </w:r>
      <w:proofErr w:type="gramStart"/>
      <w:r w:rsidRPr="00816720">
        <w:rPr>
          <w:color w:val="FF0000"/>
        </w:rPr>
        <w:t>model</w:t>
      </w:r>
      <w:proofErr w:type="gramEnd"/>
      <w:r w:rsidRPr="00816720">
        <w:rPr>
          <w:color w:val="FF0000"/>
        </w:rPr>
        <w:t xml:space="preserve"> </w:t>
      </w:r>
      <w:r w:rsidRPr="003F4668">
        <w:rPr>
          <w:b/>
          <w:bCs/>
          <w:color w:val="000080"/>
        </w:rPr>
        <w:t>=</w:t>
      </w:r>
      <w:r w:rsidRPr="003F4668">
        <w:t xml:space="preserve"> Product</w:t>
      </w:r>
    </w:p>
    <w:p w:rsidR="005F3246" w:rsidRPr="003F4668" w:rsidRDefault="005F3246" w:rsidP="005F3246">
      <w:pPr>
        <w:pStyle w:val="codewithbg"/>
      </w:pPr>
    </w:p>
    <w:p w:rsidR="005F3246" w:rsidRPr="003F4668" w:rsidRDefault="005F3246" w:rsidP="005F3246">
      <w:pPr>
        <w:pStyle w:val="codewithbg"/>
      </w:pPr>
      <w:r w:rsidRPr="003F4668">
        <w:t xml:space="preserve">    </w:t>
      </w:r>
      <w:proofErr w:type="gramStart"/>
      <w:r w:rsidRPr="003F4668">
        <w:rPr>
          <w:b/>
          <w:bCs/>
          <w:color w:val="0000FF"/>
        </w:rPr>
        <w:t>def</w:t>
      </w:r>
      <w:proofErr w:type="gramEnd"/>
      <w:r w:rsidRPr="003F4668">
        <w:t xml:space="preserve"> </w:t>
      </w:r>
      <w:r w:rsidRPr="003F4668">
        <w:rPr>
          <w:color w:val="FF00FF"/>
        </w:rPr>
        <w:t>get_context_data</w:t>
      </w:r>
      <w:r w:rsidRPr="003F4668">
        <w:rPr>
          <w:b/>
          <w:bCs/>
          <w:color w:val="000080"/>
        </w:rPr>
        <w:t>(</w:t>
      </w:r>
      <w:r w:rsidRPr="003F4668">
        <w:t>self</w:t>
      </w:r>
      <w:r w:rsidRPr="003F4668">
        <w:rPr>
          <w:b/>
          <w:bCs/>
          <w:color w:val="000080"/>
        </w:rPr>
        <w:t>,</w:t>
      </w:r>
      <w:r w:rsidRPr="003F4668">
        <w:t xml:space="preserve"> </w:t>
      </w:r>
      <w:r w:rsidRPr="003F4668">
        <w:rPr>
          <w:b/>
          <w:bCs/>
          <w:color w:val="000080"/>
        </w:rPr>
        <w:t>*</w:t>
      </w:r>
      <w:r w:rsidRPr="003F4668">
        <w:t>args</w:t>
      </w:r>
      <w:r w:rsidRPr="003F4668">
        <w:rPr>
          <w:b/>
          <w:bCs/>
          <w:color w:val="000080"/>
        </w:rPr>
        <w:t>,</w:t>
      </w:r>
      <w:r w:rsidRPr="003F4668">
        <w:t xml:space="preserve"> </w:t>
      </w:r>
      <w:r w:rsidRPr="003F4668">
        <w:rPr>
          <w:b/>
          <w:bCs/>
          <w:color w:val="000080"/>
        </w:rPr>
        <w:t>**</w:t>
      </w:r>
      <w:r w:rsidRPr="003F4668">
        <w:t>kwargs</w:t>
      </w:r>
      <w:r w:rsidRPr="003F4668">
        <w:rPr>
          <w:b/>
          <w:bCs/>
          <w:color w:val="000080"/>
        </w:rPr>
        <w:t>):</w:t>
      </w:r>
    </w:p>
    <w:p w:rsidR="005F3246" w:rsidRPr="003F4668" w:rsidRDefault="005F3246" w:rsidP="005F3246">
      <w:pPr>
        <w:pStyle w:val="codewithbg"/>
      </w:pPr>
      <w:r w:rsidRPr="003F4668">
        <w:t xml:space="preserve">        </w:t>
      </w:r>
      <w:proofErr w:type="gramStart"/>
      <w:r w:rsidRPr="003F4668">
        <w:t>context</w:t>
      </w:r>
      <w:proofErr w:type="gramEnd"/>
      <w:r w:rsidRPr="003F4668">
        <w:t xml:space="preserve"> </w:t>
      </w:r>
      <w:r w:rsidRPr="003F4668">
        <w:rPr>
          <w:b/>
          <w:bCs/>
          <w:color w:val="000080"/>
        </w:rPr>
        <w:t>=</w:t>
      </w:r>
      <w:r w:rsidRPr="003F4668">
        <w:t xml:space="preserve"> super</w:t>
      </w:r>
      <w:r w:rsidRPr="003F4668">
        <w:rPr>
          <w:b/>
          <w:bCs/>
          <w:color w:val="000080"/>
        </w:rPr>
        <w:t>(</w:t>
      </w:r>
      <w:r w:rsidRPr="003F4668">
        <w:t>ProductListView</w:t>
      </w:r>
      <w:r w:rsidRPr="003F4668">
        <w:rPr>
          <w:b/>
          <w:bCs/>
          <w:color w:val="000080"/>
        </w:rPr>
        <w:t>,</w:t>
      </w:r>
      <w:r w:rsidRPr="003F4668">
        <w:t xml:space="preserve"> self</w:t>
      </w:r>
      <w:r w:rsidRPr="003F4668">
        <w:rPr>
          <w:b/>
          <w:bCs/>
          <w:color w:val="000080"/>
        </w:rPr>
        <w:t>).</w:t>
      </w:r>
      <w:r w:rsidRPr="003F4668">
        <w:t>get_context_data</w:t>
      </w:r>
      <w:r w:rsidRPr="003F4668">
        <w:rPr>
          <w:b/>
          <w:bCs/>
          <w:color w:val="000080"/>
        </w:rPr>
        <w:t>(*</w:t>
      </w:r>
      <w:r w:rsidRPr="003F4668">
        <w:t>args</w:t>
      </w:r>
      <w:r w:rsidRPr="003F4668">
        <w:rPr>
          <w:b/>
          <w:bCs/>
          <w:color w:val="000080"/>
        </w:rPr>
        <w:t>,</w:t>
      </w:r>
      <w:r w:rsidRPr="003F4668">
        <w:t xml:space="preserve"> </w:t>
      </w:r>
      <w:r w:rsidRPr="003F4668">
        <w:rPr>
          <w:b/>
          <w:bCs/>
          <w:color w:val="000080"/>
        </w:rPr>
        <w:t>**</w:t>
      </w:r>
      <w:r w:rsidRPr="003F4668">
        <w:t>kwargs</w:t>
      </w:r>
      <w:r w:rsidRPr="003F4668">
        <w:rPr>
          <w:b/>
          <w:bCs/>
          <w:color w:val="000080"/>
        </w:rPr>
        <w:t>)</w:t>
      </w:r>
    </w:p>
    <w:p w:rsidR="005F3246" w:rsidRPr="003F4668" w:rsidRDefault="005F3246" w:rsidP="005F3246">
      <w:pPr>
        <w:pStyle w:val="codewithbg"/>
      </w:pPr>
      <w:r w:rsidRPr="003F4668">
        <w:t xml:space="preserve">        </w:t>
      </w:r>
      <w:proofErr w:type="gramStart"/>
      <w:r w:rsidRPr="00816720">
        <w:rPr>
          <w:color w:val="FF0000"/>
        </w:rPr>
        <w:t>context</w:t>
      </w:r>
      <w:r w:rsidRPr="003F4668">
        <w:rPr>
          <w:b/>
          <w:bCs/>
          <w:color w:val="000080"/>
        </w:rPr>
        <w:t>[</w:t>
      </w:r>
      <w:proofErr w:type="gramEnd"/>
      <w:r w:rsidRPr="003F4668">
        <w:rPr>
          <w:color w:val="808080"/>
        </w:rPr>
        <w:t>"now"</w:t>
      </w:r>
      <w:r w:rsidRPr="003F4668">
        <w:rPr>
          <w:b/>
          <w:bCs/>
          <w:color w:val="000080"/>
        </w:rPr>
        <w:t>]</w:t>
      </w:r>
      <w:r w:rsidRPr="003F4668">
        <w:t xml:space="preserve"> </w:t>
      </w:r>
      <w:r w:rsidRPr="003F4668">
        <w:rPr>
          <w:b/>
          <w:bCs/>
          <w:color w:val="000080"/>
        </w:rPr>
        <w:t>=</w:t>
      </w:r>
      <w:r w:rsidRPr="003F4668">
        <w:t xml:space="preserve"> timezone</w:t>
      </w:r>
      <w:r w:rsidRPr="003F4668">
        <w:rPr>
          <w:b/>
          <w:bCs/>
          <w:color w:val="000080"/>
        </w:rPr>
        <w:t>.</w:t>
      </w:r>
      <w:r w:rsidRPr="003F4668">
        <w:t>now</w:t>
      </w:r>
      <w:r w:rsidRPr="003F4668">
        <w:rPr>
          <w:b/>
          <w:bCs/>
          <w:color w:val="000080"/>
        </w:rPr>
        <w:t>()</w:t>
      </w:r>
    </w:p>
    <w:p w:rsidR="005F3246" w:rsidRPr="002248ED" w:rsidRDefault="005F3246" w:rsidP="005F3246">
      <w:pPr>
        <w:pStyle w:val="codewithbg"/>
      </w:pPr>
      <w:r w:rsidRPr="003F4668">
        <w:t xml:space="preserve">        </w:t>
      </w:r>
      <w:proofErr w:type="gramStart"/>
      <w:r w:rsidRPr="003F4668">
        <w:rPr>
          <w:b/>
          <w:bCs/>
          <w:color w:val="0000FF"/>
        </w:rPr>
        <w:t>return</w:t>
      </w:r>
      <w:proofErr w:type="gramEnd"/>
      <w:r w:rsidRPr="003F4668">
        <w:t xml:space="preserve"> context</w:t>
      </w:r>
    </w:p>
    <w:p w:rsidR="005F3246" w:rsidRDefault="005F3246"/>
    <w:p w:rsidR="002C490B" w:rsidRPr="005F3246" w:rsidRDefault="002C490B" w:rsidP="002C490B">
      <w:pPr>
        <w:pStyle w:val="Heading3"/>
      </w:pPr>
      <w:r>
        <w:rPr>
          <w:rFonts w:hint="eastAsia"/>
        </w:rPr>
        <w:t>ModelManager</w:t>
      </w:r>
    </w:p>
    <w:p w:rsidR="00B17F35" w:rsidRPr="007F1BC9" w:rsidRDefault="00B17F35" w:rsidP="00B17F35">
      <w:pPr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proofErr w:type="gramStart"/>
      <w:r w:rsidRPr="007F1BC9">
        <w:rPr>
          <w:rFonts w:ascii="Courier New" w:hAnsi="Courier New" w:cs="Courier New"/>
          <w:b/>
          <w:bCs/>
          <w:color w:val="0000FF"/>
          <w:sz w:val="20"/>
        </w:rPr>
        <w:t>class</w:t>
      </w:r>
      <w:proofErr w:type="gramEnd"/>
      <w:r w:rsidRPr="007F1BC9">
        <w:rPr>
          <w:rFonts w:ascii="Courier New" w:hAnsi="Courier New" w:cs="Courier New"/>
          <w:color w:val="000000"/>
          <w:sz w:val="20"/>
        </w:rPr>
        <w:t xml:space="preserve"> </w:t>
      </w:r>
      <w:r w:rsidRPr="007F1BC9">
        <w:rPr>
          <w:rFonts w:ascii="Courier New" w:hAnsi="Courier New" w:cs="Courier New"/>
          <w:b/>
          <w:bCs/>
          <w:color w:val="000000"/>
          <w:sz w:val="20"/>
        </w:rPr>
        <w:t>Product</w:t>
      </w:r>
      <w:r w:rsidRPr="007F1BC9">
        <w:rPr>
          <w:rFonts w:ascii="Courier New" w:hAnsi="Courier New" w:cs="Courier New"/>
          <w:b/>
          <w:bCs/>
          <w:color w:val="000080"/>
          <w:sz w:val="20"/>
        </w:rPr>
        <w:t>(</w:t>
      </w:r>
      <w:r w:rsidRPr="007F1BC9">
        <w:rPr>
          <w:rFonts w:ascii="Courier New" w:hAnsi="Courier New" w:cs="Courier New"/>
          <w:color w:val="000000"/>
          <w:sz w:val="20"/>
        </w:rPr>
        <w:t>models</w:t>
      </w:r>
      <w:r w:rsidRPr="007F1BC9">
        <w:rPr>
          <w:rFonts w:ascii="Courier New" w:hAnsi="Courier New" w:cs="Courier New"/>
          <w:b/>
          <w:bCs/>
          <w:color w:val="000080"/>
          <w:sz w:val="20"/>
        </w:rPr>
        <w:t>.</w:t>
      </w:r>
      <w:r w:rsidRPr="007F1BC9">
        <w:rPr>
          <w:rFonts w:ascii="Courier New" w:hAnsi="Courier New" w:cs="Courier New"/>
          <w:color w:val="000000"/>
          <w:sz w:val="20"/>
        </w:rPr>
        <w:t>Model</w:t>
      </w:r>
      <w:r w:rsidRPr="007F1BC9">
        <w:rPr>
          <w:rFonts w:ascii="Courier New" w:hAnsi="Courier New" w:cs="Courier New"/>
          <w:b/>
          <w:bCs/>
          <w:color w:val="000080"/>
          <w:sz w:val="20"/>
        </w:rPr>
        <w:t>):</w:t>
      </w:r>
    </w:p>
    <w:p w:rsidR="00B17F35" w:rsidRPr="007F1BC9" w:rsidRDefault="00B17F35" w:rsidP="00B17F35">
      <w:pPr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</w:p>
    <w:p w:rsidR="00B17F35" w:rsidRDefault="00B17F35" w:rsidP="00B17F35">
      <w:pPr>
        <w:shd w:val="clear" w:color="auto" w:fill="DAEEF3" w:themeFill="accent5" w:themeFillTint="33"/>
        <w:rPr>
          <w:rFonts w:ascii="Courier New" w:hAnsi="Courier New" w:cs="Courier New"/>
          <w:b/>
          <w:bCs/>
          <w:color w:val="000080"/>
          <w:sz w:val="20"/>
        </w:rPr>
      </w:pPr>
      <w:r w:rsidRPr="007F1BC9">
        <w:rPr>
          <w:rFonts w:ascii="Courier New" w:hAnsi="Courier New" w:cs="Courier New"/>
          <w:color w:val="000000"/>
          <w:sz w:val="20"/>
        </w:rPr>
        <w:tab/>
      </w:r>
      <w:proofErr w:type="gramStart"/>
      <w:r w:rsidRPr="006B65B5">
        <w:rPr>
          <w:rFonts w:ascii="Courier New" w:hAnsi="Courier New" w:cs="Courier New"/>
          <w:color w:val="FF0000"/>
          <w:sz w:val="20"/>
          <w:highlight w:val="yellow"/>
        </w:rPr>
        <w:t>objects</w:t>
      </w:r>
      <w:proofErr w:type="gramEnd"/>
      <w:r w:rsidRPr="006B65B5">
        <w:rPr>
          <w:rFonts w:ascii="Courier New" w:hAnsi="Courier New" w:cs="Courier New"/>
          <w:color w:val="FF0000"/>
          <w:sz w:val="20"/>
          <w:highlight w:val="yellow"/>
        </w:rPr>
        <w:t xml:space="preserve"> </w:t>
      </w:r>
      <w:r w:rsidRPr="007F1BC9">
        <w:rPr>
          <w:rFonts w:ascii="Courier New" w:hAnsi="Courier New" w:cs="Courier New"/>
          <w:b/>
          <w:bCs/>
          <w:color w:val="000080"/>
          <w:sz w:val="20"/>
          <w:highlight w:val="yellow"/>
        </w:rPr>
        <w:t>=</w:t>
      </w:r>
      <w:r w:rsidRPr="007F1BC9">
        <w:rPr>
          <w:rFonts w:ascii="Courier New" w:hAnsi="Courier New" w:cs="Courier New"/>
          <w:color w:val="000000"/>
          <w:sz w:val="20"/>
          <w:highlight w:val="yellow"/>
        </w:rPr>
        <w:t xml:space="preserve"> ProductManager</w:t>
      </w:r>
      <w:r w:rsidRPr="007F1BC9">
        <w:rPr>
          <w:rFonts w:ascii="Courier New" w:hAnsi="Courier New" w:cs="Courier New"/>
          <w:b/>
          <w:bCs/>
          <w:color w:val="000080"/>
          <w:sz w:val="20"/>
          <w:highlight w:val="yellow"/>
        </w:rPr>
        <w:t>()</w:t>
      </w:r>
    </w:p>
    <w:p w:rsidR="00090280" w:rsidRDefault="00090280"/>
    <w:p w:rsidR="002C490B" w:rsidRDefault="002C490B"/>
    <w:p w:rsidR="002C490B" w:rsidRDefault="002C490B"/>
    <w:p w:rsidR="002C490B" w:rsidRDefault="002C490B"/>
    <w:p w:rsidR="002C490B" w:rsidRDefault="002C490B"/>
    <w:p w:rsidR="00F63517" w:rsidRPr="009A2AC2" w:rsidRDefault="00F63517" w:rsidP="00F63517">
      <w:pPr>
        <w:pStyle w:val="Heading2"/>
      </w:pPr>
      <w:r w:rsidRPr="009A2AC2">
        <w:t>图片上传</w:t>
      </w:r>
    </w:p>
    <w:p w:rsidR="00F63517" w:rsidRPr="004776C0" w:rsidRDefault="00F63517" w:rsidP="00F63517">
      <w:pPr>
        <w:rPr>
          <w:rFonts w:asciiTheme="majorHAnsi" w:eastAsia="宋体" w:hAnsiTheme="majorHAnsi" w:cstheme="majorHAnsi"/>
          <w:color w:val="000000"/>
          <w:szCs w:val="22"/>
        </w:rPr>
      </w:pPr>
      <w:r w:rsidRPr="009A2AC2">
        <w:rPr>
          <w:rFonts w:asciiTheme="majorHAnsi" w:eastAsia="宋体" w:hAnsiTheme="majorHAnsi" w:cstheme="majorHAnsi"/>
          <w:color w:val="000000"/>
          <w:szCs w:val="22"/>
          <w:lang w:val="zh-CN"/>
        </w:rPr>
        <w:t>在表单中加入</w:t>
      </w:r>
      <w:hyperlink r:id="rId16" w:history="1">
        <w:r w:rsidRPr="004776C0">
          <w:rPr>
            <w:rStyle w:val="Hyperlink"/>
            <w:rFonts w:asciiTheme="majorHAnsi" w:eastAsia="宋体" w:hAnsiTheme="majorHAnsi" w:cstheme="majorHAnsi"/>
            <w:szCs w:val="22"/>
          </w:rPr>
          <w:t>enctype</w:t>
        </w:r>
      </w:hyperlink>
      <w:r w:rsidRPr="004776C0">
        <w:rPr>
          <w:rFonts w:asciiTheme="majorHAnsi" w:eastAsia="宋体" w:hAnsiTheme="majorHAnsi" w:cstheme="majorHAnsi"/>
          <w:color w:val="000000"/>
          <w:szCs w:val="22"/>
        </w:rPr>
        <w:t>="multipart/form-data</w:t>
      </w:r>
      <w:r w:rsidRPr="004776C0">
        <w:rPr>
          <w:rFonts w:asciiTheme="majorHAnsi" w:eastAsia="宋体" w:hAnsiTheme="majorHAnsi" w:cstheme="majorHAnsi"/>
          <w:color w:val="000000"/>
          <w:szCs w:val="22"/>
        </w:rPr>
        <w:t>；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如果不加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enctype="multipart/form-data</w:t>
      </w:r>
      <w:r w:rsidRPr="00670F08">
        <w:rPr>
          <w:rFonts w:asciiTheme="majorHAnsi" w:eastAsia="宋体" w:hAnsiTheme="majorHAnsi" w:cstheme="majorHAnsi" w:hint="eastAsia"/>
          <w:color w:val="000000"/>
          <w:szCs w:val="22"/>
        </w:rPr>
        <w:t>：得不到图片信息，只有路径</w:t>
      </w:r>
    </w:p>
    <w:p w:rsidR="00F63517" w:rsidRDefault="00F63517" w:rsidP="00F63517">
      <w:r>
        <w:rPr>
          <w:rFonts w:hint="eastAsia"/>
        </w:rPr>
        <w:t>FILES</w:t>
      </w:r>
      <w:r>
        <w:rPr>
          <w:rFonts w:hint="eastAsia"/>
        </w:rPr>
        <w:t>是个字典，它包含每个</w:t>
      </w:r>
      <w:r>
        <w:rPr>
          <w:rFonts w:hint="eastAsia"/>
        </w:rPr>
        <w:t>FileField</w:t>
      </w:r>
      <w:r>
        <w:rPr>
          <w:rFonts w:hint="eastAsia"/>
        </w:rPr>
        <w:t>的键</w:t>
      </w:r>
      <w:r>
        <w:rPr>
          <w:rFonts w:hint="eastAsia"/>
        </w:rPr>
        <w:t xml:space="preserve"> </w:t>
      </w:r>
      <w:r>
        <w:rPr>
          <w:rFonts w:hint="eastAsia"/>
        </w:rPr>
        <w:t>（或者</w:t>
      </w:r>
      <w:r>
        <w:rPr>
          <w:rFonts w:hint="eastAsia"/>
        </w:rPr>
        <w:t>ImageField</w:t>
      </w:r>
      <w:r>
        <w:rPr>
          <w:rFonts w:hint="eastAsia"/>
        </w:rPr>
        <w:t>，</w:t>
      </w:r>
      <w:r>
        <w:rPr>
          <w:rFonts w:hint="eastAsia"/>
        </w:rPr>
        <w:t>FileField</w:t>
      </w:r>
      <w:r>
        <w:rPr>
          <w:rFonts w:hint="eastAsia"/>
        </w:rPr>
        <w:t>的子类）。这样的话就可以用</w:t>
      </w:r>
      <w:r>
        <w:rPr>
          <w:rFonts w:hint="eastAsia"/>
        </w:rPr>
        <w:t>request.FILES['File']</w:t>
      </w:r>
      <w:r>
        <w:rPr>
          <w:rFonts w:hint="eastAsia"/>
        </w:rPr>
        <w:t>来存放表单中的这些数据了。</w:t>
      </w:r>
      <w:r>
        <w:rPr>
          <w:rFonts w:hint="eastAsia"/>
        </w:rPr>
        <w:t xml:space="preserve"> </w:t>
      </w:r>
    </w:p>
    <w:p w:rsidR="00F63517" w:rsidRDefault="00F63517" w:rsidP="00F63517">
      <w:r>
        <w:rPr>
          <w:rFonts w:hint="eastAsia"/>
        </w:rPr>
        <w:t>注意</w:t>
      </w:r>
      <w:r>
        <w:rPr>
          <w:rFonts w:hint="eastAsia"/>
        </w:rPr>
        <w:t>request.FILES</w:t>
      </w:r>
      <w:r>
        <w:rPr>
          <w:rFonts w:hint="eastAsia"/>
        </w:rPr>
        <w:t>只有在请求方法为</w:t>
      </w:r>
      <w:r>
        <w:rPr>
          <w:rFonts w:hint="eastAsia"/>
        </w:rPr>
        <w:t>POST</w:t>
      </w:r>
      <w:r>
        <w:rPr>
          <w:rFonts w:hint="eastAsia"/>
        </w:rPr>
        <w:t>，并且发送请求的</w:t>
      </w:r>
      <w:r>
        <w:rPr>
          <w:rFonts w:hint="eastAsia"/>
        </w:rPr>
        <w:t>&lt;form&gt;</w:t>
      </w:r>
      <w:r>
        <w:rPr>
          <w:rFonts w:hint="eastAsia"/>
        </w:rPr>
        <w:t>拥有</w:t>
      </w:r>
      <w:r>
        <w:rPr>
          <w:rFonts w:hint="eastAsia"/>
        </w:rPr>
        <w:t>enctype="multipart/form-data</w:t>
      </w:r>
      <w:r>
        <w:rPr>
          <w:rFonts w:hint="eastAsia"/>
        </w:rPr>
        <w:t>属性时，才会包含数据。否则</w:t>
      </w:r>
      <w:r>
        <w:rPr>
          <w:rFonts w:hint="eastAsia"/>
        </w:rPr>
        <w:t>request.FILES</w:t>
      </w:r>
      <w:r>
        <w:rPr>
          <w:rFonts w:hint="eastAsia"/>
        </w:rPr>
        <w:t>为空</w:t>
      </w:r>
    </w:p>
    <w:p w:rsidR="00F63517" w:rsidRDefault="00F63517" w:rsidP="00F63517"/>
    <w:p w:rsidR="004C1984" w:rsidRDefault="004C1984" w:rsidP="00F63517">
      <w:proofErr w:type="gramStart"/>
      <w:r w:rsidRPr="004C1984">
        <w:t>products/forms.py</w:t>
      </w:r>
      <w:proofErr w:type="gramEnd"/>
    </w:p>
    <w:p w:rsidR="004C1984" w:rsidRPr="00645D22" w:rsidRDefault="004C1984" w:rsidP="00645D22">
      <w:pPr>
        <w:pStyle w:val="code"/>
      </w:pP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ProductImageForm</w:t>
      </w:r>
      <w:r w:rsidRPr="00645D22">
        <w:rPr>
          <w:color w:val="000080"/>
        </w:rPr>
        <w:t>(</w:t>
      </w:r>
      <w:r w:rsidRPr="00645D22">
        <w:t>forms</w:t>
      </w:r>
      <w:r w:rsidRPr="00645D22">
        <w:rPr>
          <w:color w:val="000080"/>
        </w:rPr>
        <w:t>.</w:t>
      </w:r>
      <w:r w:rsidRPr="00645D22">
        <w:t>ModelForm</w:t>
      </w:r>
      <w:r w:rsidRPr="00645D22">
        <w:rPr>
          <w:color w:val="000080"/>
        </w:rPr>
        <w:t>):</w:t>
      </w:r>
    </w:p>
    <w:p w:rsidR="004C1984" w:rsidRPr="00645D22" w:rsidRDefault="004C1984" w:rsidP="00645D22">
      <w:pPr>
        <w:pStyle w:val="code"/>
      </w:pPr>
      <w:r w:rsidRPr="00645D22">
        <w:tab/>
      </w: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Meta</w:t>
      </w:r>
      <w:r w:rsidRPr="00645D22">
        <w:rPr>
          <w:color w:val="000080"/>
        </w:rPr>
        <w:t>: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proofErr w:type="gramStart"/>
      <w:r w:rsidRPr="00645D22">
        <w:t>model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proofErr w:type="gramStart"/>
      <w:r w:rsidRPr="00645D22">
        <w:t>fields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000080"/>
        </w:rPr>
        <w:t>[</w:t>
      </w:r>
    </w:p>
    <w:p w:rsidR="004C1984" w:rsidRPr="00645D22" w:rsidRDefault="004C1984" w:rsidP="00645D22">
      <w:pPr>
        <w:pStyle w:val="code"/>
      </w:pPr>
      <w:r w:rsidRPr="00645D22">
        <w:tab/>
      </w:r>
      <w:r w:rsidRPr="00645D22">
        <w:tab/>
      </w:r>
      <w:r w:rsidRPr="00645D22">
        <w:tab/>
      </w:r>
      <w:r w:rsidRPr="00645D22">
        <w:rPr>
          <w:color w:val="808080"/>
        </w:rPr>
        <w:t>'</w:t>
      </w:r>
      <w:proofErr w:type="gramStart"/>
      <w:r w:rsidRPr="00645D22">
        <w:rPr>
          <w:color w:val="808080"/>
        </w:rPr>
        <w:t>image</w:t>
      </w:r>
      <w:proofErr w:type="gramEnd"/>
      <w:r w:rsidRPr="00645D22">
        <w:rPr>
          <w:color w:val="808080"/>
        </w:rPr>
        <w:t>'</w:t>
      </w:r>
      <w:r w:rsidRPr="00645D22">
        <w:rPr>
          <w:color w:val="000080"/>
        </w:rPr>
        <w:t>,</w:t>
      </w:r>
    </w:p>
    <w:p w:rsidR="004C1984" w:rsidRDefault="004C1984" w:rsidP="00645D22">
      <w:pPr>
        <w:pStyle w:val="code"/>
        <w:rPr>
          <w:color w:val="000080"/>
        </w:rPr>
      </w:pPr>
      <w:r w:rsidRPr="00645D22">
        <w:tab/>
      </w:r>
      <w:r w:rsidRPr="00645D22">
        <w:tab/>
      </w:r>
      <w:r w:rsidRPr="00645D22">
        <w:rPr>
          <w:color w:val="000080"/>
        </w:rPr>
        <w:t>]</w:t>
      </w:r>
    </w:p>
    <w:p w:rsidR="004C1984" w:rsidRDefault="004C1984" w:rsidP="004C1984"/>
    <w:p w:rsidR="00EC4058" w:rsidRDefault="00EC4058" w:rsidP="00F63517">
      <w:r w:rsidRPr="00EC4058">
        <w:t>products/templates/products/product_create.html</w:t>
      </w:r>
    </w:p>
    <w:p w:rsidR="00EC4058" w:rsidRPr="00410F9D" w:rsidRDefault="00EC4058" w:rsidP="00410F9D">
      <w:pPr>
        <w:pStyle w:val="code"/>
      </w:pPr>
      <w:r w:rsidRPr="00410F9D">
        <w:t>-</w:t>
      </w:r>
      <w:r w:rsidRPr="00410F9D">
        <w:rPr>
          <w:color w:val="0000FF"/>
        </w:rPr>
        <w:t>&lt;form</w:t>
      </w:r>
      <w:r w:rsidRPr="00410F9D">
        <w:t xml:space="preserve"> </w:t>
      </w:r>
      <w:r w:rsidRPr="00410F9D">
        <w:rPr>
          <w:color w:val="FF0000"/>
        </w:rPr>
        <w:t>method</w:t>
      </w:r>
      <w:r w:rsidRPr="00410F9D">
        <w:t>=</w:t>
      </w:r>
      <w:r w:rsidRPr="00410F9D">
        <w:rPr>
          <w:color w:val="8000FF"/>
        </w:rPr>
        <w:t>'POST'</w:t>
      </w:r>
      <w:r w:rsidRPr="00410F9D">
        <w:t xml:space="preserve"> </w:t>
      </w:r>
      <w:r w:rsidRPr="00410F9D">
        <w:rPr>
          <w:color w:val="FF0000"/>
        </w:rPr>
        <w:t>action</w:t>
      </w:r>
      <w:r w:rsidRPr="00410F9D">
        <w:t>=</w:t>
      </w:r>
      <w:r w:rsidRPr="00410F9D">
        <w:rPr>
          <w:color w:val="8000FF"/>
        </w:rPr>
        <w:t>''</w:t>
      </w:r>
      <w:proofErr w:type="gramStart"/>
      <w:r w:rsidRPr="00410F9D">
        <w:rPr>
          <w:color w:val="0000FF"/>
        </w:rPr>
        <w:t>&gt;</w:t>
      </w:r>
      <w:r w:rsidRPr="00410F9D">
        <w:t>{</w:t>
      </w:r>
      <w:proofErr w:type="gramEnd"/>
      <w:r w:rsidRPr="00410F9D">
        <w:t>% csrf_token %}</w:t>
      </w:r>
    </w:p>
    <w:p w:rsidR="00EC4058" w:rsidRPr="00410F9D" w:rsidRDefault="00EC4058" w:rsidP="00410F9D">
      <w:pPr>
        <w:pStyle w:val="code"/>
      </w:pPr>
      <w:r w:rsidRPr="00410F9D">
        <w:t>+</w:t>
      </w:r>
      <w:r w:rsidRPr="00410F9D">
        <w:rPr>
          <w:color w:val="0000FF"/>
        </w:rPr>
        <w:t>&lt;form</w:t>
      </w:r>
      <w:r w:rsidRPr="00410F9D">
        <w:t xml:space="preserve"> </w:t>
      </w:r>
      <w:r w:rsidRPr="00410F9D">
        <w:rPr>
          <w:color w:val="FF0000"/>
        </w:rPr>
        <w:t>method</w:t>
      </w:r>
      <w:r w:rsidRPr="00410F9D">
        <w:t>=</w:t>
      </w:r>
      <w:r w:rsidRPr="00410F9D">
        <w:rPr>
          <w:color w:val="8000FF"/>
        </w:rPr>
        <w:t>'POST'</w:t>
      </w:r>
      <w:r w:rsidRPr="00410F9D">
        <w:t xml:space="preserve"> </w:t>
      </w:r>
      <w:bookmarkStart w:id="35" w:name="OLE_LINK123"/>
      <w:bookmarkStart w:id="36" w:name="OLE_LINK124"/>
      <w:r w:rsidRPr="004C1984">
        <w:rPr>
          <w:color w:val="FF0000"/>
          <w:highlight w:val="green"/>
        </w:rPr>
        <w:t>enctype</w:t>
      </w:r>
      <w:r w:rsidRPr="004C1984">
        <w:rPr>
          <w:highlight w:val="green"/>
        </w:rPr>
        <w:t>=</w:t>
      </w:r>
      <w:r w:rsidRPr="004C1984">
        <w:rPr>
          <w:color w:val="8000FF"/>
          <w:highlight w:val="green"/>
        </w:rPr>
        <w:t>"multipart/form-data"</w:t>
      </w:r>
      <w:bookmarkEnd w:id="35"/>
      <w:bookmarkEnd w:id="36"/>
      <w:r w:rsidRPr="00410F9D">
        <w:t xml:space="preserve"> </w:t>
      </w:r>
      <w:r w:rsidRPr="00410F9D">
        <w:rPr>
          <w:color w:val="FF0000"/>
        </w:rPr>
        <w:t>action</w:t>
      </w:r>
      <w:r w:rsidRPr="00410F9D">
        <w:t>=</w:t>
      </w:r>
      <w:r w:rsidRPr="00410F9D">
        <w:rPr>
          <w:color w:val="8000FF"/>
        </w:rPr>
        <w:t>''</w:t>
      </w:r>
      <w:proofErr w:type="gramStart"/>
      <w:r w:rsidRPr="00410F9D">
        <w:rPr>
          <w:color w:val="0000FF"/>
        </w:rPr>
        <w:t>&gt;</w:t>
      </w:r>
      <w:r w:rsidRPr="00410F9D">
        <w:t>{</w:t>
      </w:r>
      <w:proofErr w:type="gramEnd"/>
      <w:r w:rsidRPr="00410F9D">
        <w:t>% csrf_token %}</w:t>
      </w:r>
    </w:p>
    <w:p w:rsidR="00EC4058" w:rsidRPr="00410F9D" w:rsidRDefault="004C1984" w:rsidP="00410F9D">
      <w:pPr>
        <w:pStyle w:val="code"/>
      </w:pPr>
      <w:r w:rsidRPr="00410F9D">
        <w:t xml:space="preserve"> {</w:t>
      </w:r>
      <w:proofErr w:type="gramStart"/>
      <w:r w:rsidRPr="00410F9D">
        <w:t>{ form</w:t>
      </w:r>
      <w:proofErr w:type="gramEnd"/>
      <w:r w:rsidRPr="00410F9D">
        <w:t>|crispy }}</w:t>
      </w:r>
    </w:p>
    <w:p w:rsidR="00EC4058" w:rsidRPr="00410F9D" w:rsidRDefault="00EC4058" w:rsidP="00410F9D">
      <w:pPr>
        <w:pStyle w:val="code"/>
      </w:pPr>
      <w:proofErr w:type="gramStart"/>
      <w:r w:rsidRPr="00410F9D">
        <w:t>+{</w:t>
      </w:r>
      <w:proofErr w:type="gramEnd"/>
      <w:r w:rsidRPr="00410F9D">
        <w:t>{image_form.as_p}}</w:t>
      </w:r>
    </w:p>
    <w:p w:rsidR="00EC4058" w:rsidRPr="00410F9D" w:rsidRDefault="00EC4058" w:rsidP="00410F9D">
      <w:pPr>
        <w:pStyle w:val="code"/>
      </w:pPr>
      <w:r w:rsidRPr="00410F9D">
        <w:t xml:space="preserve"> </w:t>
      </w:r>
      <w:r w:rsidRPr="00410F9D">
        <w:rPr>
          <w:color w:val="0000FF"/>
        </w:rPr>
        <w:t>&lt;input</w:t>
      </w:r>
      <w:r w:rsidRPr="00410F9D">
        <w:t xml:space="preserve"> </w:t>
      </w:r>
      <w:r w:rsidRPr="00410F9D">
        <w:rPr>
          <w:color w:val="FF0000"/>
        </w:rPr>
        <w:t>class</w:t>
      </w:r>
      <w:r w:rsidRPr="00410F9D">
        <w:t xml:space="preserve"> = </w:t>
      </w:r>
      <w:r w:rsidRPr="00410F9D">
        <w:rPr>
          <w:color w:val="8000FF"/>
        </w:rPr>
        <w:t>'btn btn-primary'</w:t>
      </w:r>
      <w:r w:rsidRPr="00410F9D">
        <w:t xml:space="preserve"> </w:t>
      </w:r>
      <w:r w:rsidRPr="00410F9D">
        <w:rPr>
          <w:color w:val="FF0000"/>
        </w:rPr>
        <w:t>type</w:t>
      </w:r>
      <w:r w:rsidRPr="00410F9D">
        <w:t>=</w:t>
      </w:r>
      <w:r w:rsidRPr="00410F9D">
        <w:rPr>
          <w:color w:val="8000FF"/>
        </w:rPr>
        <w:t>'submit'</w:t>
      </w:r>
      <w:r w:rsidRPr="00410F9D">
        <w:t xml:space="preserve"> </w:t>
      </w:r>
      <w:r w:rsidRPr="00410F9D">
        <w:rPr>
          <w:color w:val="FF0000"/>
        </w:rPr>
        <w:t>value</w:t>
      </w:r>
      <w:r w:rsidRPr="00410F9D">
        <w:t>=</w:t>
      </w:r>
      <w:r w:rsidRPr="00410F9D">
        <w:rPr>
          <w:color w:val="8000FF"/>
        </w:rPr>
        <w:t>'Submit'</w:t>
      </w:r>
      <w:r w:rsidRPr="00410F9D">
        <w:t xml:space="preserve"> </w:t>
      </w:r>
      <w:r w:rsidRPr="00410F9D">
        <w:rPr>
          <w:color w:val="0000FF"/>
        </w:rPr>
        <w:t>/&gt;</w:t>
      </w:r>
    </w:p>
    <w:p w:rsidR="00EC4058" w:rsidRDefault="00EC4058" w:rsidP="00410F9D">
      <w:pPr>
        <w:pStyle w:val="code"/>
      </w:pPr>
      <w:r w:rsidRPr="00410F9D">
        <w:t xml:space="preserve"> </w:t>
      </w:r>
      <w:r w:rsidRPr="00410F9D">
        <w:rPr>
          <w:color w:val="0000FF"/>
        </w:rPr>
        <w:t>&lt;/form&gt;</w:t>
      </w:r>
    </w:p>
    <w:p w:rsidR="00EC4058" w:rsidRDefault="00EC4058" w:rsidP="00F63517"/>
    <w:p w:rsidR="00EC4058" w:rsidRDefault="00CE2B6D" w:rsidP="00F63517">
      <w:proofErr w:type="gramStart"/>
      <w:r w:rsidRPr="00CE2B6D">
        <w:t>products/views.py</w:t>
      </w:r>
      <w:proofErr w:type="gramEnd"/>
    </w:p>
    <w:p w:rsidR="00432807" w:rsidRPr="00645D22" w:rsidRDefault="00432807" w:rsidP="00645D22">
      <w:pPr>
        <w:pStyle w:val="code"/>
      </w:pPr>
      <w:proofErr w:type="gramStart"/>
      <w:r w:rsidRPr="00645D22">
        <w:rPr>
          <w:color w:val="0000FF"/>
        </w:rPr>
        <w:t>class</w:t>
      </w:r>
      <w:proofErr w:type="gramEnd"/>
      <w:r w:rsidRPr="00645D22">
        <w:t xml:space="preserve"> ProductCreateView</w:t>
      </w:r>
      <w:r w:rsidRPr="00645D22">
        <w:rPr>
          <w:color w:val="000080"/>
        </w:rPr>
        <w:t>(</w:t>
      </w:r>
      <w:r w:rsidRPr="00645D22">
        <w:t>CreateView</w:t>
      </w:r>
      <w:r w:rsidRPr="00645D22">
        <w:rPr>
          <w:color w:val="000080"/>
        </w:rPr>
        <w:t>):</w:t>
      </w:r>
    </w:p>
    <w:p w:rsidR="00432807" w:rsidRPr="00645D22" w:rsidRDefault="00432807" w:rsidP="00645D22">
      <w:pPr>
        <w:pStyle w:val="code"/>
      </w:pPr>
      <w:r w:rsidRPr="00645D22">
        <w:t xml:space="preserve">    template_name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808080"/>
        </w:rPr>
        <w:t>'products/product_create.html'</w:t>
      </w:r>
    </w:p>
    <w:p w:rsidR="00432807" w:rsidRPr="00645D22" w:rsidRDefault="00432807" w:rsidP="00645D22">
      <w:pPr>
        <w:pStyle w:val="code"/>
      </w:pPr>
      <w:r w:rsidRPr="00645D22">
        <w:t xml:space="preserve">    form_class </w:t>
      </w:r>
      <w:r w:rsidRPr="00645D22">
        <w:rPr>
          <w:color w:val="000080"/>
        </w:rPr>
        <w:t>=</w:t>
      </w:r>
      <w:r w:rsidRPr="00645D22">
        <w:t xml:space="preserve"> ProductCreateForm</w:t>
      </w:r>
    </w:p>
    <w:p w:rsidR="002A33C6" w:rsidRPr="00645D22" w:rsidRDefault="00645D22" w:rsidP="00645D22">
      <w:pPr>
        <w:pStyle w:val="code"/>
        <w:rPr>
          <w:color w:val="808080"/>
        </w:rPr>
      </w:pPr>
      <w:r w:rsidRPr="00645D22">
        <w:t xml:space="preserve">    </w:t>
      </w:r>
      <w:r w:rsidR="00432807" w:rsidRPr="00645D22">
        <w:t xml:space="preserve">success_url </w:t>
      </w:r>
      <w:r w:rsidR="00432807" w:rsidRPr="00645D22">
        <w:rPr>
          <w:color w:val="000080"/>
        </w:rPr>
        <w:t>=</w:t>
      </w:r>
      <w:r w:rsidR="00432807" w:rsidRPr="00645D22">
        <w:t xml:space="preserve"> </w:t>
      </w:r>
      <w:r w:rsidR="00432807" w:rsidRPr="00645D22">
        <w:rPr>
          <w:color w:val="808080"/>
        </w:rPr>
        <w:t>"/products"</w:t>
      </w:r>
    </w:p>
    <w:p w:rsidR="00432807" w:rsidRPr="00645D22" w:rsidRDefault="00432807" w:rsidP="00645D22">
      <w:pPr>
        <w:pStyle w:val="code"/>
      </w:pPr>
    </w:p>
    <w:p w:rsidR="002A33C6" w:rsidRPr="00645D22" w:rsidRDefault="002A33C6" w:rsidP="00645D22">
      <w:pPr>
        <w:pStyle w:val="code"/>
      </w:pPr>
      <w:r w:rsidRPr="00645D22">
        <w:t xml:space="preserve">    </w:t>
      </w:r>
      <w:proofErr w:type="gramStart"/>
      <w:r w:rsidRPr="00645D22">
        <w:rPr>
          <w:color w:val="0000FF"/>
        </w:rPr>
        <w:t>def</w:t>
      </w:r>
      <w:proofErr w:type="gramEnd"/>
      <w:r w:rsidRPr="00645D22">
        <w:t xml:space="preserve"> </w:t>
      </w:r>
      <w:r w:rsidRPr="00645D22">
        <w:rPr>
          <w:color w:val="FF00FF"/>
        </w:rPr>
        <w:t>get_context_data</w:t>
      </w:r>
      <w:r w:rsidRPr="00645D22">
        <w:rPr>
          <w:color w:val="000080"/>
        </w:rPr>
        <w:t>(</w:t>
      </w:r>
      <w:r w:rsidRPr="00645D22">
        <w:t>self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):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t>context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super</w:t>
      </w:r>
      <w:r w:rsidRPr="00645D22">
        <w:rPr>
          <w:color w:val="000080"/>
        </w:rPr>
        <w:t>(</w:t>
      </w:r>
      <w:r w:rsidRPr="00645D22">
        <w:t>ProductCreateView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).</w:t>
      </w:r>
      <w:r w:rsidRPr="00645D22">
        <w:t>get_context_data</w:t>
      </w:r>
      <w:r w:rsidRPr="00645D22">
        <w:rPr>
          <w:color w:val="000080"/>
        </w:rPr>
        <w:t>(*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t>context</w:t>
      </w:r>
      <w:r w:rsidRPr="00645D22">
        <w:rPr>
          <w:color w:val="000080"/>
        </w:rPr>
        <w:t>[</w:t>
      </w:r>
      <w:proofErr w:type="gramEnd"/>
      <w:r w:rsidRPr="00645D22">
        <w:rPr>
          <w:color w:val="808080"/>
        </w:rPr>
        <w:t>"image_form"</w:t>
      </w:r>
      <w:r w:rsidRPr="00645D22">
        <w:rPr>
          <w:color w:val="000080"/>
        </w:rPr>
        <w:t>]</w:t>
      </w:r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ProductImageForm</w:t>
      </w:r>
      <w:r w:rsidRPr="00645D22">
        <w:rPr>
          <w:color w:val="000080"/>
        </w:rPr>
        <w:t>()</w:t>
      </w:r>
    </w:p>
    <w:p w:rsidR="002A33C6" w:rsidRPr="00645D22" w:rsidRDefault="002A33C6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color w:val="0000FF"/>
        </w:rPr>
        <w:t>return</w:t>
      </w:r>
      <w:proofErr w:type="gramEnd"/>
      <w:r w:rsidRPr="00645D22">
        <w:t xml:space="preserve"> context</w:t>
      </w:r>
    </w:p>
    <w:p w:rsidR="002A33C6" w:rsidRPr="00645D22" w:rsidRDefault="002A33C6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</w:t>
      </w:r>
      <w:proofErr w:type="gramStart"/>
      <w:r w:rsidRPr="00645D22">
        <w:rPr>
          <w:color w:val="0000FF"/>
        </w:rPr>
        <w:t>def</w:t>
      </w:r>
      <w:proofErr w:type="gramEnd"/>
      <w:r w:rsidRPr="00645D22">
        <w:t xml:space="preserve"> </w:t>
      </w:r>
      <w:r w:rsidRPr="00645D22">
        <w:rPr>
          <w:color w:val="FF00FF"/>
        </w:rPr>
        <w:t>post</w:t>
      </w:r>
      <w:r w:rsidRPr="00645D22">
        <w:rPr>
          <w:color w:val="000080"/>
        </w:rPr>
        <w:t>(</w:t>
      </w:r>
      <w:r w:rsidRPr="00645D22">
        <w:t>self</w:t>
      </w:r>
      <w:r w:rsidRPr="00645D22">
        <w:rPr>
          <w:color w:val="000080"/>
        </w:rPr>
        <w:t>,</w:t>
      </w:r>
      <w:r w:rsidRPr="00645D22">
        <w:t xml:space="preserve"> request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):</w:t>
      </w:r>
    </w:p>
    <w:p w:rsidR="00F63517" w:rsidRPr="00645D22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t>postresult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super</w:t>
      </w:r>
      <w:r w:rsidRPr="00645D22">
        <w:rPr>
          <w:color w:val="000080"/>
        </w:rPr>
        <w:t>(</w:t>
      </w:r>
      <w:r w:rsidRPr="00645D22">
        <w:t>ProductCreateView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).</w:t>
      </w:r>
      <w:r w:rsidRPr="00645D22">
        <w:t>post</w:t>
      </w:r>
      <w:r w:rsidRPr="00645D22">
        <w:rPr>
          <w:color w:val="000080"/>
        </w:rPr>
        <w:t>(</w:t>
      </w:r>
      <w:r w:rsidRPr="00645D22">
        <w:t>request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</w:t>
      </w:r>
      <w:r w:rsidRPr="00645D22">
        <w:t>args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000080"/>
        </w:rPr>
        <w:t>**</w:t>
      </w:r>
      <w:r w:rsidRPr="00645D22">
        <w:t>kwargs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    </w:t>
      </w:r>
      <w:r w:rsidRPr="00645D22">
        <w:rPr>
          <w:color w:val="0000FF"/>
        </w:rPr>
        <w:t>if</w:t>
      </w:r>
      <w:r w:rsidRPr="00645D22">
        <w:t xml:space="preserve"> </w:t>
      </w:r>
      <w:r w:rsidRPr="00645D22">
        <w:rPr>
          <w:color w:val="FF0000"/>
        </w:rPr>
        <w:t>0</w:t>
      </w:r>
      <w:r w:rsidRPr="00645D22">
        <w:rPr>
          <w:color w:val="000080"/>
        </w:rPr>
        <w:t>:</w:t>
      </w:r>
      <w:r w:rsidR="00772C51" w:rsidRPr="00645D22">
        <w:rPr>
          <w:rFonts w:hint="eastAsia"/>
          <w:color w:val="000080"/>
        </w:rPr>
        <w:t xml:space="preserve"> #</w:t>
      </w:r>
      <w:r w:rsidR="00772C51" w:rsidRPr="00645D22">
        <w:rPr>
          <w:rFonts w:hint="eastAsia"/>
          <w:color w:val="000080"/>
        </w:rPr>
        <w:t>方法</w:t>
      </w:r>
      <w:r w:rsidR="00772C51" w:rsidRPr="00645D22">
        <w:rPr>
          <w:rFonts w:hint="eastAsia"/>
          <w:color w:val="000080"/>
        </w:rPr>
        <w:t>1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t>filename</w:t>
      </w:r>
      <w:r w:rsidRPr="00645D22">
        <w:rPr>
          <w:color w:val="000080"/>
        </w:rPr>
        <w:t>=</w:t>
      </w:r>
      <w:proofErr w:type="gramEnd"/>
      <w:r w:rsidRPr="00645D22">
        <w:t>request</w:t>
      </w:r>
      <w:r w:rsidRPr="00645D22">
        <w:rPr>
          <w:color w:val="000080"/>
        </w:rPr>
        <w:t>.</w:t>
      </w:r>
      <w:r w:rsidRPr="00645D22">
        <w:t>FILES</w:t>
      </w:r>
      <w:r w:rsidRPr="00645D22">
        <w:rPr>
          <w:color w:val="000080"/>
        </w:rPr>
        <w:t>[</w:t>
      </w:r>
      <w:r w:rsidRPr="00645D22">
        <w:rPr>
          <w:color w:val="808080"/>
        </w:rPr>
        <w:t>'image'</w:t>
      </w:r>
      <w:r w:rsidRPr="00645D22">
        <w:rPr>
          <w:color w:val="000080"/>
        </w:rPr>
        <w:t>]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from</w:t>
      </w:r>
      <w:proofErr w:type="gramEnd"/>
      <w:r w:rsidRPr="00645D22">
        <w:t xml:space="preserve"> PIL </w:t>
      </w:r>
      <w:r w:rsidRPr="00645D22">
        <w:rPr>
          <w:color w:val="0000FF"/>
        </w:rPr>
        <w:t>import</w:t>
      </w:r>
      <w:r w:rsidRPr="00645D22">
        <w:t xml:space="preserve"> Image 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filename</w:t>
      </w:r>
      <w:r w:rsidRPr="00645D22">
        <w:rPr>
          <w:color w:val="000080"/>
        </w:rPr>
        <w:t>: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img</w:t>
      </w:r>
      <w:r w:rsidRPr="00645D22">
        <w:rPr>
          <w:color w:val="000080"/>
        </w:rPr>
        <w:t>=</w:t>
      </w:r>
      <w:proofErr w:type="gramEnd"/>
      <w:r w:rsidRPr="00623A50">
        <w:rPr>
          <w:highlight w:val="yellow"/>
        </w:rPr>
        <w:t>Image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open</w:t>
      </w:r>
      <w:r w:rsidRPr="00645D22">
        <w:rPr>
          <w:color w:val="000080"/>
        </w:rPr>
        <w:t>(</w:t>
      </w:r>
      <w:r w:rsidRPr="00645D22">
        <w:t>filename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title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.</w:t>
      </w:r>
      <w:r w:rsidRPr="00645D22">
        <w:t>title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slug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slugify</w:t>
      </w:r>
      <w:r w:rsidRPr="00645D22">
        <w:rPr>
          <w:color w:val="000080"/>
        </w:rPr>
        <w:t>(</w:t>
      </w:r>
      <w:r w:rsidRPr="00645D22">
        <w:t>title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basename</w:t>
      </w:r>
      <w:proofErr w:type="gramEnd"/>
      <w:r w:rsidRPr="00645D22">
        <w:rPr>
          <w:color w:val="000080"/>
        </w:rPr>
        <w:t>,</w:t>
      </w:r>
      <w:r w:rsidRPr="00645D22">
        <w:t xml:space="preserve"> file_extension </w:t>
      </w:r>
      <w:r w:rsidRPr="00645D22">
        <w:rPr>
          <w:color w:val="000080"/>
        </w:rPr>
        <w:t>=</w:t>
      </w:r>
      <w:r w:rsidRPr="00645D22">
        <w:t xml:space="preserve"> filename</w:t>
      </w:r>
      <w:r w:rsidRPr="00645D22">
        <w:rPr>
          <w:color w:val="000080"/>
        </w:rPr>
        <w:t>.</w:t>
      </w:r>
      <w:r w:rsidRPr="00645D22">
        <w:t>name</w:t>
      </w:r>
      <w:r w:rsidRPr="00645D22">
        <w:rPr>
          <w:color w:val="000080"/>
        </w:rPr>
        <w:t>.</w:t>
      </w:r>
      <w:r w:rsidRPr="00645D22">
        <w:t>split</w:t>
      </w:r>
      <w:r w:rsidRPr="00645D22">
        <w:rPr>
          <w:color w:val="000080"/>
        </w:rPr>
        <w:t>(</w:t>
      </w:r>
      <w:r w:rsidRPr="00645D22">
        <w:rPr>
          <w:color w:val="808080"/>
        </w:rPr>
        <w:t>"."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new_filename </w:t>
      </w:r>
      <w:r w:rsidRPr="00645D22">
        <w:rPr>
          <w:color w:val="000080"/>
        </w:rPr>
        <w:t>=</w:t>
      </w:r>
      <w:r w:rsidRPr="00645D22">
        <w:t xml:space="preserve"> </w:t>
      </w:r>
      <w:r w:rsidRPr="00645D22">
        <w:rPr>
          <w:color w:val="808080"/>
        </w:rPr>
        <w:t>"%s-%s</w:t>
      </w:r>
      <w:proofErr w:type="gramStart"/>
      <w:r w:rsidRPr="00645D22">
        <w:rPr>
          <w:color w:val="808080"/>
        </w:rPr>
        <w:t>.%</w:t>
      </w:r>
      <w:proofErr w:type="gramEnd"/>
      <w:r w:rsidRPr="00645D22">
        <w:rPr>
          <w:color w:val="808080"/>
        </w:rPr>
        <w:t>s"</w:t>
      </w:r>
      <w:r w:rsidRPr="00645D22">
        <w:t xml:space="preserve"> </w:t>
      </w:r>
      <w:r w:rsidRPr="00645D22">
        <w:rPr>
          <w:color w:val="000080"/>
        </w:rPr>
        <w:t>%(</w:t>
      </w:r>
      <w:r w:rsidRPr="00645D22">
        <w:t>slug</w:t>
      </w:r>
      <w:r w:rsidRPr="00645D22">
        <w:rPr>
          <w:color w:val="000080"/>
        </w:rPr>
        <w:t>,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.</w:t>
      </w:r>
      <w:r w:rsidRPr="00645D22">
        <w:t>id</w:t>
      </w:r>
      <w:r w:rsidRPr="00645D22">
        <w:rPr>
          <w:color w:val="000080"/>
        </w:rPr>
        <w:t>,</w:t>
      </w:r>
      <w:r w:rsidRPr="00645D22">
        <w:t xml:space="preserve"> file_extension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from</w:t>
      </w:r>
      <w:proofErr w:type="gramEnd"/>
      <w:r w:rsidRPr="00645D22">
        <w:t xml:space="preserve"> django</w:t>
      </w:r>
      <w:r w:rsidRPr="00645D22">
        <w:rPr>
          <w:color w:val="000080"/>
        </w:rPr>
        <w:t>.</w:t>
      </w:r>
      <w:r w:rsidRPr="00645D22">
        <w:t xml:space="preserve">conf </w:t>
      </w:r>
      <w:r w:rsidRPr="00645D22">
        <w:rPr>
          <w:color w:val="0000FF"/>
        </w:rPr>
        <w:t>import</w:t>
      </w:r>
      <w:r w:rsidRPr="00645D22">
        <w:t xml:space="preserve"> settings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import</w:t>
      </w:r>
      <w:proofErr w:type="gramEnd"/>
      <w:r w:rsidRPr="00645D22">
        <w:t xml:space="preserve"> os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photoname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rPr>
          <w:color w:val="808080"/>
        </w:rPr>
        <w:t>"products"</w:t>
      </w:r>
      <w:r w:rsidRPr="00645D22">
        <w:rPr>
          <w:color w:val="000080"/>
        </w:rPr>
        <w:t>,</w:t>
      </w:r>
      <w:r w:rsidRPr="00645D22">
        <w:t xml:space="preserve"> slug</w:t>
      </w:r>
      <w:r w:rsidRPr="00645D22">
        <w:rPr>
          <w:color w:val="000080"/>
        </w:rPr>
        <w:t>,</w:t>
      </w:r>
      <w:r w:rsidRPr="00645D22">
        <w:t xml:space="preserve"> new_filename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photopath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t>settings</w:t>
      </w:r>
      <w:r w:rsidRPr="00645D22">
        <w:rPr>
          <w:color w:val="000080"/>
        </w:rPr>
        <w:t>.</w:t>
      </w:r>
      <w:r w:rsidRPr="00645D22">
        <w:t>MEDIA_ROOT</w:t>
      </w:r>
      <w:r w:rsidRPr="00645D22">
        <w:rPr>
          <w:color w:val="000080"/>
        </w:rPr>
        <w:t>,</w:t>
      </w:r>
      <w:r w:rsidRPr="00645D22">
        <w:t xml:space="preserve"> </w:t>
      </w:r>
      <w:r w:rsidRPr="00645D22">
        <w:rPr>
          <w:color w:val="808080"/>
        </w:rPr>
        <w:t>"products"</w:t>
      </w:r>
      <w:r w:rsidRPr="00645D22">
        <w:rPr>
          <w:color w:val="000080"/>
        </w:rPr>
        <w:t>,</w:t>
      </w:r>
      <w:r w:rsidRPr="00645D22">
        <w:t xml:space="preserve"> slug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</w:t>
      </w:r>
      <w:r w:rsidRPr="00645D22">
        <w:rPr>
          <w:color w:val="0000FF"/>
        </w:rPr>
        <w:t>not</w:t>
      </w:r>
      <w:r w:rsidRPr="00645D22">
        <w:t xml:space="preserve"> 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exists</w:t>
      </w:r>
      <w:r w:rsidRPr="00645D22">
        <w:rPr>
          <w:color w:val="000080"/>
        </w:rPr>
        <w:t>(</w:t>
      </w:r>
      <w:r w:rsidRPr="00645D22">
        <w:t>photopath</w:t>
      </w:r>
      <w:r w:rsidRPr="00645D22">
        <w:rPr>
          <w:color w:val="000080"/>
        </w:rPr>
        <w:t>):</w:t>
      </w:r>
    </w:p>
    <w:p w:rsidR="00F63517" w:rsidRPr="00645D22" w:rsidRDefault="00F63517" w:rsidP="00645D22">
      <w:pPr>
        <w:pStyle w:val="code"/>
      </w:pPr>
      <w:r w:rsidRPr="00645D22">
        <w:t xml:space="preserve">                    </w:t>
      </w:r>
      <w:proofErr w:type="gramStart"/>
      <w:r w:rsidRPr="00645D22">
        <w:t>os</w:t>
      </w:r>
      <w:r w:rsidRPr="00645D22">
        <w:rPr>
          <w:color w:val="000080"/>
        </w:rPr>
        <w:t>.</w:t>
      </w:r>
      <w:r w:rsidRPr="00645D22">
        <w:t>makedirs</w:t>
      </w:r>
      <w:r w:rsidRPr="00645D22">
        <w:rPr>
          <w:color w:val="000080"/>
        </w:rPr>
        <w:t>(</w:t>
      </w:r>
      <w:proofErr w:type="gramEnd"/>
      <w:r w:rsidRPr="00645D22">
        <w:t>photopath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23A50">
        <w:rPr>
          <w:highlight w:val="yellow"/>
        </w:rPr>
        <w:t>img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save</w:t>
      </w:r>
      <w:r w:rsidRPr="00645D22">
        <w:rPr>
          <w:color w:val="000080"/>
        </w:rPr>
        <w:t>(</w:t>
      </w:r>
      <w:proofErr w:type="gramEnd"/>
      <w:r w:rsidRPr="00645D22">
        <w:t>os</w:t>
      </w:r>
      <w:r w:rsidRPr="00645D22">
        <w:rPr>
          <w:color w:val="000080"/>
        </w:rPr>
        <w:t>.</w:t>
      </w:r>
      <w:r w:rsidRPr="00645D22">
        <w:t>path</w:t>
      </w:r>
      <w:r w:rsidRPr="00645D22">
        <w:rPr>
          <w:color w:val="000080"/>
        </w:rPr>
        <w:t>.</w:t>
      </w:r>
      <w:r w:rsidRPr="00645D22">
        <w:t>join</w:t>
      </w:r>
      <w:r w:rsidRPr="00645D22">
        <w:rPr>
          <w:color w:val="000080"/>
        </w:rPr>
        <w:t>(</w:t>
      </w:r>
      <w:r w:rsidRPr="00645D22">
        <w:t>settings</w:t>
      </w:r>
      <w:r w:rsidRPr="00645D22">
        <w:rPr>
          <w:color w:val="000080"/>
        </w:rPr>
        <w:t>.</w:t>
      </w:r>
      <w:r w:rsidRPr="00645D22">
        <w:t>MEDIA_ROOT</w:t>
      </w:r>
      <w:r w:rsidRPr="00645D22">
        <w:rPr>
          <w:color w:val="000080"/>
        </w:rPr>
        <w:t>,</w:t>
      </w:r>
      <w:r w:rsidRPr="00645D22">
        <w:t xml:space="preserve"> photoname</w:t>
      </w:r>
      <w:r w:rsidRPr="00645D22">
        <w:rPr>
          <w:color w:val="000080"/>
        </w:rPr>
        <w:t>))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r w:rsidRPr="00645D22">
        <w:rPr>
          <w:color w:val="000080"/>
        </w:rPr>
        <w:t>.</w:t>
      </w:r>
      <w:r w:rsidRPr="00645D22">
        <w:t>objects</w:t>
      </w:r>
      <w:r w:rsidRPr="00645D22">
        <w:rPr>
          <w:color w:val="000080"/>
        </w:rPr>
        <w:t>.</w:t>
      </w:r>
      <w:r w:rsidRPr="00645D22">
        <w:t>create</w:t>
      </w:r>
      <w:r w:rsidRPr="00645D22">
        <w:rPr>
          <w:color w:val="000080"/>
        </w:rPr>
        <w:t>(</w:t>
      </w:r>
      <w:proofErr w:type="gramEnd"/>
      <w:r w:rsidRPr="00645D22">
        <w:t xml:space="preserve">product </w:t>
      </w:r>
      <w:r w:rsidRPr="00645D22">
        <w:rPr>
          <w:color w:val="000080"/>
        </w:rPr>
        <w:t>=</w:t>
      </w:r>
      <w:r w:rsidRPr="00645D22">
        <w:t xml:space="preserve"> self</w:t>
      </w:r>
      <w:r w:rsidRPr="00645D22">
        <w:rPr>
          <w:color w:val="000080"/>
        </w:rPr>
        <w:t>.</w:t>
      </w:r>
      <w:r w:rsidRPr="00645D22">
        <w:t>object</w:t>
      </w:r>
      <w:r w:rsidRPr="00645D22">
        <w:rPr>
          <w:color w:val="000080"/>
        </w:rPr>
        <w:t>,</w:t>
      </w:r>
      <w:r w:rsidRPr="00645D22">
        <w:t xml:space="preserve"> </w:t>
      </w:r>
    </w:p>
    <w:p w:rsidR="00F63517" w:rsidRPr="00645D22" w:rsidRDefault="00F63517" w:rsidP="00645D22">
      <w:pPr>
        <w:pStyle w:val="code"/>
      </w:pPr>
      <w:r w:rsidRPr="00645D22">
        <w:t xml:space="preserve">                    </w:t>
      </w:r>
      <w:proofErr w:type="gramStart"/>
      <w:r w:rsidRPr="00645D22">
        <w:t>image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photoname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</w:p>
    <w:p w:rsidR="00F63517" w:rsidRPr="00645D22" w:rsidRDefault="00F63517" w:rsidP="00645D22">
      <w:pPr>
        <w:pStyle w:val="code"/>
      </w:pPr>
      <w:r w:rsidRPr="00645D22">
        <w:t xml:space="preserve">        </w:t>
      </w:r>
      <w:r w:rsidRPr="00645D22">
        <w:rPr>
          <w:color w:val="008000"/>
        </w:rPr>
        <w:t># BELOW ALSO WORKS</w:t>
      </w:r>
      <w:r w:rsidR="00772C51" w:rsidRPr="00645D22">
        <w:rPr>
          <w:rFonts w:hint="eastAsia"/>
          <w:color w:val="008000"/>
        </w:rPr>
        <w:t xml:space="preserve"> </w:t>
      </w:r>
      <w:r w:rsidR="00772C51" w:rsidRPr="00645D22">
        <w:rPr>
          <w:rFonts w:hint="eastAsia"/>
          <w:color w:val="008000"/>
        </w:rPr>
        <w:t>方法</w:t>
      </w:r>
      <w:r w:rsidR="00772C51" w:rsidRPr="00645D22">
        <w:rPr>
          <w:rFonts w:hint="eastAsia"/>
          <w:color w:val="008000"/>
        </w:rPr>
        <w:t>2</w:t>
      </w:r>
    </w:p>
    <w:p w:rsidR="00F63517" w:rsidRPr="00645D22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color w:val="0000FF"/>
        </w:rPr>
        <w:t>else</w:t>
      </w:r>
      <w:proofErr w:type="gramEnd"/>
      <w:r w:rsidRPr="00645D22">
        <w:rPr>
          <w:color w:val="000080"/>
        </w:rPr>
        <w:t>: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t>imageForm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ProductImageForm</w:t>
      </w:r>
      <w:r w:rsidRPr="00645D22">
        <w:rPr>
          <w:color w:val="000080"/>
        </w:rPr>
        <w:t>(</w:t>
      </w:r>
      <w:r w:rsidRPr="00645D22">
        <w:t>request</w:t>
      </w:r>
      <w:r w:rsidRPr="00645D22">
        <w:rPr>
          <w:color w:val="000080"/>
        </w:rPr>
        <w:t>.</w:t>
      </w:r>
      <w:r w:rsidRPr="00645D22">
        <w:t>POST</w:t>
      </w:r>
      <w:r w:rsidRPr="00645D22">
        <w:rPr>
          <w:color w:val="000080"/>
        </w:rPr>
        <w:t>,</w:t>
      </w:r>
      <w:r w:rsidRPr="00645D22">
        <w:t xml:space="preserve"> </w:t>
      </w:r>
      <w:r w:rsidRPr="00623A50">
        <w:rPr>
          <w:highlight w:val="yellow"/>
        </w:rPr>
        <w:t>request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FILES</w:t>
      </w:r>
      <w:r w:rsidRPr="00645D22">
        <w:rPr>
          <w:color w:val="000080"/>
        </w:rPr>
        <w:t>)</w:t>
      </w:r>
    </w:p>
    <w:p w:rsidR="00F63517" w:rsidRPr="00645D22" w:rsidRDefault="00F63517" w:rsidP="00645D22">
      <w:pPr>
        <w:pStyle w:val="code"/>
      </w:pPr>
      <w:r w:rsidRPr="00645D22">
        <w:t xml:space="preserve">            </w:t>
      </w:r>
      <w:proofErr w:type="gramStart"/>
      <w:r w:rsidRPr="00645D22">
        <w:rPr>
          <w:color w:val="0000FF"/>
        </w:rPr>
        <w:t>if</w:t>
      </w:r>
      <w:proofErr w:type="gramEnd"/>
      <w:r w:rsidRPr="00645D22">
        <w:t xml:space="preserve"> imageForm</w:t>
      </w:r>
      <w:r w:rsidRPr="00645D22">
        <w:rPr>
          <w:color w:val="000080"/>
        </w:rPr>
        <w:t>.</w:t>
      </w:r>
      <w:r w:rsidRPr="00645D22">
        <w:t>is_valid</w:t>
      </w:r>
      <w:r w:rsidRPr="00645D22">
        <w:rPr>
          <w:color w:val="000080"/>
        </w:rPr>
        <w:t>():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proofErr w:type="gramEnd"/>
      <w:r w:rsidRPr="00645D22">
        <w:t xml:space="preserve"> </w:t>
      </w:r>
      <w:r w:rsidRPr="00645D22">
        <w:rPr>
          <w:color w:val="000080"/>
        </w:rPr>
        <w:t>=</w:t>
      </w:r>
      <w:r w:rsidRPr="00645D22">
        <w:t xml:space="preserve"> </w:t>
      </w:r>
      <w:r w:rsidRPr="00623A50">
        <w:rPr>
          <w:highlight w:val="yellow"/>
        </w:rPr>
        <w:t>imageForm</w:t>
      </w:r>
      <w:r w:rsidRPr="00623A50">
        <w:rPr>
          <w:color w:val="000080"/>
          <w:highlight w:val="yellow"/>
        </w:rPr>
        <w:t>.</w:t>
      </w:r>
      <w:r w:rsidRPr="00623A50">
        <w:rPr>
          <w:highlight w:val="yellow"/>
        </w:rPr>
        <w:t>save</w:t>
      </w:r>
      <w:r w:rsidRPr="00645D22">
        <w:rPr>
          <w:color w:val="000080"/>
        </w:rPr>
        <w:t>(</w:t>
      </w:r>
      <w:r w:rsidRPr="00645D22">
        <w:t>commit</w:t>
      </w:r>
      <w:r w:rsidRPr="00645D22">
        <w:rPr>
          <w:color w:val="000080"/>
        </w:rPr>
        <w:t>=</w:t>
      </w:r>
      <w:r w:rsidRPr="00645D22">
        <w:rPr>
          <w:color w:val="0000FF"/>
        </w:rPr>
        <w:t>False</w:t>
      </w:r>
      <w:r w:rsidRPr="00645D22">
        <w:rPr>
          <w:color w:val="000080"/>
        </w:rPr>
        <w:t>)</w:t>
      </w:r>
      <w:r w:rsidRPr="00645D22">
        <w:t xml:space="preserve"> </w:t>
      </w:r>
    </w:p>
    <w:p w:rsidR="00F63517" w:rsidRPr="00645D22" w:rsidRDefault="00F63517" w:rsidP="00645D22">
      <w:pPr>
        <w:pStyle w:val="code"/>
      </w:pPr>
      <w:r w:rsidRPr="00645D22">
        <w:t xml:space="preserve">                productImage</w:t>
      </w:r>
      <w:r w:rsidRPr="00645D22">
        <w:rPr>
          <w:b/>
          <w:bCs/>
          <w:color w:val="000080"/>
        </w:rPr>
        <w:t>.</w:t>
      </w:r>
      <w:r w:rsidRPr="00645D22">
        <w:t xml:space="preserve">product </w:t>
      </w:r>
      <w:r w:rsidRPr="00645D22">
        <w:rPr>
          <w:b/>
          <w:bCs/>
          <w:color w:val="000080"/>
        </w:rPr>
        <w:t>=</w:t>
      </w:r>
      <w:r w:rsidRPr="00645D22">
        <w:t xml:space="preserve"> self</w:t>
      </w:r>
      <w:r w:rsidRPr="00645D22">
        <w:rPr>
          <w:b/>
          <w:bCs/>
          <w:color w:val="000080"/>
        </w:rPr>
        <w:t>.</w:t>
      </w:r>
      <w:r w:rsidRPr="00645D22">
        <w:t>object</w:t>
      </w:r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t>productImage</w:t>
      </w:r>
      <w:r w:rsidRPr="00645D22">
        <w:rPr>
          <w:b/>
          <w:bCs/>
          <w:color w:val="000080"/>
        </w:rPr>
        <w:t>.</w:t>
      </w:r>
      <w:r w:rsidRPr="00645D22">
        <w:t>save</w:t>
      </w:r>
      <w:r w:rsidRPr="00645D22">
        <w:rPr>
          <w:b/>
          <w:bCs/>
          <w:color w:val="000080"/>
        </w:rPr>
        <w:t>()</w:t>
      </w:r>
      <w:proofErr w:type="gramEnd"/>
    </w:p>
    <w:p w:rsidR="00F63517" w:rsidRPr="00645D22" w:rsidRDefault="00F63517" w:rsidP="00645D22">
      <w:pPr>
        <w:pStyle w:val="code"/>
      </w:pPr>
      <w:r w:rsidRPr="00645D22">
        <w:t xml:space="preserve">                </w:t>
      </w:r>
      <w:proofErr w:type="gramStart"/>
      <w:r w:rsidRPr="00645D22">
        <w:rPr>
          <w:b/>
          <w:bCs/>
          <w:color w:val="0000FF"/>
        </w:rPr>
        <w:t>return</w:t>
      </w:r>
      <w:proofErr w:type="gramEnd"/>
      <w:r w:rsidRPr="00645D22">
        <w:t xml:space="preserve"> postresult</w:t>
      </w:r>
    </w:p>
    <w:p w:rsidR="00F63517" w:rsidRPr="00645D22" w:rsidRDefault="00F63517" w:rsidP="00645D22">
      <w:pPr>
        <w:pStyle w:val="code"/>
      </w:pPr>
    </w:p>
    <w:p w:rsidR="00F63517" w:rsidRPr="004776C0" w:rsidRDefault="00F63517" w:rsidP="00645D22">
      <w:pPr>
        <w:pStyle w:val="code"/>
      </w:pPr>
      <w:r w:rsidRPr="00645D22">
        <w:t xml:space="preserve">        </w:t>
      </w:r>
      <w:proofErr w:type="gramStart"/>
      <w:r w:rsidRPr="00645D22">
        <w:rPr>
          <w:b/>
          <w:bCs/>
          <w:color w:val="0000FF"/>
        </w:rPr>
        <w:t>return</w:t>
      </w:r>
      <w:proofErr w:type="gramEnd"/>
      <w:r w:rsidRPr="00645D22">
        <w:t xml:space="preserve"> postresult    </w:t>
      </w:r>
    </w:p>
    <w:p w:rsidR="00F63517" w:rsidRPr="009A2AC2" w:rsidRDefault="00F63517" w:rsidP="00F63517"/>
    <w:p w:rsidR="00F63517" w:rsidRDefault="00CB45AE" w:rsidP="00F63517">
      <w:hyperlink r:id="rId17" w:history="1">
        <w:r w:rsidR="00F63517" w:rsidRPr="00EC0D53">
          <w:rPr>
            <w:rStyle w:val="Hyperlink"/>
          </w:rPr>
          <w:t>https://docs.djangoproject.com/en/1.2/topics/http/file-uploads/</w:t>
        </w:r>
      </w:hyperlink>
    </w:p>
    <w:p w:rsidR="00F63517" w:rsidRDefault="00F63517" w:rsidP="00F63517"/>
    <w:p w:rsidR="00F63517" w:rsidRPr="006F0DD9" w:rsidRDefault="00CB45AE" w:rsidP="00F63517">
      <w:hyperlink r:id="rId18" w:history="1">
        <w:r w:rsidR="00F63517" w:rsidRPr="00863C71">
          <w:rPr>
            <w:rStyle w:val="Hyperlink"/>
            <w:highlight w:val="green"/>
          </w:rPr>
          <w:t>django</w:t>
        </w:r>
        <w:r w:rsidR="00F63517" w:rsidRPr="00863C71">
          <w:rPr>
            <w:rStyle w:val="Hyperlink"/>
            <w:highlight w:val="green"/>
          </w:rPr>
          <w:t>上传图片</w:t>
        </w:r>
      </w:hyperlink>
    </w:p>
    <w:p w:rsidR="00F63517" w:rsidRPr="00394863" w:rsidRDefault="00CB45AE" w:rsidP="00F63517">
      <w:hyperlink r:id="rId19" w:history="1">
        <w:r w:rsidR="00F63517" w:rsidRPr="00394863">
          <w:rPr>
            <w:rStyle w:val="Hyperlink"/>
          </w:rPr>
          <w:t>python image</w:t>
        </w:r>
        <w:r w:rsidR="00F63517" w:rsidRPr="00394863">
          <w:rPr>
            <w:rStyle w:val="Hyperlink"/>
          </w:rPr>
          <w:t>模块</w:t>
        </w:r>
      </w:hyperlink>
    </w:p>
    <w:p w:rsidR="00F63517" w:rsidRDefault="00CB45AE" w:rsidP="00F63517">
      <w:pPr>
        <w:rPr>
          <w:rStyle w:val="Hyperlink"/>
        </w:rPr>
      </w:pPr>
      <w:hyperlink r:id="rId20" w:history="1">
        <w:r w:rsidR="00F63517" w:rsidRPr="00EA19B1">
          <w:rPr>
            <w:rStyle w:val="Hyperlink"/>
          </w:rPr>
          <w:t>Python</w:t>
        </w:r>
        <w:r w:rsidR="00F63517" w:rsidRPr="00EA19B1">
          <w:rPr>
            <w:rStyle w:val="Hyperlink"/>
          </w:rPr>
          <w:t>创建目录文件夹</w:t>
        </w:r>
      </w:hyperlink>
    </w:p>
    <w:p w:rsidR="0045269E" w:rsidRPr="0045269E" w:rsidRDefault="0045269E" w:rsidP="00F63517">
      <w:pPr>
        <w:rPr>
          <w:rStyle w:val="Hyperlink"/>
        </w:rPr>
      </w:pPr>
      <w:r>
        <w:rPr>
          <w:rFonts w:ascii="Helvetica" w:hAnsi="Helvetica" w:cs="Helvetica"/>
        </w:rPr>
        <w:fldChar w:fldCharType="begin"/>
      </w:r>
      <w:r>
        <w:rPr>
          <w:rFonts w:ascii="Helvetica" w:hAnsi="Helvetica" w:cs="Helvetica"/>
        </w:rPr>
        <w:instrText xml:space="preserve"> HYPERLINK "https://www.douban.com/group/topic/21131470/" </w:instrText>
      </w:r>
      <w:r>
        <w:rPr>
          <w:rFonts w:ascii="Helvetica" w:hAnsi="Helvetica" w:cs="Helvetica"/>
        </w:rPr>
        <w:fldChar w:fldCharType="separate"/>
      </w:r>
      <w:r w:rsidRPr="0045269E">
        <w:rPr>
          <w:rStyle w:val="Hyperlink"/>
          <w:rFonts w:ascii="Helvetica" w:hAnsi="Helvetica" w:cs="Helvetica" w:hint="eastAsia"/>
        </w:rPr>
        <w:t>[</w:t>
      </w:r>
      <w:r w:rsidRPr="0045269E">
        <w:rPr>
          <w:rStyle w:val="Hyperlink"/>
          <w:rFonts w:ascii="Helvetica" w:hAnsi="Helvetica" w:cs="Helvetica" w:hint="eastAsia"/>
        </w:rPr>
        <w:t>豆瓣</w:t>
      </w:r>
      <w:r w:rsidRPr="0045269E">
        <w:rPr>
          <w:rStyle w:val="Hyperlink"/>
          <w:rFonts w:ascii="Helvetica" w:hAnsi="Helvetica" w:cs="Helvetica" w:hint="eastAsia"/>
        </w:rPr>
        <w:t>]</w:t>
      </w:r>
      <w:r w:rsidRPr="0045269E">
        <w:rPr>
          <w:rStyle w:val="Hyperlink"/>
          <w:rFonts w:ascii="Helvetica" w:hAnsi="Helvetica" w:cs="Helvetica"/>
        </w:rPr>
        <w:t>浅论</w:t>
      </w:r>
      <w:r w:rsidRPr="0045269E">
        <w:rPr>
          <w:rStyle w:val="Hyperlink"/>
          <w:rFonts w:ascii="Helvetica" w:hAnsi="Helvetica" w:cs="Helvetica"/>
        </w:rPr>
        <w:t>Django</w:t>
      </w:r>
      <w:r w:rsidRPr="0045269E">
        <w:rPr>
          <w:rStyle w:val="Hyperlink"/>
          <w:rFonts w:ascii="Helvetica" w:hAnsi="Helvetica" w:cs="Helvetica"/>
        </w:rPr>
        <w:t>文件上传</w:t>
      </w:r>
    </w:p>
    <w:p w:rsidR="0045269E" w:rsidRDefault="0045269E" w:rsidP="0045269E">
      <w:pPr>
        <w:rPr>
          <w:rStyle w:val="Hyperlink"/>
        </w:rPr>
      </w:pPr>
      <w:r>
        <w:rPr>
          <w:rFonts w:ascii="Helvetica" w:hAnsi="Helvetica" w:cs="Helvetica"/>
        </w:rPr>
        <w:fldChar w:fldCharType="end"/>
      </w:r>
      <w:hyperlink r:id="rId21" w:history="1">
        <w:r>
          <w:rPr>
            <w:rStyle w:val="Hyperlink"/>
          </w:rPr>
          <w:t xml:space="preserve">Django Ajax </w:t>
        </w:r>
        <w:r>
          <w:rPr>
            <w:rStyle w:val="Hyperlink"/>
          </w:rPr>
          <w:t>文件上传及进度显示</w:t>
        </w:r>
      </w:hyperlink>
    </w:p>
    <w:p w:rsidR="00B82509" w:rsidRPr="00B82509" w:rsidRDefault="00CB45AE" w:rsidP="00B82509">
      <w:hyperlink r:id="rId22" w:history="1">
        <w:r w:rsidR="00B82509" w:rsidRPr="00B82509">
          <w:rPr>
            <w:rStyle w:val="Hyperlink"/>
          </w:rPr>
          <w:t xml:space="preserve">Ajax </w:t>
        </w:r>
        <w:r w:rsidR="00B82509" w:rsidRPr="00B82509">
          <w:rPr>
            <w:rStyle w:val="Hyperlink"/>
          </w:rPr>
          <w:t>和</w:t>
        </w:r>
        <w:r w:rsidR="00B82509" w:rsidRPr="00B82509">
          <w:rPr>
            <w:rStyle w:val="Hyperlink"/>
          </w:rPr>
          <w:t xml:space="preserve"> jQuery </w:t>
        </w:r>
        <w:r w:rsidR="00B82509" w:rsidRPr="00B82509">
          <w:rPr>
            <w:rStyle w:val="Hyperlink"/>
          </w:rPr>
          <w:t>实现进度条＋上传文件到</w:t>
        </w:r>
        <w:r w:rsidR="00B82509" w:rsidRPr="00B82509">
          <w:rPr>
            <w:rStyle w:val="Hyperlink"/>
          </w:rPr>
          <w:t xml:space="preserve">Django </w:t>
        </w:r>
      </w:hyperlink>
    </w:p>
    <w:p w:rsidR="00B82509" w:rsidRPr="00B82509" w:rsidRDefault="00CB45AE" w:rsidP="00B82509">
      <w:hyperlink r:id="rId23" w:history="1">
        <w:r w:rsidR="00B82509" w:rsidRPr="00B82509">
          <w:rPr>
            <w:rStyle w:val="Hyperlink"/>
          </w:rPr>
          <w:t>ajax</w:t>
        </w:r>
        <w:r w:rsidR="00B82509" w:rsidRPr="00B82509">
          <w:rPr>
            <w:rStyle w:val="Hyperlink"/>
          </w:rPr>
          <w:t>异步上传图片</w:t>
        </w:r>
        <w:r w:rsidR="00B82509" w:rsidRPr="00B82509">
          <w:rPr>
            <w:rStyle w:val="Hyperlink"/>
          </w:rPr>
          <w:t xml:space="preserve"> ajax </w:t>
        </w:r>
        <w:r w:rsidR="00B82509" w:rsidRPr="00B82509">
          <w:rPr>
            <w:rStyle w:val="Hyperlink"/>
          </w:rPr>
          <w:t>异步上传带进度条视频并提取缩略图</w:t>
        </w:r>
      </w:hyperlink>
    </w:p>
    <w:p w:rsidR="00B82509" w:rsidRPr="00B82509" w:rsidRDefault="00B82509" w:rsidP="0045269E"/>
    <w:p w:rsidR="00B129CA" w:rsidRPr="00B129CA" w:rsidRDefault="00CB45AE" w:rsidP="00B129CA">
      <w:hyperlink r:id="rId24" w:history="1">
        <w:r w:rsidR="00B129CA" w:rsidRPr="00D4659D">
          <w:rPr>
            <w:rStyle w:val="Hyperlink"/>
            <w:highlight w:val="green"/>
          </w:rPr>
          <w:t>Django and AJAX image uploads</w:t>
        </w:r>
      </w:hyperlink>
      <w:r w:rsidR="00604BC3">
        <w:rPr>
          <w:rStyle w:val="Hyperlink"/>
          <w:rFonts w:hint="eastAsia"/>
        </w:rPr>
        <w:t xml:space="preserve"> </w:t>
      </w:r>
      <w:r w:rsidR="00604BC3" w:rsidRPr="00604BC3">
        <w:rPr>
          <w:rStyle w:val="Hyperlink"/>
        </w:rPr>
        <w:t>https://github.com/pcraciunoiu/kitsune/</w:t>
      </w:r>
    </w:p>
    <w:p w:rsidR="007A5EC1" w:rsidRPr="007A5EC1" w:rsidRDefault="00CB45AE" w:rsidP="007A5EC1">
      <w:hyperlink r:id="rId25" w:history="1">
        <w:r w:rsidR="007A5EC1" w:rsidRPr="007A5EC1">
          <w:rPr>
            <w:rStyle w:val="Hyperlink"/>
          </w:rPr>
          <w:t>Django image upload</w:t>
        </w:r>
      </w:hyperlink>
    </w:p>
    <w:p w:rsidR="007A5EC1" w:rsidRPr="007A5EC1" w:rsidRDefault="00CB45AE" w:rsidP="007A5EC1">
      <w:hyperlink r:id="rId26" w:history="1">
        <w:proofErr w:type="gramStart"/>
        <w:r w:rsidR="007A5EC1" w:rsidRPr="004D1E8E">
          <w:rPr>
            <w:rStyle w:val="Hyperlink"/>
            <w:highlight w:val="green"/>
          </w:rPr>
          <w:t>jQuery</w:t>
        </w:r>
        <w:proofErr w:type="gramEnd"/>
        <w:r w:rsidR="007A5EC1" w:rsidRPr="004D1E8E">
          <w:rPr>
            <w:rStyle w:val="Hyperlink"/>
            <w:highlight w:val="green"/>
          </w:rPr>
          <w:t xml:space="preserve"> File Upload Demo</w:t>
        </w:r>
      </w:hyperlink>
    </w:p>
    <w:p w:rsidR="00447DD7" w:rsidRDefault="00447DD7" w:rsidP="00F63517"/>
    <w:p w:rsidR="00F63517" w:rsidRDefault="00F63517"/>
    <w:p w:rsidR="00761CC4" w:rsidRDefault="0045269E" w:rsidP="00761CC4">
      <w:pPr>
        <w:pStyle w:val="Heading2"/>
      </w:pPr>
      <w:r>
        <w:rPr>
          <w:rFonts w:hint="eastAsia"/>
        </w:rPr>
        <w:t>用户扩展</w:t>
      </w:r>
    </w:p>
    <w:p w:rsidR="009D2833" w:rsidRPr="009D2833" w:rsidRDefault="009D2833" w:rsidP="009D2833">
      <w:r>
        <w:rPr>
          <w:rFonts w:hint="eastAsia"/>
        </w:rPr>
        <w:t>用户扩展包括以下几种方法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1722FC">
        <w:t>直接修改</w:t>
      </w:r>
      <w:r w:rsidRPr="001722FC">
        <w:t xml:space="preserve">django </w:t>
      </w:r>
      <w:r w:rsidRPr="001722FC">
        <w:t>源码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1722FC">
        <w:t>把</w:t>
      </w:r>
      <w:r w:rsidRPr="001722FC">
        <w:t xml:space="preserve">django </w:t>
      </w:r>
      <w:r w:rsidRPr="001722FC">
        <w:t>的</w:t>
      </w:r>
      <w:r w:rsidRPr="001722FC">
        <w:t>user</w:t>
      </w:r>
      <w:r w:rsidRPr="001722FC">
        <w:t>以及认证部分的源代码拷贝到自己的</w:t>
      </w:r>
      <w:r w:rsidRPr="001722FC">
        <w:t>app</w:t>
      </w:r>
      <w:r w:rsidRPr="001722FC">
        <w:t>下面</w:t>
      </w:r>
    </w:p>
    <w:p w:rsidR="000477A7" w:rsidRPr="00F554B3" w:rsidRDefault="000477A7" w:rsidP="009564E8">
      <w:pPr>
        <w:pStyle w:val="ListParagraph"/>
        <w:numPr>
          <w:ilvl w:val="0"/>
          <w:numId w:val="2"/>
        </w:numPr>
      </w:pPr>
      <w:r w:rsidRPr="00F554B3">
        <w:t>OneToOneField</w:t>
      </w:r>
      <w:r>
        <w:rPr>
          <w:rFonts w:hint="eastAsia"/>
        </w:rPr>
        <w:t>扩展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r w:rsidRPr="00AB7BB4">
        <w:t>Profile Model</w:t>
      </w:r>
      <w:r>
        <w:rPr>
          <w:rFonts w:hint="eastAsia"/>
        </w:rPr>
        <w:t xml:space="preserve"> (</w:t>
      </w:r>
      <w:r w:rsidRPr="00767854">
        <w:rPr>
          <w:rFonts w:hint="eastAsia"/>
        </w:rPr>
        <w:t>1.5</w:t>
      </w:r>
      <w:r w:rsidRPr="00767854">
        <w:rPr>
          <w:rFonts w:hint="eastAsia"/>
        </w:rPr>
        <w:t>之后不再支持</w:t>
      </w:r>
      <w:r>
        <w:rPr>
          <w:rFonts w:hint="eastAsia"/>
        </w:rPr>
        <w:t>)</w:t>
      </w:r>
    </w:p>
    <w:p w:rsidR="000477A7" w:rsidRPr="00355C62" w:rsidRDefault="000477A7" w:rsidP="009564E8">
      <w:pPr>
        <w:pStyle w:val="ListParagraph"/>
        <w:numPr>
          <w:ilvl w:val="0"/>
          <w:numId w:val="2"/>
        </w:numPr>
      </w:pPr>
      <w:r w:rsidRPr="00355C62">
        <w:t>AbstractBaseUser, PermissionsMixin</w:t>
      </w:r>
      <w:r w:rsidRPr="00355C62">
        <w:t>开始派生出一个自定用户</w:t>
      </w:r>
      <w:r w:rsidRPr="00355C62">
        <w:t>Model</w:t>
      </w:r>
      <w:r w:rsidRPr="00355C62">
        <w:t>，并且实现自定义的</w:t>
      </w:r>
      <w:r w:rsidRPr="00355C62">
        <w:t>BaseUserManager</w:t>
      </w:r>
      <w:r>
        <w:rPr>
          <w:rFonts w:hint="eastAsia"/>
        </w:rPr>
        <w:t xml:space="preserve"> (</w:t>
      </w:r>
      <w:r w:rsidRPr="00767854">
        <w:rPr>
          <w:rFonts w:hint="eastAsia"/>
        </w:rPr>
        <w:t>1.5</w:t>
      </w:r>
      <w:r w:rsidRPr="00767854">
        <w:rPr>
          <w:rFonts w:hint="eastAsia"/>
        </w:rPr>
        <w:t>之后</w:t>
      </w:r>
      <w:r>
        <w:rPr>
          <w:rFonts w:hint="eastAsia"/>
        </w:rPr>
        <w:t>)</w:t>
      </w:r>
    </w:p>
    <w:p w:rsidR="000477A7" w:rsidRPr="002C5736" w:rsidRDefault="000477A7" w:rsidP="009564E8">
      <w:pPr>
        <w:pStyle w:val="ListParagraph"/>
        <w:numPr>
          <w:ilvl w:val="0"/>
          <w:numId w:val="2"/>
        </w:numPr>
      </w:pPr>
      <w:r w:rsidRPr="002C5736">
        <w:t>ProfileBase(type)</w:t>
      </w:r>
    </w:p>
    <w:p w:rsidR="000477A7" w:rsidRDefault="000477A7" w:rsidP="009564E8">
      <w:pPr>
        <w:pStyle w:val="ListParagraph"/>
        <w:numPr>
          <w:ilvl w:val="0"/>
          <w:numId w:val="2"/>
        </w:numPr>
      </w:pPr>
      <w:bookmarkStart w:id="37" w:name="t1"/>
      <w:bookmarkEnd w:id="37"/>
      <w:r>
        <w:rPr>
          <w:rFonts w:hint="eastAsia"/>
        </w:rPr>
        <w:t>继承</w:t>
      </w:r>
      <w:r w:rsidRPr="00252E80">
        <w:t>User</w:t>
      </w:r>
    </w:p>
    <w:p w:rsidR="00716220" w:rsidRDefault="00716220" w:rsidP="00716220"/>
    <w:p w:rsidR="00716220" w:rsidRDefault="00716220" w:rsidP="00716220"/>
    <w:p w:rsidR="00716220" w:rsidRPr="000477A7" w:rsidRDefault="00716220" w:rsidP="00716220"/>
    <w:p w:rsidR="00761CC4" w:rsidRPr="001C398E" w:rsidRDefault="000477A7" w:rsidP="001C398E">
      <w:pPr>
        <w:pStyle w:val="Heading3"/>
      </w:pPr>
      <w:r>
        <w:rPr>
          <w:rFonts w:hint="eastAsia"/>
        </w:rPr>
        <w:t>指定</w:t>
      </w:r>
      <w:r>
        <w:rPr>
          <w:rFonts w:hint="eastAsia"/>
        </w:rPr>
        <w:t xml:space="preserve">authentication </w:t>
      </w:r>
      <w:r w:rsidR="001C398E" w:rsidRPr="001C398E">
        <w:rPr>
          <w:rFonts w:hint="eastAsia"/>
        </w:rPr>
        <w:t>backend</w:t>
      </w:r>
    </w:p>
    <w:p w:rsidR="00E26584" w:rsidRDefault="001C398E">
      <w:r>
        <w:t>D</w:t>
      </w:r>
      <w:r>
        <w:rPr>
          <w:rFonts w:hint="eastAsia"/>
        </w:rPr>
        <w:t>jango</w:t>
      </w:r>
      <w:r>
        <w:rPr>
          <w:rFonts w:hint="eastAsia"/>
        </w:rPr>
        <w:t>维护了一个</w:t>
      </w:r>
      <w:r w:rsidRPr="00E26584">
        <w:t>“authentication backends”</w:t>
      </w:r>
      <w:r>
        <w:rPr>
          <w:rFonts w:hint="eastAsia"/>
        </w:rPr>
        <w:t>列表</w:t>
      </w:r>
      <w:r w:rsidR="00E26584">
        <w:rPr>
          <w:rFonts w:hint="eastAsia"/>
        </w:rPr>
        <w:t>，通过它在授权。</w:t>
      </w:r>
      <w:r w:rsidR="00E26584">
        <w:t>D</w:t>
      </w:r>
      <w:r w:rsidR="00E26584">
        <w:rPr>
          <w:rFonts w:hint="eastAsia"/>
        </w:rPr>
        <w:t>jango</w:t>
      </w:r>
      <w:r w:rsidR="00E26584">
        <w:rPr>
          <w:rFonts w:hint="eastAsia"/>
        </w:rPr>
        <w:t>会遍历所有的</w:t>
      </w:r>
      <w:r w:rsidR="00E26584">
        <w:rPr>
          <w:rFonts w:hint="eastAsia"/>
        </w:rPr>
        <w:t>backends</w:t>
      </w:r>
      <w:r w:rsidR="00E26584">
        <w:rPr>
          <w:rFonts w:hint="eastAsia"/>
        </w:rPr>
        <w:t>直到授权接收。</w:t>
      </w:r>
    </w:p>
    <w:p w:rsidR="00E26584" w:rsidRDefault="00E26584">
      <w:r w:rsidRPr="00E26584">
        <w:t>authentication backends</w:t>
      </w: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里的</w:t>
      </w:r>
      <w:hyperlink r:id="rId27" w:anchor="std:setting-AUTHENTICATION_BACKENDS" w:history="1">
        <w:r w:rsidRPr="00E26584">
          <w:rPr>
            <w:rStyle w:val="Hyperlink"/>
          </w:rPr>
          <w:t>AUTHENTICATION_BACKENDS</w:t>
        </w:r>
      </w:hyperlink>
      <w:r>
        <w:rPr>
          <w:rFonts w:hint="eastAsia"/>
        </w:rPr>
        <w:t>指定，可以是任意路径，默认的</w:t>
      </w:r>
      <w:r>
        <w:rPr>
          <w:rFonts w:hint="eastAsia"/>
        </w:rPr>
        <w:t>backends</w:t>
      </w:r>
      <w:r>
        <w:rPr>
          <w:rFonts w:hint="eastAsia"/>
        </w:rPr>
        <w:t>是</w:t>
      </w:r>
    </w:p>
    <w:p w:rsidR="00E26584" w:rsidRDefault="00E26584" w:rsidP="00E26584">
      <w:pPr>
        <w:rPr>
          <w:rFonts w:ascii="Courier New" w:hAnsi="Courier New" w:cs="Courier New"/>
          <w:color w:val="808080"/>
          <w:sz w:val="20"/>
        </w:rPr>
      </w:pPr>
      <w:r w:rsidRPr="002525BA">
        <w:rPr>
          <w:rFonts w:ascii="Courier New" w:hAnsi="Courier New" w:cs="Courier New"/>
          <w:color w:val="808080"/>
          <w:sz w:val="20"/>
        </w:rPr>
        <w:t>['django.contrib.auth.backends.ModelBackend']</w:t>
      </w:r>
    </w:p>
    <w:p w:rsidR="002525BA" w:rsidRPr="002525BA" w:rsidRDefault="002525BA" w:rsidP="00E26584">
      <w:pPr>
        <w:rPr>
          <w:rFonts w:ascii="Courier New" w:hAnsi="Courier New" w:cs="Courier New"/>
          <w:color w:val="808080"/>
          <w:sz w:val="20"/>
        </w:rPr>
      </w:pPr>
    </w:p>
    <w:p w:rsidR="00E26584" w:rsidRDefault="00CB45AE">
      <w:hyperlink r:id="rId28" w:anchor="std:setting-AUTHENTICATION_BACKENDS" w:history="1">
        <w:r w:rsidR="00F042B3" w:rsidRPr="00E26584">
          <w:rPr>
            <w:rStyle w:val="Hyperlink"/>
          </w:rPr>
          <w:t>AUTHENTICATION_BACKENDS</w:t>
        </w:r>
      </w:hyperlink>
      <w:r w:rsidR="00F042B3">
        <w:rPr>
          <w:rFonts w:hint="eastAsia"/>
        </w:rPr>
        <w:t>的顺序是有影响的，如果多个</w:t>
      </w:r>
      <w:r w:rsidR="00F042B3">
        <w:rPr>
          <w:rFonts w:hint="eastAsia"/>
        </w:rPr>
        <w:t>backends</w:t>
      </w:r>
      <w:r w:rsidR="00F042B3">
        <w:rPr>
          <w:rFonts w:hint="eastAsia"/>
        </w:rPr>
        <w:t>的用户名和密码都能验证通过，</w:t>
      </w:r>
      <w:r w:rsidR="00F042B3">
        <w:rPr>
          <w:rFonts w:hint="eastAsia"/>
        </w:rPr>
        <w:t>django</w:t>
      </w:r>
      <w:r w:rsidR="00F042B3">
        <w:rPr>
          <w:rFonts w:hint="eastAsia"/>
        </w:rPr>
        <w:t>在第一次匹配后就会停止。</w:t>
      </w:r>
    </w:p>
    <w:p w:rsidR="00F042B3" w:rsidRDefault="00F042B3">
      <w:r>
        <w:rPr>
          <w:rFonts w:hint="eastAsia"/>
        </w:rPr>
        <w:t>如果</w:t>
      </w:r>
      <w:r>
        <w:rPr>
          <w:rFonts w:hint="eastAsia"/>
        </w:rPr>
        <w:t>backend</w:t>
      </w:r>
      <w:r>
        <w:rPr>
          <w:rFonts w:hint="eastAsia"/>
        </w:rPr>
        <w:t>抛</w:t>
      </w:r>
      <w:r w:rsidRPr="00F042B3">
        <w:rPr>
          <w:rFonts w:hint="eastAsia"/>
        </w:rPr>
        <w:t>出</w:t>
      </w:r>
      <w:hyperlink r:id="rId29" w:anchor="django.core.exceptions.PermissionDenied" w:tooltip="django.core.exceptions.PermissionDenied" w:history="1">
        <w:r w:rsidRPr="00F042B3">
          <w:rPr>
            <w:rStyle w:val="Hyperlink"/>
          </w:rPr>
          <w:t>PermissionDenied</w:t>
        </w:r>
      </w:hyperlink>
      <w:r w:rsidRPr="00F042B3">
        <w:rPr>
          <w:rFonts w:hint="eastAsia"/>
        </w:rPr>
        <w:t>异常，</w:t>
      </w:r>
      <w:r>
        <w:rPr>
          <w:rFonts w:hint="eastAsia"/>
        </w:rPr>
        <w:t>授权检查会立即停止，不会再检查后面的</w:t>
      </w:r>
      <w:r>
        <w:rPr>
          <w:rFonts w:hint="eastAsia"/>
        </w:rPr>
        <w:t>backend</w:t>
      </w:r>
      <w:r>
        <w:rPr>
          <w:rFonts w:hint="eastAsia"/>
        </w:rPr>
        <w:t>。</w:t>
      </w:r>
    </w:p>
    <w:p w:rsidR="005D6257" w:rsidRDefault="005D6257"/>
    <w:p w:rsidR="00F042B3" w:rsidRPr="00F042B3" w:rsidRDefault="00300910">
      <w:r w:rsidRPr="00D3665E">
        <w:rPr>
          <w:rFonts w:hint="eastAsia"/>
          <w:color w:val="FF0000"/>
        </w:rPr>
        <w:t>注意</w:t>
      </w:r>
      <w:r>
        <w:rPr>
          <w:rFonts w:hint="eastAsia"/>
        </w:rPr>
        <w:t>：如果授权成功，</w:t>
      </w:r>
      <w:r>
        <w:rPr>
          <w:rFonts w:hint="eastAsia"/>
        </w:rPr>
        <w:t>django</w:t>
      </w:r>
      <w:r>
        <w:rPr>
          <w:rFonts w:hint="eastAsia"/>
        </w:rPr>
        <w:t>会把这个授权方式保存到</w:t>
      </w:r>
      <w:r>
        <w:rPr>
          <w:rFonts w:hint="eastAsia"/>
        </w:rPr>
        <w:t>session</w:t>
      </w:r>
      <w:r>
        <w:rPr>
          <w:rFonts w:hint="eastAsia"/>
        </w:rPr>
        <w:t>里，</w:t>
      </w:r>
      <w:r>
        <w:rPr>
          <w:rFonts w:hint="eastAsia"/>
        </w:rPr>
        <w:t>session</w:t>
      </w:r>
      <w:r>
        <w:rPr>
          <w:rFonts w:hint="eastAsia"/>
        </w:rPr>
        <w:t>周期里的下一次接入还是用这种方式。如果要强迫用不同方法授权，一个简单的方法是调用</w:t>
      </w:r>
      <w:r w:rsidRPr="00300910">
        <w:t>Session.objects.all().delete().</w:t>
      </w:r>
    </w:p>
    <w:p w:rsidR="001C398E" w:rsidRDefault="001C398E"/>
    <w:p w:rsidR="001D4892" w:rsidRPr="001D4892" w:rsidRDefault="001D4892">
      <w:pPr>
        <w:rPr>
          <w:i/>
        </w:rPr>
      </w:pPr>
      <w:r w:rsidRPr="001D4892">
        <w:rPr>
          <w:i/>
        </w:rPr>
        <w:t>S</w:t>
      </w:r>
      <w:r w:rsidRPr="001D4892">
        <w:rPr>
          <w:rFonts w:hint="eastAsia"/>
          <w:i/>
        </w:rPr>
        <w:t>ettings.py</w:t>
      </w:r>
    </w:p>
    <w:p w:rsidR="003F3774" w:rsidRPr="003F3774" w:rsidRDefault="003F3774" w:rsidP="003F3774">
      <w:pPr>
        <w:pStyle w:val="code"/>
      </w:pPr>
      <w:r w:rsidRPr="003F3774">
        <w:t xml:space="preserve">AUTHENTICATION_BACKENDS </w:t>
      </w:r>
      <w:r w:rsidRPr="003F3774">
        <w:rPr>
          <w:b/>
          <w:bCs/>
          <w:color w:val="000080"/>
        </w:rPr>
        <w:t>=</w:t>
      </w:r>
      <w:r w:rsidRPr="003F3774">
        <w:t xml:space="preserve"> </w:t>
      </w:r>
      <w:r w:rsidRPr="003F3774">
        <w:rPr>
          <w:b/>
          <w:bCs/>
          <w:color w:val="000080"/>
        </w:rPr>
        <w:t>(</w:t>
      </w:r>
      <w:r w:rsidRPr="003F3774">
        <w:t xml:space="preserve">   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color w:val="808080"/>
        </w:rPr>
        <w:t>'personalcenter.backends.auth.</w:t>
      </w:r>
      <w:r w:rsidRPr="00664B0E">
        <w:rPr>
          <w:color w:val="808080"/>
          <w:highlight w:val="green"/>
        </w:rPr>
        <w:t>WechatBackend'</w:t>
      </w:r>
      <w:r w:rsidRPr="003F3774">
        <w:rPr>
          <w:b/>
          <w:bCs/>
          <w:color w:val="000080"/>
        </w:rPr>
        <w:t>,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color w:val="808080"/>
        </w:rPr>
        <w:t>'django.contrib.auth.backends.ModelBackend'</w:t>
      </w:r>
      <w:r w:rsidRPr="003F3774">
        <w:rPr>
          <w:b/>
          <w:bCs/>
          <w:color w:val="000080"/>
        </w:rPr>
        <w:t>,</w:t>
      </w:r>
      <w:r w:rsidRPr="003F3774">
        <w:t xml:space="preserve"> </w:t>
      </w:r>
    </w:p>
    <w:p w:rsidR="003F3774" w:rsidRPr="003F3774" w:rsidRDefault="003F3774" w:rsidP="003F3774">
      <w:pPr>
        <w:pStyle w:val="code"/>
      </w:pPr>
      <w:r w:rsidRPr="003F3774">
        <w:t xml:space="preserve">    </w:t>
      </w:r>
      <w:r w:rsidRPr="003F3774">
        <w:rPr>
          <w:b/>
          <w:bCs/>
          <w:color w:val="000080"/>
        </w:rPr>
        <w:t>)</w:t>
      </w:r>
    </w:p>
    <w:p w:rsidR="003F3774" w:rsidRDefault="003F3774" w:rsidP="003F3774">
      <w:pPr>
        <w:pStyle w:val="code"/>
      </w:pPr>
      <w:r w:rsidRPr="003F3774">
        <w:t xml:space="preserve">AUTH_USER_MODEL </w:t>
      </w:r>
      <w:r w:rsidRPr="003F3774">
        <w:rPr>
          <w:b/>
          <w:bCs/>
          <w:color w:val="000080"/>
        </w:rPr>
        <w:t>=</w:t>
      </w:r>
      <w:r w:rsidRPr="003F3774">
        <w:t xml:space="preserve"> </w:t>
      </w:r>
      <w:r w:rsidRPr="003F3774">
        <w:rPr>
          <w:color w:val="808080"/>
        </w:rPr>
        <w:t>'personalcenter.MyUser'</w:t>
      </w:r>
    </w:p>
    <w:p w:rsidR="000477A7" w:rsidRDefault="009B5A46" w:rsidP="000477A7">
      <w:pPr>
        <w:pStyle w:val="Heading3"/>
      </w:pPr>
      <w:r>
        <w:rPr>
          <w:rFonts w:hint="eastAsia"/>
        </w:rPr>
        <w:t>实现</w:t>
      </w:r>
      <w:r w:rsidR="000477A7">
        <w:rPr>
          <w:rFonts w:hint="eastAsia"/>
        </w:rPr>
        <w:t>authentication backend</w:t>
      </w:r>
    </w:p>
    <w:p w:rsidR="000477A7" w:rsidRDefault="00E119B9">
      <w:r>
        <w:rPr>
          <w:rFonts w:hint="eastAsia"/>
        </w:rPr>
        <w:t>必须</w:t>
      </w:r>
      <w:r w:rsidR="00201BAB">
        <w:rPr>
          <w:rFonts w:hint="eastAsia"/>
        </w:rPr>
        <w:t>实现</w:t>
      </w:r>
      <w:r>
        <w:rPr>
          <w:rFonts w:hint="eastAsia"/>
        </w:rPr>
        <w:t>的方法</w:t>
      </w:r>
    </w:p>
    <w:p w:rsidR="00E119B9" w:rsidRPr="005D4D77" w:rsidRDefault="00E119B9">
      <w:pPr>
        <w:rPr>
          <w:rFonts w:ascii="Courier New" w:hAnsi="Courier New" w:cs="Courier New"/>
          <w:color w:val="808080"/>
          <w:sz w:val="20"/>
        </w:rPr>
      </w:pPr>
      <w:r w:rsidRPr="005D4D77">
        <w:rPr>
          <w:rFonts w:ascii="Courier New" w:hAnsi="Courier New" w:cs="Courier New"/>
          <w:color w:val="808080"/>
          <w:sz w:val="20"/>
        </w:rPr>
        <w:t>get_</w:t>
      </w:r>
      <w:proofErr w:type="gramStart"/>
      <w:r w:rsidRPr="005D4D77">
        <w:rPr>
          <w:rFonts w:ascii="Courier New" w:hAnsi="Courier New" w:cs="Courier New"/>
          <w:color w:val="808080"/>
          <w:sz w:val="20"/>
        </w:rPr>
        <w:t>user(</w:t>
      </w:r>
      <w:proofErr w:type="gramEnd"/>
      <w:r w:rsidRPr="005D4D77">
        <w:rPr>
          <w:rFonts w:ascii="Courier New" w:hAnsi="Courier New" w:cs="Courier New"/>
          <w:color w:val="808080"/>
          <w:sz w:val="20"/>
        </w:rPr>
        <w:t>user_id)</w:t>
      </w:r>
    </w:p>
    <w:p w:rsidR="00E119B9" w:rsidRPr="005D4D77" w:rsidRDefault="00E119B9">
      <w:pPr>
        <w:rPr>
          <w:rFonts w:ascii="Courier New" w:hAnsi="Courier New" w:cs="Courier New"/>
          <w:color w:val="808080"/>
          <w:sz w:val="20"/>
        </w:rPr>
      </w:pPr>
      <w:proofErr w:type="gramStart"/>
      <w:r w:rsidRPr="005D4D77">
        <w:rPr>
          <w:rFonts w:ascii="Courier New" w:hAnsi="Courier New" w:cs="Courier New"/>
          <w:color w:val="808080"/>
          <w:sz w:val="20"/>
        </w:rPr>
        <w:t>authenticate(</w:t>
      </w:r>
      <w:proofErr w:type="gramEnd"/>
      <w:r w:rsidRPr="005D4D77">
        <w:rPr>
          <w:rFonts w:ascii="Courier New" w:hAnsi="Courier New" w:cs="Courier New"/>
          <w:color w:val="808080"/>
          <w:sz w:val="20"/>
        </w:rPr>
        <w:t>requ</w:t>
      </w:r>
      <w:r w:rsidR="005D4D77">
        <w:rPr>
          <w:rFonts w:ascii="Courier New" w:hAnsi="Courier New" w:cs="Courier New"/>
          <w:color w:val="808080"/>
          <w:sz w:val="20"/>
        </w:rPr>
        <w:t>est, **credentials)</w:t>
      </w:r>
    </w:p>
    <w:p w:rsidR="00E119B9" w:rsidRDefault="00E119B9"/>
    <w:p w:rsidR="00C1198A" w:rsidRDefault="00C1198A" w:rsidP="00041E52">
      <w:pPr>
        <w:rPr>
          <w:color w:val="FF0000"/>
        </w:rPr>
      </w:pPr>
      <w:r w:rsidRPr="0082712B">
        <w:rPr>
          <w:rFonts w:hint="eastAsia"/>
          <w:color w:val="FF0000"/>
        </w:rPr>
        <w:t>不知道为什么？</w:t>
      </w:r>
      <w:r w:rsidRPr="0082712B">
        <w:rPr>
          <w:rFonts w:hint="eastAsia"/>
          <w:color w:val="FF0000"/>
        </w:rPr>
        <w:t>username</w:t>
      </w:r>
      <w:r w:rsidRPr="0082712B">
        <w:rPr>
          <w:rFonts w:hint="eastAsia"/>
          <w:color w:val="FF0000"/>
        </w:rPr>
        <w:t>登录时的</w:t>
      </w:r>
      <w:r w:rsidRPr="0082712B">
        <w:rPr>
          <w:rFonts w:hint="eastAsia"/>
          <w:color w:val="FF0000"/>
        </w:rPr>
        <w:t>request.user</w:t>
      </w:r>
      <w:r w:rsidRPr="0082712B">
        <w:rPr>
          <w:rFonts w:hint="eastAsia"/>
          <w:color w:val="FF0000"/>
        </w:rPr>
        <w:t>是有值的，但是</w:t>
      </w:r>
      <w:r w:rsidRPr="0082712B">
        <w:rPr>
          <w:rFonts w:hint="eastAsia"/>
          <w:color w:val="FF0000"/>
        </w:rPr>
        <w:t>wechat</w:t>
      </w:r>
      <w:r w:rsidRPr="0082712B">
        <w:rPr>
          <w:rFonts w:hint="eastAsia"/>
          <w:color w:val="FF0000"/>
        </w:rPr>
        <w:t>登录永远是</w:t>
      </w:r>
      <w:r w:rsidRPr="0082712B">
        <w:rPr>
          <w:rFonts w:hint="eastAsia"/>
          <w:color w:val="FF0000"/>
        </w:rPr>
        <w:t>anonymous</w:t>
      </w:r>
      <w:r w:rsidR="00554C03">
        <w:rPr>
          <w:rFonts w:hint="eastAsia"/>
          <w:color w:val="FF0000"/>
        </w:rPr>
        <w:t>，这个从一开始的</w:t>
      </w:r>
      <w:r w:rsidR="00554C03">
        <w:rPr>
          <w:rFonts w:hint="eastAsia"/>
          <w:color w:val="FF0000"/>
        </w:rPr>
        <w:t>render</w:t>
      </w:r>
      <w:r w:rsidR="00554C03">
        <w:rPr>
          <w:rFonts w:hint="eastAsia"/>
          <w:color w:val="FF0000"/>
        </w:rPr>
        <w:t>就开始了</w:t>
      </w:r>
    </w:p>
    <w:p w:rsidR="00F6639F" w:rsidRDefault="00F6639F" w:rsidP="00041E52">
      <w:pPr>
        <w:rPr>
          <w:color w:val="FF0000"/>
        </w:rPr>
      </w:pPr>
      <w:r>
        <w:rPr>
          <w:rFonts w:hint="eastAsia"/>
          <w:color w:val="FF0000"/>
        </w:rPr>
        <w:t>_cached_user</w:t>
      </w:r>
      <w:r>
        <w:rPr>
          <w:rFonts w:hint="eastAsia"/>
          <w:color w:val="FF0000"/>
        </w:rPr>
        <w:t>为</w:t>
      </w:r>
      <w:r w:rsidRPr="00F6639F">
        <w:rPr>
          <w:color w:val="FF0000"/>
        </w:rPr>
        <w:t>AnonymousUser: AnonymousUser</w:t>
      </w:r>
    </w:p>
    <w:p w:rsidR="00FF4BD0" w:rsidRDefault="00FF4BD0" w:rsidP="00041E52">
      <w:r w:rsidRPr="00FF4BD0">
        <w:rPr>
          <w:rFonts w:hint="eastAsia"/>
        </w:rPr>
        <w:t>问题查清楚</w:t>
      </w:r>
      <w:r w:rsidR="006E084B">
        <w:rPr>
          <w:rFonts w:hint="eastAsia"/>
        </w:rPr>
        <w:t>了</w:t>
      </w:r>
      <w:r w:rsidRPr="00FF4BD0">
        <w:rPr>
          <w:rFonts w:hint="eastAsia"/>
        </w:rPr>
        <w:t>，下面这个</w:t>
      </w:r>
      <w:r w:rsidR="006E084B">
        <w:rPr>
          <w:rFonts w:hint="eastAsia"/>
        </w:rPr>
        <w:t>wechat auth backend</w:t>
      </w:r>
      <w:r w:rsidRPr="00FF4BD0">
        <w:rPr>
          <w:rFonts w:hint="eastAsia"/>
        </w:rPr>
        <w:t>函数没写好，之前返回</w:t>
      </w:r>
      <w:r w:rsidRPr="00FF4BD0">
        <w:rPr>
          <w:rFonts w:hint="eastAsia"/>
        </w:rPr>
        <w:t>None</w:t>
      </w:r>
      <w:r w:rsidRPr="00FF4BD0">
        <w:rPr>
          <w:rFonts w:hint="eastAsia"/>
        </w:rPr>
        <w:t>，这个函数在</w:t>
      </w:r>
      <w:r w:rsidRPr="00FF4BD0">
        <w:rPr>
          <w:rFonts w:hint="eastAsia"/>
        </w:rPr>
        <w:t>eclipse</w:t>
      </w:r>
      <w:r w:rsidRPr="00FF4BD0">
        <w:rPr>
          <w:rFonts w:hint="eastAsia"/>
        </w:rPr>
        <w:t>上打断点也进不去不知道为什么</w:t>
      </w:r>
    </w:p>
    <w:p w:rsidR="00FF4BD0" w:rsidRDefault="00212ADC" w:rsidP="00041E52">
      <w:r>
        <w:rPr>
          <w:rFonts w:hint="eastAsia"/>
        </w:rPr>
        <w:t>好像也不是这个问题，突然就好了</w:t>
      </w:r>
    </w:p>
    <w:p w:rsidR="00FF4BD0" w:rsidRDefault="00FF4BD0" w:rsidP="00041E52"/>
    <w:p w:rsidR="00B347FF" w:rsidRPr="00FF4BD0" w:rsidRDefault="00B347FF" w:rsidP="00041E52">
      <w:r>
        <w:rPr>
          <w:rFonts w:hint="eastAsia"/>
        </w:rPr>
        <w:t>personalcenter.auth.py</w:t>
      </w:r>
    </w:p>
    <w:p w:rsidR="00FF4BD0" w:rsidRPr="002A3DCD" w:rsidRDefault="00FF4BD0" w:rsidP="002A3DCD">
      <w:pPr>
        <w:pStyle w:val="code"/>
      </w:pPr>
      <w:proofErr w:type="gramStart"/>
      <w:r w:rsidRPr="002A3DCD">
        <w:rPr>
          <w:color w:val="0000FF"/>
        </w:rPr>
        <w:t>class</w:t>
      </w:r>
      <w:proofErr w:type="gramEnd"/>
      <w:r w:rsidRPr="002A3DCD">
        <w:t xml:space="preserve"> </w:t>
      </w:r>
      <w:bookmarkStart w:id="38" w:name="OLE_LINK220"/>
      <w:bookmarkStart w:id="39" w:name="OLE_LINK221"/>
      <w:r w:rsidRPr="002A3DCD">
        <w:t>WechatBackend</w:t>
      </w:r>
      <w:bookmarkEnd w:id="38"/>
      <w:bookmarkEnd w:id="39"/>
      <w:r w:rsidRPr="002A3DCD">
        <w:rPr>
          <w:color w:val="000080"/>
        </w:rPr>
        <w:t>(</w:t>
      </w:r>
      <w:r w:rsidRPr="002A3DCD">
        <w:t>object</w:t>
      </w:r>
      <w:r w:rsidRPr="002A3DCD">
        <w:rPr>
          <w:color w:val="000080"/>
        </w:rPr>
        <w:t>):</w:t>
      </w:r>
    </w:p>
    <w:p w:rsidR="00FF4BD0" w:rsidRPr="002A3DCD" w:rsidRDefault="00FF4BD0" w:rsidP="002A3DCD">
      <w:pPr>
        <w:pStyle w:val="code"/>
      </w:pPr>
      <w:r w:rsidRPr="002A3DCD">
        <w:t xml:space="preserve">    </w:t>
      </w:r>
      <w:proofErr w:type="gramStart"/>
      <w:r w:rsidRPr="002A3DCD">
        <w:rPr>
          <w:color w:val="0000FF"/>
        </w:rPr>
        <w:t>def</w:t>
      </w:r>
      <w:proofErr w:type="gramEnd"/>
      <w:r w:rsidRPr="002A3DCD">
        <w:t xml:space="preserve"> </w:t>
      </w:r>
      <w:r w:rsidRPr="002A3DCD">
        <w:rPr>
          <w:color w:val="FF00FF"/>
        </w:rPr>
        <w:t>get_user</w:t>
      </w:r>
      <w:r w:rsidRPr="002A3DCD">
        <w:rPr>
          <w:color w:val="000080"/>
        </w:rPr>
        <w:t>(</w:t>
      </w:r>
      <w:r w:rsidRPr="002A3DCD">
        <w:t>self</w:t>
      </w:r>
      <w:r w:rsidRPr="002A3DCD">
        <w:rPr>
          <w:color w:val="000080"/>
        </w:rPr>
        <w:t>,</w:t>
      </w:r>
      <w:r w:rsidRPr="002A3DCD">
        <w:t xml:space="preserve"> user_id</w:t>
      </w:r>
      <w:r w:rsidRPr="002A3DCD">
        <w:rPr>
          <w:color w:val="000080"/>
        </w:rPr>
        <w:t>):</w:t>
      </w:r>
    </w:p>
    <w:p w:rsidR="00FF4BD0" w:rsidRPr="002A3DCD" w:rsidRDefault="00FF4BD0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color w:val="0000FF"/>
        </w:rPr>
        <w:t>try</w:t>
      </w:r>
      <w:proofErr w:type="gramEnd"/>
      <w:r w:rsidRPr="002A3DCD">
        <w:rPr>
          <w:color w:val="000080"/>
        </w:rPr>
        <w:t>:</w:t>
      </w:r>
    </w:p>
    <w:p w:rsidR="00FF4BD0" w:rsidRPr="002A3DCD" w:rsidRDefault="00FF4BD0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color w:val="0000FF"/>
        </w:rPr>
        <w:t>return</w:t>
      </w:r>
      <w:proofErr w:type="gramEnd"/>
      <w:r w:rsidRPr="002A3DCD">
        <w:t xml:space="preserve"> UserModel</w:t>
      </w:r>
      <w:r w:rsidRPr="002A3DCD">
        <w:rPr>
          <w:color w:val="000080"/>
        </w:rPr>
        <w:t>.</w:t>
      </w:r>
      <w:r w:rsidRPr="002A3DCD">
        <w:t>objects</w:t>
      </w:r>
      <w:r w:rsidRPr="002A3DCD">
        <w:rPr>
          <w:color w:val="000080"/>
        </w:rPr>
        <w:t>.</w:t>
      </w:r>
      <w:r w:rsidRPr="002A3DCD">
        <w:t>get</w:t>
      </w:r>
      <w:r w:rsidRPr="002A3DCD">
        <w:rPr>
          <w:color w:val="000080"/>
        </w:rPr>
        <w:t>(</w:t>
      </w:r>
      <w:r w:rsidRPr="002A3DCD">
        <w:t>pk</w:t>
      </w:r>
      <w:r w:rsidRPr="002A3DCD">
        <w:rPr>
          <w:color w:val="000080"/>
        </w:rPr>
        <w:t>=</w:t>
      </w:r>
      <w:r w:rsidRPr="002A3DCD">
        <w:t>user_id</w:t>
      </w:r>
      <w:r w:rsidRPr="002A3DCD">
        <w:rPr>
          <w:color w:val="000080"/>
        </w:rPr>
        <w:t>)</w:t>
      </w:r>
    </w:p>
    <w:p w:rsidR="00FF4BD0" w:rsidRPr="002A3DCD" w:rsidRDefault="00FF4BD0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color w:val="0000FF"/>
        </w:rPr>
        <w:t>except</w:t>
      </w:r>
      <w:proofErr w:type="gramEnd"/>
      <w:r w:rsidRPr="002A3DCD">
        <w:t xml:space="preserve"> UserModel</w:t>
      </w:r>
      <w:r w:rsidRPr="002A3DCD">
        <w:rPr>
          <w:color w:val="000080"/>
        </w:rPr>
        <w:t>.</w:t>
      </w:r>
      <w:r w:rsidRPr="002A3DCD">
        <w:t>DoesNotExist</w:t>
      </w:r>
      <w:r w:rsidRPr="002A3DCD">
        <w:rPr>
          <w:color w:val="000080"/>
        </w:rPr>
        <w:t>:</w:t>
      </w:r>
    </w:p>
    <w:p w:rsidR="00FF4BD0" w:rsidRPr="0082712B" w:rsidRDefault="00FF4BD0" w:rsidP="002A3DCD">
      <w:pPr>
        <w:pStyle w:val="code"/>
        <w:rPr>
          <w:color w:val="FF0000"/>
        </w:rPr>
      </w:pPr>
      <w:r w:rsidRPr="002A3DCD">
        <w:t xml:space="preserve">            </w:t>
      </w:r>
      <w:proofErr w:type="gramStart"/>
      <w:r w:rsidRPr="002A3DCD">
        <w:rPr>
          <w:color w:val="0000FF"/>
        </w:rPr>
        <w:t>return</w:t>
      </w:r>
      <w:proofErr w:type="gramEnd"/>
      <w:r w:rsidRPr="002A3DCD">
        <w:t xml:space="preserve"> </w:t>
      </w:r>
      <w:r w:rsidRPr="002A3DCD">
        <w:rPr>
          <w:color w:val="0000FF"/>
        </w:rPr>
        <w:t>None</w:t>
      </w:r>
    </w:p>
    <w:p w:rsidR="002A3DCD" w:rsidRDefault="002A3DCD" w:rsidP="002A3DCD">
      <w:pPr>
        <w:pStyle w:val="code"/>
      </w:pPr>
    </w:p>
    <w:p w:rsidR="002A3DCD" w:rsidRPr="002A3DCD" w:rsidRDefault="002A3DCD" w:rsidP="002A3DCD">
      <w:pPr>
        <w:pStyle w:val="code"/>
      </w:pPr>
      <w:r w:rsidRPr="002A3DCD">
        <w:t xml:space="preserve">    </w:t>
      </w:r>
      <w:proofErr w:type="gramStart"/>
      <w:r w:rsidRPr="002A3DCD">
        <w:rPr>
          <w:b/>
          <w:bCs/>
          <w:color w:val="0000FF"/>
        </w:rPr>
        <w:t>def</w:t>
      </w:r>
      <w:proofErr w:type="gramEnd"/>
      <w:r w:rsidRPr="002A3DCD">
        <w:t xml:space="preserve"> </w:t>
      </w:r>
      <w:r w:rsidRPr="002A3DCD">
        <w:rPr>
          <w:color w:val="FF00FF"/>
        </w:rPr>
        <w:t>authenticate</w:t>
      </w:r>
      <w:r w:rsidRPr="002A3DCD">
        <w:rPr>
          <w:b/>
          <w:bCs/>
          <w:color w:val="000080"/>
        </w:rPr>
        <w:t>(</w:t>
      </w:r>
      <w:r w:rsidRPr="002A3DCD">
        <w:t>self</w:t>
      </w:r>
      <w:r w:rsidRPr="002A3DCD">
        <w:rPr>
          <w:b/>
          <w:bCs/>
          <w:color w:val="000080"/>
        </w:rPr>
        <w:t>,</w:t>
      </w:r>
      <w:r w:rsidRPr="002A3DCD">
        <w:t xml:space="preserve"> request</w:t>
      </w:r>
      <w:r w:rsidRPr="002A3DCD">
        <w:rPr>
          <w:b/>
          <w:bCs/>
          <w:color w:val="000080"/>
        </w:rPr>
        <w:t>,</w:t>
      </w:r>
      <w:r w:rsidRPr="002A3DCD">
        <w:t xml:space="preserve"> user</w:t>
      </w:r>
      <w:r w:rsidRPr="002A3DCD">
        <w:rPr>
          <w:b/>
          <w:bCs/>
          <w:color w:val="000080"/>
        </w:rPr>
        <w:t>):</w:t>
      </w:r>
    </w:p>
    <w:p w:rsidR="002A3DCD" w:rsidRPr="002A3DCD" w:rsidRDefault="002A3DCD" w:rsidP="002A3DCD">
      <w:pPr>
        <w:pStyle w:val="code"/>
      </w:pPr>
      <w:bookmarkStart w:id="40" w:name="OLE_LINK226"/>
      <w:bookmarkStart w:id="41" w:name="OLE_LINK227"/>
      <w:r w:rsidRPr="002A3DCD">
        <w:t xml:space="preserve">        </w:t>
      </w:r>
      <w:proofErr w:type="gramStart"/>
      <w:r w:rsidRPr="002A3DCD">
        <w:t>obj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</w:p>
    <w:p w:rsidR="00FA1578" w:rsidRPr="00FA1578" w:rsidRDefault="00FA1578" w:rsidP="002A3DCD">
      <w:pPr>
        <w:pStyle w:val="code"/>
        <w:rPr>
          <w:color w:val="FF0000"/>
        </w:rPr>
      </w:pP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try</w:t>
      </w:r>
      <w:proofErr w:type="gramEnd"/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objects</w:t>
      </w:r>
      <w:r w:rsidRPr="002A3DCD">
        <w:rPr>
          <w:b/>
          <w:bCs/>
          <w:color w:val="000080"/>
        </w:rPr>
        <w:t>.</w:t>
      </w:r>
      <w:r w:rsidRPr="002A3DCD">
        <w:t>get</w:t>
      </w:r>
      <w:r w:rsidRPr="002A3DCD">
        <w:rPr>
          <w:b/>
          <w:bCs/>
          <w:color w:val="000080"/>
        </w:rPr>
        <w:t>(</w:t>
      </w:r>
      <w:r w:rsidRPr="002A3DCD">
        <w:t xml:space="preserve">openid </w:t>
      </w:r>
      <w:r w:rsidRPr="002A3DCD">
        <w:rPr>
          <w:b/>
          <w:bCs/>
          <w:color w:val="000080"/>
        </w:rPr>
        <w:t>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'openid'</w:t>
      </w:r>
      <w:r w:rsidRPr="002A3DCD">
        <w:rPr>
          <w:b/>
          <w:bCs/>
          <w:color w:val="000080"/>
        </w:rPr>
        <w:t>])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if</w:t>
      </w:r>
      <w:proofErr w:type="gramEnd"/>
      <w:r w:rsidRPr="002A3DCD">
        <w:t xml:space="preserve"> profile</w:t>
      </w:r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    </w:t>
      </w:r>
      <w:proofErr w:type="gramStart"/>
      <w:r w:rsidRPr="002A3DCD">
        <w:t>obj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profile</w:t>
      </w:r>
      <w:r w:rsidRPr="002A3DCD">
        <w:rPr>
          <w:b/>
          <w:bCs/>
          <w:color w:val="000080"/>
        </w:rPr>
        <w:t>.</w:t>
      </w:r>
      <w:r w:rsidRPr="002A3DCD">
        <w:t>user</w:t>
      </w: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except</w:t>
      </w:r>
      <w:proofErr w:type="gramEnd"/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DoesNotExist</w:t>
      </w:r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WechatUserProfile</w:t>
      </w:r>
      <w:r w:rsidRPr="002A3DCD">
        <w:rPr>
          <w:b/>
          <w:bCs/>
          <w:color w:val="000080"/>
        </w:rPr>
        <w:t>.</w:t>
      </w:r>
      <w:r w:rsidRPr="002A3DCD">
        <w:t>objects</w:t>
      </w:r>
      <w:r w:rsidRPr="002A3DCD">
        <w:rPr>
          <w:b/>
          <w:bCs/>
          <w:color w:val="000080"/>
        </w:rPr>
        <w:t>.</w:t>
      </w:r>
      <w:r w:rsidRPr="002A3DCD">
        <w:t>create</w:t>
      </w:r>
      <w:r w:rsidRPr="002A3DCD">
        <w:rPr>
          <w:b/>
          <w:bCs/>
          <w:color w:val="000080"/>
        </w:rPr>
        <w:t>(</w:t>
      </w:r>
    </w:p>
    <w:p w:rsidR="002A3DCD" w:rsidRPr="002A3DCD" w:rsidRDefault="002A3DCD" w:rsidP="002A3DCD">
      <w:pPr>
        <w:pStyle w:val="code"/>
      </w:pPr>
      <w:r w:rsidRPr="002A3DCD">
        <w:t xml:space="preserve">                </w:t>
      </w:r>
      <w:proofErr w:type="gramStart"/>
      <w:r w:rsidRPr="002A3DCD">
        <w:t>user</w:t>
      </w:r>
      <w:proofErr w:type="gramEnd"/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b/>
          <w:bCs/>
          <w:color w:val="0000FF"/>
        </w:rPr>
        <w:t>None</w:t>
      </w:r>
      <w:r w:rsidRPr="002A3DCD">
        <w:rPr>
          <w:b/>
          <w:bCs/>
          <w:color w:val="000080"/>
        </w:rPr>
        <w:t>,</w:t>
      </w:r>
      <w:r w:rsidRPr="002A3DCD">
        <w:t xml:space="preserve"> openid </w:t>
      </w:r>
      <w:r w:rsidRPr="002A3DCD">
        <w:rPr>
          <w:b/>
          <w:bCs/>
          <w:color w:val="000080"/>
        </w:rPr>
        <w:t>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'openid'</w:t>
      </w:r>
      <w:r w:rsidRPr="002A3DCD">
        <w:rPr>
          <w:b/>
          <w:bCs/>
          <w:color w:val="000080"/>
        </w:rPr>
        <w:t>])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unionid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'unionid'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city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'city'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country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'country'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language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'language'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if</w:t>
      </w:r>
      <w:proofErr w:type="gramEnd"/>
      <w:r w:rsidRPr="002A3DCD">
        <w:t xml:space="preserve"> </w:t>
      </w:r>
      <w:r w:rsidRPr="002A3DCD">
        <w:rPr>
          <w:color w:val="FF0000"/>
        </w:rPr>
        <w:t>1</w:t>
      </w:r>
      <w:r w:rsidRPr="002A3DCD">
        <w:t xml:space="preserve"> </w:t>
      </w:r>
      <w:r w:rsidRPr="002A3DCD">
        <w:rPr>
          <w:b/>
          <w:bCs/>
          <w:color w:val="000080"/>
        </w:rPr>
        <w:t>==</w:t>
      </w:r>
      <w:r w:rsidRPr="002A3DCD">
        <w:t xml:space="preserve"> user</w:t>
      </w:r>
      <w:r w:rsidRPr="002A3DCD">
        <w:rPr>
          <w:b/>
          <w:bCs/>
          <w:color w:val="000080"/>
        </w:rPr>
        <w:t>[</w:t>
      </w:r>
      <w:r w:rsidRPr="002A3DCD">
        <w:rPr>
          <w:color w:val="808080"/>
        </w:rPr>
        <w:t>'sex'</w:t>
      </w:r>
      <w:r w:rsidRPr="002A3DCD">
        <w:rPr>
          <w:b/>
          <w:bCs/>
          <w:color w:val="000080"/>
        </w:rPr>
        <w:t>]:</w:t>
      </w:r>
    </w:p>
    <w:p w:rsidR="002A3DCD" w:rsidRPr="002A3DCD" w:rsidRDefault="002A3DCD" w:rsidP="002A3DCD">
      <w:pPr>
        <w:pStyle w:val="code"/>
      </w:pPr>
      <w:r w:rsidRPr="002A3DCD">
        <w:t xml:space="preserve">                profile</w:t>
      </w:r>
      <w:r w:rsidRPr="002A3DCD">
        <w:rPr>
          <w:b/>
          <w:bCs/>
          <w:color w:val="000080"/>
        </w:rPr>
        <w:t>.</w:t>
      </w:r>
      <w:r w:rsidRPr="002A3DCD">
        <w:t xml:space="preserve">sex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color w:val="808080"/>
        </w:rPr>
        <w:t>'male'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rPr>
          <w:b/>
          <w:bCs/>
          <w:color w:val="0000FF"/>
        </w:rPr>
        <w:t>else</w:t>
      </w:r>
      <w:proofErr w:type="gramEnd"/>
      <w:r w:rsidRPr="002A3DCD">
        <w:rPr>
          <w:b/>
          <w:bCs/>
          <w:color w:val="000080"/>
        </w:rPr>
        <w:t>:</w:t>
      </w:r>
    </w:p>
    <w:p w:rsidR="002A3DCD" w:rsidRPr="002A3DCD" w:rsidRDefault="002A3DCD" w:rsidP="002A3DCD">
      <w:pPr>
        <w:pStyle w:val="code"/>
      </w:pPr>
      <w:r w:rsidRPr="002A3DCD">
        <w:t xml:space="preserve">                profile</w:t>
      </w:r>
      <w:r w:rsidRPr="002A3DCD">
        <w:rPr>
          <w:b/>
          <w:bCs/>
          <w:color w:val="000080"/>
        </w:rPr>
        <w:t>.</w:t>
      </w:r>
      <w:r w:rsidRPr="002A3DCD">
        <w:t xml:space="preserve">sex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r w:rsidRPr="002A3DCD">
        <w:rPr>
          <w:color w:val="808080"/>
        </w:rPr>
        <w:t>'female'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nickname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'nickname'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profile</w:t>
      </w:r>
      <w:r w:rsidRPr="002A3DCD">
        <w:rPr>
          <w:b/>
          <w:bCs/>
          <w:color w:val="000080"/>
        </w:rPr>
        <w:t>.</w:t>
      </w:r>
      <w:r w:rsidRPr="002A3DCD">
        <w:t xml:space="preserve">headimgurl </w:t>
      </w:r>
      <w:r w:rsidRPr="002A3DCD">
        <w:rPr>
          <w:b/>
          <w:bCs/>
          <w:color w:val="000080"/>
        </w:rPr>
        <w:t>=</w:t>
      </w:r>
      <w:r w:rsidRPr="002A3DCD">
        <w:t xml:space="preserve"> </w:t>
      </w:r>
      <w:proofErr w:type="gramStart"/>
      <w:r w:rsidRPr="002A3DCD">
        <w:t>user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'headimgurl'</w:t>
      </w:r>
      <w:r w:rsidRPr="002A3DCD">
        <w:rPr>
          <w:b/>
          <w:bCs/>
          <w:color w:val="000080"/>
        </w:rPr>
        <w:t>]</w:t>
      </w:r>
    </w:p>
    <w:p w:rsidR="002A3DCD" w:rsidRPr="002A3DCD" w:rsidRDefault="002A3DCD" w:rsidP="002A3DCD">
      <w:pPr>
        <w:pStyle w:val="code"/>
      </w:pPr>
      <w:r w:rsidRPr="002A3DCD">
        <w:t xml:space="preserve">            </w:t>
      </w:r>
      <w:proofErr w:type="gramStart"/>
      <w:r w:rsidRPr="002A3DCD">
        <w:t>profile</w:t>
      </w:r>
      <w:r w:rsidRPr="002A3DCD">
        <w:rPr>
          <w:b/>
          <w:bCs/>
          <w:color w:val="000080"/>
        </w:rPr>
        <w:t>.</w:t>
      </w:r>
      <w:r w:rsidRPr="002A3DCD">
        <w:t>save</w:t>
      </w:r>
      <w:r w:rsidRPr="002A3DCD">
        <w:rPr>
          <w:b/>
          <w:bCs/>
          <w:color w:val="000080"/>
        </w:rPr>
        <w:t>()</w:t>
      </w:r>
      <w:proofErr w:type="gramEnd"/>
    </w:p>
    <w:p w:rsidR="002A3DCD" w:rsidRPr="002A3DCD" w:rsidRDefault="002A3DCD" w:rsidP="002A3DCD">
      <w:pPr>
        <w:pStyle w:val="code"/>
      </w:pPr>
    </w:p>
    <w:p w:rsidR="002A3DCD" w:rsidRPr="002A3DCD" w:rsidRDefault="002A3DCD" w:rsidP="002A3DCD">
      <w:pPr>
        <w:pStyle w:val="code"/>
      </w:pPr>
      <w:r w:rsidRPr="002A3DCD">
        <w:t xml:space="preserve">        </w:t>
      </w:r>
      <w:proofErr w:type="gramStart"/>
      <w:r w:rsidRPr="002A3DCD">
        <w:t>request</w:t>
      </w:r>
      <w:r w:rsidRPr="002A3DCD">
        <w:rPr>
          <w:b/>
          <w:bCs/>
          <w:color w:val="000080"/>
        </w:rPr>
        <w:t>.</w:t>
      </w:r>
      <w:r w:rsidRPr="002A3DCD">
        <w:t>session</w:t>
      </w:r>
      <w:r w:rsidRPr="002A3DCD">
        <w:rPr>
          <w:b/>
          <w:bCs/>
          <w:color w:val="000080"/>
        </w:rPr>
        <w:t>[</w:t>
      </w:r>
      <w:proofErr w:type="gramEnd"/>
      <w:r w:rsidRPr="002A3DCD">
        <w:rPr>
          <w:color w:val="808080"/>
        </w:rPr>
        <w:t>'</w:t>
      </w:r>
      <w:r w:rsidRPr="007C520B">
        <w:rPr>
          <w:color w:val="808080"/>
          <w:highlight w:val="green"/>
        </w:rPr>
        <w:t>wechat_id</w:t>
      </w:r>
      <w:r w:rsidRPr="002A3DCD">
        <w:rPr>
          <w:color w:val="808080"/>
        </w:rPr>
        <w:t>'</w:t>
      </w:r>
      <w:r w:rsidRPr="002A3DCD">
        <w:rPr>
          <w:b/>
          <w:bCs/>
          <w:color w:val="000080"/>
        </w:rPr>
        <w:t>]</w:t>
      </w:r>
      <w:r w:rsidRPr="002A3DCD">
        <w:t xml:space="preserve"> </w:t>
      </w:r>
      <w:r w:rsidRPr="002A3DCD">
        <w:rPr>
          <w:b/>
          <w:bCs/>
          <w:color w:val="000080"/>
        </w:rPr>
        <w:t>=</w:t>
      </w:r>
      <w:r w:rsidRPr="002A3DCD">
        <w:t xml:space="preserve"> profile</w:t>
      </w:r>
      <w:r w:rsidRPr="002A3DCD">
        <w:rPr>
          <w:b/>
          <w:bCs/>
          <w:color w:val="000080"/>
        </w:rPr>
        <w:t>.</w:t>
      </w:r>
      <w:r w:rsidRPr="002A3DCD">
        <w:t>id</w:t>
      </w:r>
    </w:p>
    <w:p w:rsidR="002A3DCD" w:rsidRPr="002A3DCD" w:rsidRDefault="002A3DCD" w:rsidP="002A3DCD">
      <w:pPr>
        <w:pStyle w:val="code"/>
      </w:pPr>
      <w:r w:rsidRPr="002A3DCD">
        <w:t xml:space="preserve">        request</w:t>
      </w:r>
      <w:r w:rsidRPr="002A3DCD">
        <w:rPr>
          <w:b/>
          <w:bCs/>
          <w:color w:val="000080"/>
        </w:rPr>
        <w:t>.</w:t>
      </w:r>
      <w:r w:rsidRPr="002A3DCD">
        <w:t xml:space="preserve">user </w:t>
      </w:r>
      <w:r w:rsidRPr="002A3DCD">
        <w:rPr>
          <w:b/>
          <w:bCs/>
          <w:color w:val="000080"/>
        </w:rPr>
        <w:t>=</w:t>
      </w:r>
      <w:r w:rsidRPr="002A3DCD">
        <w:t xml:space="preserve"> obj</w:t>
      </w:r>
    </w:p>
    <w:p w:rsidR="004F51B9" w:rsidRPr="002A3DCD" w:rsidRDefault="002A3DCD" w:rsidP="002A3DCD">
      <w:pPr>
        <w:pStyle w:val="code"/>
        <w:rPr>
          <w:b/>
          <w:bCs/>
          <w:color w:val="0000FF"/>
        </w:rPr>
      </w:pPr>
      <w:r w:rsidRPr="002A3DCD">
        <w:t xml:space="preserve">        </w:t>
      </w:r>
      <w:proofErr w:type="gramStart"/>
      <w:r w:rsidRPr="002A3DCD">
        <w:rPr>
          <w:b/>
          <w:bCs/>
          <w:color w:val="0000FF"/>
        </w:rPr>
        <w:t>return</w:t>
      </w:r>
      <w:proofErr w:type="gramEnd"/>
      <w:r w:rsidRPr="002A3DCD">
        <w:t xml:space="preserve"> obj</w:t>
      </w:r>
    </w:p>
    <w:bookmarkEnd w:id="40"/>
    <w:bookmarkEnd w:id="41"/>
    <w:p w:rsidR="008761C0" w:rsidRDefault="008761C0" w:rsidP="00DF4A7B"/>
    <w:p w:rsidR="0033490D" w:rsidRDefault="0033490D" w:rsidP="00DF4A7B"/>
    <w:p w:rsidR="0033490D" w:rsidRDefault="00A47B89" w:rsidP="00A47B89">
      <w:pPr>
        <w:pStyle w:val="Heading3"/>
      </w:pPr>
      <w:r>
        <w:rPr>
          <w:rFonts w:hint="eastAsia"/>
        </w:rPr>
        <w:t>wechat_id</w:t>
      </w:r>
      <w:r>
        <w:rPr>
          <w:rFonts w:hint="eastAsia"/>
        </w:rPr>
        <w:t>的保存方法</w:t>
      </w:r>
    </w:p>
    <w:p w:rsidR="0033490D" w:rsidRDefault="00C32919" w:rsidP="00DF4A7B">
      <w:r>
        <w:t>W</w:t>
      </w:r>
      <w:r>
        <w:rPr>
          <w:rFonts w:hint="eastAsia"/>
        </w:rPr>
        <w:t>orkaround</w:t>
      </w:r>
      <w:r>
        <w:rPr>
          <w:rFonts w:hint="eastAsia"/>
        </w:rPr>
        <w:t>方法</w:t>
      </w:r>
      <w:r w:rsidR="007C520B">
        <w:rPr>
          <w:rFonts w:hint="eastAsia"/>
        </w:rPr>
        <w:t xml:space="preserve"> </w:t>
      </w:r>
      <w:r w:rsidR="007C520B">
        <w:t>–</w:t>
      </w:r>
      <w:r w:rsidR="007C520B">
        <w:rPr>
          <w:rFonts w:hint="eastAsia"/>
        </w:rPr>
        <w:t xml:space="preserve"> </w:t>
      </w:r>
      <w:r w:rsidR="007C520B" w:rsidRPr="007C520B">
        <w:rPr>
          <w:rFonts w:hint="eastAsia"/>
          <w:color w:val="FF0000"/>
        </w:rPr>
        <w:t>可能已解决</w:t>
      </w:r>
      <w:r w:rsidR="007C520B" w:rsidRPr="007C520B">
        <w:rPr>
          <w:rFonts w:hint="eastAsia"/>
          <w:color w:val="FF0000"/>
        </w:rPr>
        <w:t>user</w:t>
      </w:r>
      <w:r w:rsidR="007C520B" w:rsidRPr="007C520B">
        <w:rPr>
          <w:rFonts w:hint="eastAsia"/>
          <w:color w:val="FF0000"/>
        </w:rPr>
        <w:t>为空的情况</w:t>
      </w:r>
    </w:p>
    <w:p w:rsidR="00C32919" w:rsidRPr="00BA539E" w:rsidRDefault="00C32919" w:rsidP="00BA539E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openidmiddleware</w:t>
      </w:r>
      <w:r w:rsidRPr="00BA539E">
        <w:rPr>
          <w:color w:val="000080"/>
        </w:rPr>
        <w:t>():</w:t>
      </w:r>
    </w:p>
    <w:p w:rsidR="00C32919" w:rsidRPr="00BA539E" w:rsidRDefault="00C32919" w:rsidP="00BA539E">
      <w:pPr>
        <w:pStyle w:val="code"/>
      </w:pPr>
      <w:r w:rsidRPr="00BA539E">
        <w:tab/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  <w:t xml:space="preserve">wechat_id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color w:val="000080"/>
        </w:rPr>
        <w:t>.</w:t>
      </w:r>
      <w:r w:rsidRPr="00BA539E">
        <w:t>session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proofErr w:type="gramEnd"/>
      <w:r w:rsidRPr="00BA539E">
        <w:rPr>
          <w:color w:val="808080"/>
        </w:rPr>
        <w:t>"wechat_id"</w:t>
      </w:r>
      <w:r w:rsidRPr="00BA539E">
        <w:rPr>
          <w:color w:val="000080"/>
        </w:rPr>
        <w:t>)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if</w:t>
      </w:r>
      <w:proofErr w:type="gramEnd"/>
      <w:r w:rsidRPr="00BA539E">
        <w:t xml:space="preserve"> wechat_id</w:t>
      </w:r>
      <w:r w:rsidRPr="00BA539E">
        <w:rPr>
          <w:color w:val="000080"/>
        </w:rPr>
        <w:t>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  <w:t xml:space="preserve">UserModel </w:t>
      </w:r>
      <w:r w:rsidRPr="00BA539E">
        <w:rPr>
          <w:color w:val="000080"/>
        </w:rPr>
        <w:t>=</w:t>
      </w:r>
      <w:r w:rsidRPr="00BA539E">
        <w:t xml:space="preserve"> get_user_</w:t>
      </w:r>
      <w:proofErr w:type="gramStart"/>
      <w:r w:rsidRPr="00BA539E">
        <w:t>model</w:t>
      </w:r>
      <w:r w:rsidRPr="00BA539E">
        <w:rPr>
          <w:color w:val="000080"/>
        </w:rPr>
        <w:t>()</w:t>
      </w:r>
      <w:proofErr w:type="gramEnd"/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  <w:t xml:space="preserve">    request</w:t>
      </w:r>
      <w:r w:rsidRPr="00BA539E">
        <w:rPr>
          <w:color w:val="000080"/>
        </w:rPr>
        <w:t>.</w:t>
      </w:r>
      <w:r w:rsidRPr="00BA539E">
        <w:t xml:space="preserve">user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UserModel</w:t>
      </w:r>
      <w:r w:rsidRPr="00BA539E">
        <w:rPr>
          <w:color w:val="000080"/>
        </w:rPr>
        <w:t>.</w:t>
      </w:r>
      <w:r w:rsidRPr="00BA539E">
        <w:t>objects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proofErr w:type="gramEnd"/>
      <w:r w:rsidRPr="00BA539E">
        <w:t>pk</w:t>
      </w:r>
      <w:r w:rsidRPr="00BA539E">
        <w:rPr>
          <w:color w:val="000080"/>
        </w:rPr>
        <w:t>=</w:t>
      </w:r>
      <w:r w:rsidRPr="00BA539E">
        <w:t>wechat_id</w:t>
      </w:r>
      <w:r w:rsidRPr="00BA539E">
        <w:rPr>
          <w:color w:val="000080"/>
        </w:rPr>
        <w:t>)</w:t>
      </w:r>
    </w:p>
    <w:p w:rsidR="00C32919" w:rsidRPr="00BA539E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except</w:t>
      </w:r>
      <w:r w:rsidRPr="00BA539E">
        <w:t xml:space="preserve">  UserModel</w:t>
      </w:r>
      <w:r w:rsidRPr="00BA539E">
        <w:rPr>
          <w:color w:val="000080"/>
        </w:rPr>
        <w:t>.</w:t>
      </w:r>
      <w:r w:rsidRPr="00BA539E">
        <w:t>DoesNotExist</w:t>
      </w:r>
      <w:proofErr w:type="gramEnd"/>
      <w:r w:rsidRPr="00BA539E">
        <w:rPr>
          <w:color w:val="000080"/>
        </w:rPr>
        <w:t>:</w:t>
      </w:r>
    </w:p>
    <w:p w:rsidR="00C32919" w:rsidRDefault="00C32919" w:rsidP="00BA539E">
      <w:pPr>
        <w:pStyle w:val="code"/>
      </w:pPr>
      <w:r w:rsidRPr="00BA539E">
        <w:tab/>
      </w:r>
      <w:r w:rsidRPr="00BA539E">
        <w:tab/>
      </w:r>
      <w:r w:rsidRPr="00BA539E">
        <w:tab/>
      </w:r>
      <w:r w:rsidRPr="00BA539E">
        <w:tab/>
      </w:r>
      <w:proofErr w:type="gramStart"/>
      <w:r w:rsidRPr="00BA539E">
        <w:rPr>
          <w:color w:val="0000FF"/>
        </w:rPr>
        <w:t>pass</w:t>
      </w:r>
      <w:proofErr w:type="gramEnd"/>
    </w:p>
    <w:p w:rsidR="008761C0" w:rsidRDefault="008761C0" w:rsidP="00DF4A7B"/>
    <w:p w:rsidR="00C32919" w:rsidRPr="00BA539E" w:rsidRDefault="00C32919" w:rsidP="00BA539E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WechatBackend</w:t>
      </w:r>
      <w:r w:rsidRPr="00BA539E">
        <w:rPr>
          <w:color w:val="000080"/>
        </w:rPr>
        <w:t>(</w:t>
      </w:r>
      <w:r w:rsidRPr="00BA539E">
        <w:t>object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</w:p>
    <w:p w:rsidR="00C32919" w:rsidRPr="00BA539E" w:rsidRDefault="00C32919" w:rsidP="00BA539E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bookmarkStart w:id="42" w:name="OLE_LINK228"/>
      <w:bookmarkStart w:id="43" w:name="OLE_LINK229"/>
      <w:r w:rsidRPr="00BA539E">
        <w:rPr>
          <w:color w:val="FF00FF"/>
        </w:rPr>
        <w:t>authenticate</w:t>
      </w:r>
      <w:bookmarkEnd w:id="42"/>
      <w:bookmarkEnd w:id="43"/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code</w:t>
      </w:r>
      <w:r w:rsidRPr="00BA539E">
        <w:rPr>
          <w:color w:val="000080"/>
        </w:rPr>
        <w:t>,</w:t>
      </w:r>
      <w:r w:rsidRPr="00BA539E">
        <w:t xml:space="preserve"> app_id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,</w:t>
      </w:r>
      <w:r w:rsidRPr="00BA539E">
        <w:t xml:space="preserve"> app_secret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,</w:t>
      </w:r>
      <w:r w:rsidRPr="00BA539E">
        <w:t xml:space="preserve"> redirect_uri</w:t>
      </w:r>
      <w:r w:rsidRPr="00BA539E">
        <w:rPr>
          <w:color w:val="000080"/>
        </w:rPr>
        <w:t>=</w:t>
      </w:r>
      <w:r w:rsidRPr="00BA539E">
        <w:rPr>
          <w:color w:val="0000FF"/>
        </w:rPr>
        <w:t>None</w:t>
      </w:r>
      <w:r w:rsidRPr="00BA539E">
        <w:rPr>
          <w:color w:val="000080"/>
        </w:rPr>
        <w:t>):</w:t>
      </w:r>
    </w:p>
    <w:p w:rsidR="00C32919" w:rsidRPr="00BA539E" w:rsidRDefault="00C32919" w:rsidP="00BA539E">
      <w:pPr>
        <w:pStyle w:val="code"/>
      </w:pPr>
      <w:r w:rsidRPr="00BA539E">
        <w:t xml:space="preserve">            </w:t>
      </w:r>
      <w:proofErr w:type="gramStart"/>
      <w:r w:rsidRPr="00BA539E">
        <w:t>request</w:t>
      </w:r>
      <w:r w:rsidRPr="00BA539E">
        <w:rPr>
          <w:color w:val="000080"/>
        </w:rPr>
        <w:t>.</w:t>
      </w:r>
      <w:r w:rsidRPr="00BA539E">
        <w:t>session</w:t>
      </w:r>
      <w:r w:rsidRPr="00BA539E">
        <w:rPr>
          <w:color w:val="000080"/>
        </w:rPr>
        <w:t>[</w:t>
      </w:r>
      <w:proofErr w:type="gramEnd"/>
      <w:r w:rsidRPr="00BA539E">
        <w:rPr>
          <w:color w:val="808080"/>
        </w:rPr>
        <w:t>'wechat_id'</w:t>
      </w:r>
      <w:r w:rsidRPr="00BA539E">
        <w:rPr>
          <w:color w:val="000080"/>
        </w:rPr>
        <w:t>]</w:t>
      </w:r>
      <w:r w:rsidRPr="00BA539E">
        <w:t xml:space="preserve"> </w:t>
      </w:r>
      <w:r w:rsidRPr="00BA539E">
        <w:rPr>
          <w:color w:val="000080"/>
        </w:rPr>
        <w:t>=</w:t>
      </w:r>
      <w:r w:rsidRPr="00BA539E">
        <w:t xml:space="preserve"> obj</w:t>
      </w:r>
      <w:r w:rsidRPr="00BA539E">
        <w:rPr>
          <w:color w:val="000080"/>
        </w:rPr>
        <w:t>.</w:t>
      </w:r>
      <w:r w:rsidRPr="00BA539E">
        <w:t>id</w:t>
      </w:r>
    </w:p>
    <w:p w:rsidR="00C32919" w:rsidRDefault="00C32919" w:rsidP="00BA539E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</w:t>
      </w:r>
      <w:r w:rsidRPr="00BA539E">
        <w:rPr>
          <w:color w:val="0000FF"/>
        </w:rPr>
        <w:t>None</w:t>
      </w:r>
    </w:p>
    <w:p w:rsidR="00C32919" w:rsidRDefault="00C32919" w:rsidP="00DF4A7B"/>
    <w:p w:rsidR="008D2B7D" w:rsidRDefault="00846251" w:rsidP="00846251">
      <w:pPr>
        <w:pStyle w:val="Heading3"/>
      </w:pPr>
      <w:r>
        <w:rPr>
          <w:rFonts w:hint="eastAsia"/>
        </w:rPr>
        <w:t>绑定</w:t>
      </w:r>
      <w:r>
        <w:rPr>
          <w:rFonts w:hint="eastAsia"/>
        </w:rPr>
        <w:t>WechatUser</w:t>
      </w:r>
      <w:r>
        <w:rPr>
          <w:rFonts w:hint="eastAsia"/>
        </w:rPr>
        <w:t>和</w:t>
      </w:r>
      <w:r>
        <w:rPr>
          <w:rFonts w:hint="eastAsia"/>
        </w:rPr>
        <w:t>User</w:t>
      </w:r>
    </w:p>
    <w:p w:rsidR="003C1984" w:rsidRDefault="003C1984" w:rsidP="003C1984"/>
    <w:p w:rsidR="003C1984" w:rsidRDefault="003C1984" w:rsidP="003C1984">
      <w:r>
        <w:rPr>
          <w:rFonts w:hint="eastAsia"/>
        </w:rPr>
        <w:t>personalcenter.urls</w:t>
      </w:r>
    </w:p>
    <w:p w:rsidR="003C1984" w:rsidRPr="009630D1" w:rsidRDefault="003C1984" w:rsidP="003C1984">
      <w:pPr>
        <w:pStyle w:val="codewithbg"/>
      </w:pPr>
      <w:proofErr w:type="gramStart"/>
      <w:r w:rsidRPr="009630D1">
        <w:t>urlpatterns</w:t>
      </w:r>
      <w:proofErr w:type="gramEnd"/>
      <w:r w:rsidRPr="009630D1">
        <w:t xml:space="preserve"> </w:t>
      </w:r>
      <w:r w:rsidRPr="009630D1">
        <w:rPr>
          <w:b/>
          <w:bCs/>
          <w:color w:val="000080"/>
        </w:rPr>
        <w:t>=</w:t>
      </w:r>
      <w:r w:rsidRPr="009630D1">
        <w:t xml:space="preserve"> </w:t>
      </w:r>
      <w:r w:rsidRPr="009630D1">
        <w:rPr>
          <w:b/>
          <w:bCs/>
          <w:color w:val="000080"/>
        </w:rPr>
        <w:t>[</w:t>
      </w:r>
    </w:p>
    <w:p w:rsidR="003C1984" w:rsidRDefault="003C1984" w:rsidP="003C1984">
      <w:pPr>
        <w:pStyle w:val="codewithbg"/>
      </w:pPr>
      <w:r w:rsidRPr="009630D1">
        <w:t xml:space="preserve">    </w:t>
      </w:r>
      <w:proofErr w:type="gramStart"/>
      <w:r w:rsidRPr="009630D1">
        <w:t>url</w:t>
      </w:r>
      <w:r w:rsidRPr="009630D1">
        <w:rPr>
          <w:b/>
          <w:bCs/>
          <w:color w:val="000080"/>
        </w:rPr>
        <w:t>(</w:t>
      </w:r>
      <w:proofErr w:type="gramEnd"/>
      <w:r w:rsidRPr="009630D1">
        <w:rPr>
          <w:color w:val="808080"/>
        </w:rPr>
        <w:t>r'^linktowechat$'</w:t>
      </w:r>
      <w:r w:rsidRPr="009630D1">
        <w:rPr>
          <w:b/>
          <w:bCs/>
          <w:color w:val="000080"/>
        </w:rPr>
        <w:t>,</w:t>
      </w:r>
      <w:r w:rsidRPr="009630D1">
        <w:t xml:space="preserve"> accountlinktowechat</w:t>
      </w:r>
      <w:r w:rsidRPr="009630D1">
        <w:rPr>
          <w:b/>
          <w:bCs/>
          <w:color w:val="000080"/>
        </w:rPr>
        <w:t>,</w:t>
      </w:r>
      <w:r w:rsidRPr="009630D1">
        <w:t xml:space="preserve"> name</w:t>
      </w:r>
      <w:r w:rsidRPr="009630D1">
        <w:rPr>
          <w:b/>
          <w:bCs/>
          <w:color w:val="000080"/>
        </w:rPr>
        <w:t>=</w:t>
      </w:r>
      <w:r w:rsidRPr="009630D1">
        <w:rPr>
          <w:color w:val="808080"/>
        </w:rPr>
        <w:t>'link_to_wechat'</w:t>
      </w:r>
      <w:r w:rsidRPr="009630D1">
        <w:rPr>
          <w:b/>
          <w:bCs/>
          <w:color w:val="000080"/>
        </w:rPr>
        <w:t>),</w:t>
      </w:r>
    </w:p>
    <w:p w:rsidR="003C1984" w:rsidRPr="009630D1" w:rsidRDefault="003C1984" w:rsidP="003C1984"/>
    <w:p w:rsidR="003C1984" w:rsidRPr="005F430E" w:rsidRDefault="003C1984" w:rsidP="003C1984">
      <w:pPr>
        <w:pStyle w:val="codewithbg"/>
        <w:rPr>
          <w:color w:val="000000"/>
        </w:rPr>
      </w:pPr>
      <w:proofErr w:type="gramStart"/>
      <w:r w:rsidRPr="005F430E">
        <w:rPr>
          <w:b/>
          <w:bCs/>
          <w:color w:val="0000FF"/>
        </w:rPr>
        <w:t>def</w:t>
      </w:r>
      <w:proofErr w:type="gramEnd"/>
      <w:r w:rsidRPr="005F430E">
        <w:rPr>
          <w:color w:val="000000"/>
        </w:rPr>
        <w:t xml:space="preserve"> </w:t>
      </w:r>
      <w:r w:rsidRPr="005F430E">
        <w:t>accountlinktowechat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request</w:t>
      </w:r>
      <w:r w:rsidRPr="005F430E">
        <w:rPr>
          <w:b/>
          <w:bCs/>
          <w:color w:val="000080"/>
        </w:rPr>
        <w:t>):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</w:t>
      </w:r>
      <w:proofErr w:type="gramStart"/>
      <w:r w:rsidRPr="005F430E">
        <w:rPr>
          <w:color w:val="000000"/>
        </w:rPr>
        <w:t>user</w:t>
      </w:r>
      <w:proofErr w:type="gramEnd"/>
      <w:r w:rsidRPr="005F430E">
        <w:rPr>
          <w:color w:val="000000"/>
        </w:rPr>
        <w:t xml:space="preserve">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auth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get_user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request</w:t>
      </w:r>
      <w:r w:rsidRPr="005F430E">
        <w:rPr>
          <w:b/>
          <w:bCs/>
          <w:color w:val="000080"/>
        </w:rPr>
        <w:t>)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wechat_id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</w:t>
      </w:r>
      <w:proofErr w:type="gramStart"/>
      <w:r w:rsidRPr="005F430E">
        <w:rPr>
          <w:color w:val="000000"/>
        </w:rPr>
        <w:t>request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session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get</w:t>
      </w:r>
      <w:r w:rsidRPr="005F430E">
        <w:rPr>
          <w:b/>
          <w:bCs/>
          <w:color w:val="000080"/>
        </w:rPr>
        <w:t>(</w:t>
      </w:r>
      <w:proofErr w:type="gramEnd"/>
      <w:r w:rsidRPr="005F430E">
        <w:rPr>
          <w:color w:val="808080"/>
        </w:rPr>
        <w:t>"wechat_id"</w:t>
      </w:r>
      <w:r w:rsidRPr="005F430E">
        <w:rPr>
          <w:b/>
          <w:bCs/>
          <w:color w:val="000080"/>
        </w:rPr>
        <w:t>)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</w:t>
      </w:r>
      <w:proofErr w:type="gramStart"/>
      <w:r w:rsidRPr="005F430E">
        <w:rPr>
          <w:color w:val="000000"/>
        </w:rPr>
        <w:t>wechat</w:t>
      </w:r>
      <w:proofErr w:type="gramEnd"/>
      <w:r w:rsidRPr="005F430E">
        <w:rPr>
          <w:color w:val="000000"/>
        </w:rPr>
        <w:t xml:space="preserve">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</w:t>
      </w:r>
      <w:r w:rsidRPr="005F430E">
        <w:rPr>
          <w:b/>
          <w:bCs/>
          <w:color w:val="0000FF"/>
        </w:rPr>
        <w:t>None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</w:t>
      </w:r>
      <w:proofErr w:type="gramStart"/>
      <w:r w:rsidRPr="005F430E">
        <w:rPr>
          <w:b/>
          <w:bCs/>
          <w:color w:val="0000FF"/>
        </w:rPr>
        <w:t>if</w:t>
      </w:r>
      <w:proofErr w:type="gramEnd"/>
      <w:r w:rsidRPr="005F430E">
        <w:rPr>
          <w:color w:val="000000"/>
        </w:rPr>
        <w:t xml:space="preserve"> wechat_id</w:t>
      </w:r>
      <w:r w:rsidRPr="005F430E">
        <w:rPr>
          <w:b/>
          <w:bCs/>
          <w:color w:val="000080"/>
        </w:rPr>
        <w:t>: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</w:t>
      </w:r>
      <w:proofErr w:type="gramStart"/>
      <w:r w:rsidRPr="005F430E">
        <w:rPr>
          <w:b/>
          <w:bCs/>
          <w:color w:val="0000FF"/>
        </w:rPr>
        <w:t>try</w:t>
      </w:r>
      <w:proofErr w:type="gramEnd"/>
      <w:r w:rsidRPr="005F430E">
        <w:rPr>
          <w:b/>
          <w:bCs/>
          <w:color w:val="000080"/>
        </w:rPr>
        <w:t>: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</w:t>
      </w:r>
      <w:proofErr w:type="gramStart"/>
      <w:r w:rsidRPr="005F430E">
        <w:rPr>
          <w:color w:val="000000"/>
        </w:rPr>
        <w:t>wechat</w:t>
      </w:r>
      <w:proofErr w:type="gramEnd"/>
      <w:r w:rsidRPr="005F430E">
        <w:rPr>
          <w:color w:val="000000"/>
        </w:rPr>
        <w:t xml:space="preserve">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</w:t>
      </w:r>
      <w:bookmarkStart w:id="44" w:name="OLE_LINK222"/>
      <w:bookmarkStart w:id="45" w:name="OLE_LINK223"/>
      <w:r w:rsidRPr="005F430E">
        <w:rPr>
          <w:color w:val="000000"/>
        </w:rPr>
        <w:t>WechatUserProfile</w:t>
      </w:r>
      <w:bookmarkEnd w:id="44"/>
      <w:bookmarkEnd w:id="45"/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objects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get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pk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>wechat_id</w:t>
      </w:r>
      <w:r w:rsidRPr="005F430E">
        <w:rPr>
          <w:b/>
          <w:bCs/>
          <w:color w:val="000080"/>
        </w:rPr>
        <w:t>)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wechat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 xml:space="preserve">user </w:t>
      </w:r>
      <w:r w:rsidRPr="005F430E">
        <w:rPr>
          <w:b/>
          <w:bCs/>
          <w:color w:val="000080"/>
        </w:rPr>
        <w:t>=</w:t>
      </w:r>
      <w:r w:rsidRPr="005F430E">
        <w:rPr>
          <w:color w:val="000000"/>
        </w:rPr>
        <w:t xml:space="preserve"> user</w:t>
      </w:r>
      <w:r>
        <w:rPr>
          <w:rFonts w:hint="eastAsia"/>
          <w:color w:val="000000"/>
        </w:rPr>
        <w:t xml:space="preserve"> </w:t>
      </w:r>
      <w:r w:rsidRPr="005C4829">
        <w:rPr>
          <w:rFonts w:hint="eastAsia"/>
          <w:color w:val="00B050"/>
        </w:rPr>
        <w:t>#</w:t>
      </w:r>
      <w:r w:rsidRPr="005C4829">
        <w:rPr>
          <w:rFonts w:hint="eastAsia"/>
          <w:color w:val="00B050"/>
        </w:rPr>
        <w:t>这儿将</w:t>
      </w:r>
      <w:r w:rsidRPr="005C4829">
        <w:rPr>
          <w:rFonts w:hint="eastAsia"/>
          <w:color w:val="00B050"/>
        </w:rPr>
        <w:t>WechatUser</w:t>
      </w:r>
      <w:r w:rsidRPr="005C4829">
        <w:rPr>
          <w:rFonts w:hint="eastAsia"/>
          <w:color w:val="00B050"/>
        </w:rPr>
        <w:t>和</w:t>
      </w:r>
      <w:r w:rsidRPr="005C4829">
        <w:rPr>
          <w:rFonts w:hint="eastAsia"/>
          <w:color w:val="00B050"/>
        </w:rPr>
        <w:t>User</w:t>
      </w:r>
      <w:r w:rsidRPr="005C4829">
        <w:rPr>
          <w:rFonts w:hint="eastAsia"/>
          <w:color w:val="00B050"/>
        </w:rPr>
        <w:t>绑定起来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</w:t>
      </w:r>
      <w:proofErr w:type="gramStart"/>
      <w:r w:rsidRPr="005F430E">
        <w:rPr>
          <w:color w:val="000000"/>
        </w:rPr>
        <w:t>wechat</w:t>
      </w:r>
      <w:r w:rsidRPr="005F430E">
        <w:rPr>
          <w:b/>
          <w:bCs/>
          <w:color w:val="000080"/>
        </w:rPr>
        <w:t>.</w:t>
      </w:r>
      <w:r w:rsidRPr="005F430E">
        <w:rPr>
          <w:color w:val="000000"/>
        </w:rPr>
        <w:t>save</w:t>
      </w:r>
      <w:r w:rsidRPr="005F430E">
        <w:rPr>
          <w:b/>
          <w:bCs/>
          <w:color w:val="000080"/>
        </w:rPr>
        <w:t>()</w:t>
      </w:r>
      <w:proofErr w:type="gramEnd"/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</w:t>
      </w:r>
      <w:proofErr w:type="gramStart"/>
      <w:r w:rsidRPr="005F430E">
        <w:rPr>
          <w:b/>
          <w:bCs/>
          <w:color w:val="0000FF"/>
        </w:rPr>
        <w:t>return</w:t>
      </w:r>
      <w:proofErr w:type="gramEnd"/>
      <w:r w:rsidRPr="005F430E">
        <w:rPr>
          <w:color w:val="000000"/>
        </w:rPr>
        <w:t xml:space="preserve"> redirect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reverse</w:t>
      </w:r>
      <w:r w:rsidRPr="005F430E">
        <w:rPr>
          <w:b/>
          <w:bCs/>
          <w:color w:val="000080"/>
        </w:rPr>
        <w:t>(</w:t>
      </w:r>
      <w:r w:rsidRPr="005F430E">
        <w:rPr>
          <w:color w:val="808080"/>
        </w:rPr>
        <w:t>"home"</w:t>
      </w:r>
      <w:r w:rsidRPr="005F430E">
        <w:rPr>
          <w:b/>
          <w:bCs/>
          <w:color w:val="000080"/>
        </w:rPr>
        <w:t>,</w:t>
      </w:r>
      <w:r w:rsidRPr="005F430E">
        <w:rPr>
          <w:color w:val="000000"/>
        </w:rPr>
        <w:t xml:space="preserve"> kwargs</w:t>
      </w:r>
      <w:r w:rsidRPr="005F430E">
        <w:rPr>
          <w:b/>
          <w:bCs/>
          <w:color w:val="000080"/>
        </w:rPr>
        <w:t>={}))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</w:t>
      </w:r>
      <w:proofErr w:type="gramStart"/>
      <w:r w:rsidRPr="005F430E">
        <w:rPr>
          <w:b/>
          <w:bCs/>
          <w:color w:val="0000FF"/>
        </w:rPr>
        <w:t>except</w:t>
      </w:r>
      <w:proofErr w:type="gramEnd"/>
      <w:r w:rsidRPr="005F430E">
        <w:rPr>
          <w:b/>
          <w:bCs/>
          <w:color w:val="000080"/>
        </w:rPr>
        <w:t>:</w:t>
      </w:r>
    </w:p>
    <w:p w:rsidR="003C1984" w:rsidRPr="005F430E" w:rsidRDefault="003C1984" w:rsidP="003C1984">
      <w:pPr>
        <w:pStyle w:val="codewithbg"/>
        <w:rPr>
          <w:color w:val="000000"/>
        </w:rPr>
      </w:pPr>
      <w:r w:rsidRPr="005F430E">
        <w:rPr>
          <w:color w:val="000000"/>
        </w:rPr>
        <w:t xml:space="preserve">            </w:t>
      </w:r>
      <w:proofErr w:type="gramStart"/>
      <w:r w:rsidRPr="005F430E">
        <w:rPr>
          <w:b/>
          <w:bCs/>
          <w:color w:val="0000FF"/>
        </w:rPr>
        <w:t>pass</w:t>
      </w:r>
      <w:proofErr w:type="gramEnd"/>
    </w:p>
    <w:p w:rsidR="003C1984" w:rsidRPr="005F430E" w:rsidRDefault="003C1984" w:rsidP="003C1984">
      <w:pPr>
        <w:pStyle w:val="codewithbg"/>
        <w:rPr>
          <w:color w:val="000000"/>
        </w:rPr>
      </w:pPr>
    </w:p>
    <w:p w:rsidR="003C1984" w:rsidRDefault="003C1984" w:rsidP="003C1984">
      <w:pPr>
        <w:pStyle w:val="codewithbg"/>
        <w:rPr>
          <w:b/>
          <w:bCs/>
          <w:color w:val="000080"/>
        </w:rPr>
      </w:pPr>
      <w:r w:rsidRPr="005F430E">
        <w:rPr>
          <w:color w:val="000000"/>
        </w:rPr>
        <w:t xml:space="preserve">    </w:t>
      </w:r>
      <w:proofErr w:type="gramStart"/>
      <w:r w:rsidRPr="005F430E">
        <w:rPr>
          <w:b/>
          <w:bCs/>
          <w:color w:val="0000FF"/>
        </w:rPr>
        <w:t>return</w:t>
      </w:r>
      <w:proofErr w:type="gramEnd"/>
      <w:r w:rsidRPr="005F430E">
        <w:rPr>
          <w:color w:val="000000"/>
        </w:rPr>
        <w:t xml:space="preserve"> redirect</w:t>
      </w:r>
      <w:r w:rsidRPr="005F430E">
        <w:rPr>
          <w:b/>
          <w:bCs/>
          <w:color w:val="000080"/>
        </w:rPr>
        <w:t>(</w:t>
      </w:r>
      <w:r w:rsidRPr="005F430E">
        <w:rPr>
          <w:color w:val="000000"/>
        </w:rPr>
        <w:t>reverse</w:t>
      </w:r>
      <w:r w:rsidRPr="005F430E">
        <w:rPr>
          <w:b/>
          <w:bCs/>
          <w:color w:val="000080"/>
        </w:rPr>
        <w:t>(</w:t>
      </w:r>
      <w:r w:rsidRPr="005F430E">
        <w:rPr>
          <w:color w:val="808080"/>
        </w:rPr>
        <w:t>"home"</w:t>
      </w:r>
      <w:r w:rsidRPr="005F430E">
        <w:rPr>
          <w:b/>
          <w:bCs/>
          <w:color w:val="000080"/>
        </w:rPr>
        <w:t>,</w:t>
      </w:r>
      <w:r w:rsidRPr="005F430E">
        <w:rPr>
          <w:color w:val="000000"/>
        </w:rPr>
        <w:t xml:space="preserve"> kwargs</w:t>
      </w:r>
      <w:r w:rsidRPr="005F430E">
        <w:rPr>
          <w:b/>
          <w:bCs/>
          <w:color w:val="000080"/>
        </w:rPr>
        <w:t>={}))</w:t>
      </w:r>
    </w:p>
    <w:p w:rsidR="003C1984" w:rsidRPr="003C1984" w:rsidRDefault="003C1984" w:rsidP="003C1984"/>
    <w:p w:rsidR="00374B16" w:rsidRPr="00374B16" w:rsidRDefault="004277FB" w:rsidP="005C4829">
      <w:pPr>
        <w:pStyle w:val="Heading4"/>
      </w:pPr>
      <w:r>
        <w:rPr>
          <w:rFonts w:hint="eastAsia"/>
        </w:rPr>
        <w:t>激活成功后</w:t>
      </w:r>
      <w:r w:rsidR="00374B16" w:rsidRPr="00374B16">
        <w:rPr>
          <w:rFonts w:hint="eastAsia"/>
        </w:rPr>
        <w:t>绑定</w:t>
      </w:r>
      <w:r>
        <w:rPr>
          <w:rFonts w:hint="eastAsia"/>
        </w:rPr>
        <w:t>当前微信用户</w:t>
      </w:r>
    </w:p>
    <w:p w:rsidR="00561CBA" w:rsidRDefault="00561CBA" w:rsidP="00561CBA">
      <w:r>
        <w:rPr>
          <w:rFonts w:hint="eastAsia"/>
        </w:rPr>
        <w:t>templates.registration.</w:t>
      </w:r>
      <w:r w:rsidRPr="00BA46DF">
        <w:t>activation_complete.html</w:t>
      </w:r>
    </w:p>
    <w:p w:rsidR="00BF54B6" w:rsidRPr="00BF54B6" w:rsidRDefault="00BF54B6" w:rsidP="00BF54B6">
      <w:pPr>
        <w:pStyle w:val="codewithbg"/>
      </w:pPr>
      <w:r w:rsidRPr="00BF54B6">
        <w:t>{% block content %}</w:t>
      </w:r>
    </w:p>
    <w:p w:rsidR="00BF54B6" w:rsidRPr="00BF54B6" w:rsidRDefault="00BF54B6" w:rsidP="00BF54B6">
      <w:pPr>
        <w:pStyle w:val="codewithbg"/>
      </w:pPr>
      <w:r w:rsidRPr="00BF54B6">
        <w:rPr>
          <w:color w:val="0000FF"/>
        </w:rPr>
        <w:t>&lt;p</w:t>
      </w:r>
      <w:r w:rsidRPr="00BF54B6">
        <w:t xml:space="preserve"> </w:t>
      </w:r>
      <w:r w:rsidRPr="00BF54B6">
        <w:rPr>
          <w:color w:val="FF0000"/>
        </w:rPr>
        <w:t>class</w:t>
      </w:r>
      <w:r w:rsidRPr="00BF54B6">
        <w:t xml:space="preserve"> = </w:t>
      </w:r>
      <w:r w:rsidRPr="00BF54B6">
        <w:rPr>
          <w:color w:val="8000FF"/>
        </w:rPr>
        <w:t>"lead"</w:t>
      </w:r>
      <w:r w:rsidRPr="00BF54B6">
        <w:rPr>
          <w:color w:val="0000FF"/>
        </w:rPr>
        <w:t>&gt;</w:t>
      </w:r>
    </w:p>
    <w:p w:rsidR="00BF54B6" w:rsidRPr="00BF54B6" w:rsidRDefault="00BF54B6" w:rsidP="00BF54B6">
      <w:pPr>
        <w:pStyle w:val="codewithbg"/>
      </w:pPr>
      <w:r w:rsidRPr="00BF54B6">
        <w:t xml:space="preserve">    {% </w:t>
      </w:r>
      <w:proofErr w:type="gramStart"/>
      <w:r w:rsidRPr="00BF54B6">
        <w:t>trans</w:t>
      </w:r>
      <w:proofErr w:type="gramEnd"/>
      <w:r w:rsidRPr="00BF54B6">
        <w:t xml:space="preserve"> "Your account is now activated." %}</w:t>
      </w:r>
    </w:p>
    <w:p w:rsidR="00BF54B6" w:rsidRPr="00BF54B6" w:rsidRDefault="00BF54B6" w:rsidP="00BF54B6">
      <w:pPr>
        <w:pStyle w:val="codewithbg"/>
      </w:pPr>
      <w:r w:rsidRPr="00BF54B6">
        <w:t xml:space="preserve">    {% if not user.is_authenticated %}</w:t>
      </w:r>
    </w:p>
    <w:p w:rsidR="00BF54B6" w:rsidRPr="00BF54B6" w:rsidRDefault="00BF54B6" w:rsidP="00BF54B6">
      <w:pPr>
        <w:pStyle w:val="codewithbg"/>
      </w:pPr>
      <w:r w:rsidRPr="00BF54B6">
        <w:t xml:space="preserve">    </w:t>
      </w:r>
      <w:r w:rsidRPr="00BF54B6">
        <w:tab/>
        <w:t xml:space="preserve">{% </w:t>
      </w:r>
      <w:proofErr w:type="gramStart"/>
      <w:r w:rsidRPr="00BF54B6">
        <w:t>trans</w:t>
      </w:r>
      <w:proofErr w:type="gramEnd"/>
      <w:r w:rsidRPr="00BF54B6">
        <w:t xml:space="preserve"> "You can log in." %}</w:t>
      </w:r>
    </w:p>
    <w:p w:rsidR="00BF54B6" w:rsidRPr="00BF54B6" w:rsidRDefault="00BF54B6" w:rsidP="00BF54B6">
      <w:pPr>
        <w:pStyle w:val="codewithbg"/>
      </w:pPr>
      <w:r w:rsidRPr="00BF54B6">
        <w:t xml:space="preserve">    {% else %}</w:t>
      </w:r>
    </w:p>
    <w:p w:rsidR="00BF54B6" w:rsidRPr="00BF54B6" w:rsidRDefault="00BF54B6" w:rsidP="00BF54B6">
      <w:pPr>
        <w:pStyle w:val="codewithbg"/>
      </w:pPr>
      <w:r w:rsidRPr="00BF54B6">
        <w:t xml:space="preserve">    </w:t>
      </w:r>
      <w:r w:rsidRPr="00BF54B6">
        <w:tab/>
      </w:r>
      <w:r w:rsidRPr="00BF54B6">
        <w:rPr>
          <w:color w:val="0000FF"/>
        </w:rPr>
        <w:t>&lt;a</w:t>
      </w:r>
      <w:r w:rsidRPr="00BF54B6">
        <w:t xml:space="preserve"> </w:t>
      </w:r>
      <w:r w:rsidRPr="00BF54B6">
        <w:rPr>
          <w:color w:val="FF0000"/>
        </w:rPr>
        <w:t>href</w:t>
      </w:r>
      <w:r w:rsidRPr="00BF54B6">
        <w:t>=</w:t>
      </w:r>
      <w:r w:rsidRPr="00BF54B6">
        <w:rPr>
          <w:color w:val="8000FF"/>
        </w:rPr>
        <w:t>'{% url "link_to_wechat" %}'</w:t>
      </w:r>
      <w:proofErr w:type="gramStart"/>
      <w:r w:rsidRPr="00BF54B6">
        <w:rPr>
          <w:color w:val="0000FF"/>
        </w:rPr>
        <w:t>&gt;</w:t>
      </w:r>
      <w:r w:rsidRPr="00BF54B6">
        <w:t>Link</w:t>
      </w:r>
      <w:proofErr w:type="gramEnd"/>
      <w:r w:rsidRPr="00BF54B6">
        <w:t xml:space="preserve"> to wechat</w:t>
      </w:r>
      <w:r w:rsidRPr="00BF54B6">
        <w:rPr>
          <w:color w:val="0000FF"/>
        </w:rPr>
        <w:t>&lt;/a&gt;</w:t>
      </w:r>
      <w:r w:rsidRPr="00BF54B6">
        <w:t xml:space="preserve"> </w:t>
      </w:r>
    </w:p>
    <w:p w:rsidR="00BF54B6" w:rsidRPr="00BF54B6" w:rsidRDefault="00BF54B6" w:rsidP="00BF54B6">
      <w:pPr>
        <w:pStyle w:val="codewithbg"/>
      </w:pPr>
      <w:r w:rsidRPr="00BF54B6">
        <w:t xml:space="preserve">    {% endif %}</w:t>
      </w:r>
    </w:p>
    <w:p w:rsidR="00BF54B6" w:rsidRPr="00BF54B6" w:rsidRDefault="00BF54B6" w:rsidP="00BF54B6">
      <w:pPr>
        <w:pStyle w:val="codewithbg"/>
      </w:pPr>
      <w:r w:rsidRPr="00BF54B6">
        <w:rPr>
          <w:color w:val="0000FF"/>
        </w:rPr>
        <w:t>&lt;/p&gt;</w:t>
      </w:r>
    </w:p>
    <w:p w:rsidR="00BF54B6" w:rsidRDefault="00BF54B6" w:rsidP="00BF54B6">
      <w:pPr>
        <w:pStyle w:val="codewithbg"/>
      </w:pPr>
      <w:r w:rsidRPr="00BF54B6">
        <w:t>{% endblock %}</w:t>
      </w:r>
    </w:p>
    <w:p w:rsidR="00BF54B6" w:rsidRDefault="00BF54B6" w:rsidP="00561CBA"/>
    <w:p w:rsidR="005C4829" w:rsidRDefault="005C4829" w:rsidP="005C4829">
      <w:pPr>
        <w:pStyle w:val="Heading4"/>
      </w:pPr>
      <w:r>
        <w:rPr>
          <w:rFonts w:hint="eastAsia"/>
        </w:rPr>
        <w:t>微信登录后绑定</w:t>
      </w:r>
      <w:r w:rsidR="004F145C">
        <w:rPr>
          <w:rFonts w:hint="eastAsia"/>
        </w:rPr>
        <w:t>当前</w:t>
      </w:r>
      <w:r>
        <w:rPr>
          <w:rFonts w:hint="eastAsia"/>
        </w:rPr>
        <w:t>登录用户</w:t>
      </w:r>
    </w:p>
    <w:p w:rsidR="008353FD" w:rsidRDefault="008353FD" w:rsidP="008353FD">
      <w:r>
        <w:rPr>
          <w:rFonts w:hint="eastAsia"/>
        </w:rPr>
        <w:t>request middleware</w:t>
      </w:r>
      <w:r>
        <w:rPr>
          <w:rFonts w:hint="eastAsia"/>
        </w:rPr>
        <w:t>里面把</w:t>
      </w:r>
      <w:r>
        <w:rPr>
          <w:rFonts w:hint="eastAsia"/>
        </w:rPr>
        <w:t>wechat</w:t>
      </w:r>
      <w:r>
        <w:rPr>
          <w:rFonts w:hint="eastAsia"/>
        </w:rPr>
        <w:t>信息添加进去，这样在</w:t>
      </w:r>
      <w:r>
        <w:rPr>
          <w:rFonts w:hint="eastAsia"/>
        </w:rPr>
        <w:t>template</w:t>
      </w:r>
      <w:r>
        <w:rPr>
          <w:rFonts w:hint="eastAsia"/>
        </w:rPr>
        <w:t>里面能判断微信用户和普通用户是否已绑定</w:t>
      </w:r>
    </w:p>
    <w:p w:rsidR="005E4F36" w:rsidRDefault="005E4F36" w:rsidP="008353FD">
      <w:r>
        <w:rPr>
          <w:rFonts w:hint="eastAsia"/>
        </w:rPr>
        <w:t>这儿额外在</w:t>
      </w:r>
      <w:r>
        <w:rPr>
          <w:rFonts w:hint="eastAsia"/>
        </w:rPr>
        <w:t>request</w:t>
      </w:r>
      <w:r>
        <w:rPr>
          <w:rFonts w:hint="eastAsia"/>
        </w:rPr>
        <w:t>里面加了一个变量</w:t>
      </w:r>
      <w:r>
        <w:rPr>
          <w:rFonts w:hint="eastAsia"/>
        </w:rPr>
        <w:t>wechat</w:t>
      </w:r>
      <w:r>
        <w:rPr>
          <w:rFonts w:hint="eastAsia"/>
        </w:rPr>
        <w:t>，否则就要给</w:t>
      </w:r>
      <w:r>
        <w:rPr>
          <w:rFonts w:hint="eastAsia"/>
        </w:rPr>
        <w:t>registration</w:t>
      </w:r>
      <w:r>
        <w:rPr>
          <w:rFonts w:hint="eastAsia"/>
        </w:rPr>
        <w:t>添加额外的</w:t>
      </w:r>
      <w:r>
        <w:rPr>
          <w:rFonts w:hint="eastAsia"/>
        </w:rPr>
        <w:t>context (</w:t>
      </w:r>
      <w:r>
        <w:rPr>
          <w:rFonts w:hint="eastAsia"/>
        </w:rPr>
        <w:t>第三方库</w:t>
      </w:r>
      <w:r>
        <w:rPr>
          <w:rFonts w:hint="eastAsia"/>
        </w:rPr>
        <w:t>)</w:t>
      </w:r>
    </w:p>
    <w:p w:rsidR="008353FD" w:rsidRPr="006A07E9" w:rsidRDefault="008353FD" w:rsidP="008353FD">
      <w:pPr>
        <w:pStyle w:val="codewithbg"/>
      </w:pPr>
      <w:proofErr w:type="gramStart"/>
      <w:r w:rsidRPr="006A07E9">
        <w:rPr>
          <w:b/>
          <w:bCs/>
          <w:color w:val="0000FF"/>
        </w:rPr>
        <w:t>from</w:t>
      </w:r>
      <w:proofErr w:type="gramEnd"/>
      <w:r w:rsidRPr="006A07E9">
        <w:t xml:space="preserve"> django</w:t>
      </w:r>
      <w:r w:rsidRPr="006A07E9">
        <w:rPr>
          <w:b/>
          <w:bCs/>
          <w:color w:val="000080"/>
        </w:rPr>
        <w:t>.</w:t>
      </w:r>
      <w:r w:rsidRPr="006A07E9">
        <w:t>contrib</w:t>
      </w:r>
      <w:r w:rsidRPr="006A07E9">
        <w:rPr>
          <w:b/>
          <w:bCs/>
          <w:color w:val="000080"/>
        </w:rPr>
        <w:t>.</w:t>
      </w:r>
      <w:r w:rsidRPr="006A07E9">
        <w:t xml:space="preserve">auth </w:t>
      </w:r>
      <w:r w:rsidRPr="006A07E9">
        <w:rPr>
          <w:b/>
          <w:bCs/>
          <w:color w:val="0000FF"/>
        </w:rPr>
        <w:t>import</w:t>
      </w:r>
      <w:r w:rsidRPr="006A07E9">
        <w:t xml:space="preserve"> get_user_model</w:t>
      </w:r>
    </w:p>
    <w:p w:rsidR="008353FD" w:rsidRPr="006A07E9" w:rsidRDefault="008353FD" w:rsidP="008353FD">
      <w:pPr>
        <w:pStyle w:val="codewithbg"/>
      </w:pPr>
      <w:proofErr w:type="gramStart"/>
      <w:r w:rsidRPr="006A07E9">
        <w:rPr>
          <w:b/>
          <w:bCs/>
          <w:color w:val="0000FF"/>
        </w:rPr>
        <w:t>from</w:t>
      </w:r>
      <w:proofErr w:type="gramEnd"/>
      <w:r w:rsidRPr="006A07E9">
        <w:t xml:space="preserve"> personalcenter</w:t>
      </w:r>
      <w:r w:rsidRPr="006A07E9">
        <w:rPr>
          <w:b/>
          <w:bCs/>
          <w:color w:val="000080"/>
        </w:rPr>
        <w:t>.</w:t>
      </w:r>
      <w:r w:rsidRPr="006A07E9">
        <w:t xml:space="preserve">models </w:t>
      </w:r>
      <w:r w:rsidRPr="006A07E9">
        <w:rPr>
          <w:b/>
          <w:bCs/>
          <w:color w:val="0000FF"/>
        </w:rPr>
        <w:t>import</w:t>
      </w:r>
      <w:r w:rsidRPr="006A07E9">
        <w:t xml:space="preserve"> WechatUserProfile</w:t>
      </w:r>
    </w:p>
    <w:p w:rsidR="008353FD" w:rsidRPr="006A07E9" w:rsidRDefault="008353FD" w:rsidP="008353FD">
      <w:pPr>
        <w:pStyle w:val="codewithbg"/>
      </w:pPr>
      <w:r w:rsidRPr="006A07E9">
        <w:t xml:space="preserve">UserModel </w:t>
      </w:r>
      <w:r w:rsidRPr="006A07E9">
        <w:rPr>
          <w:b/>
          <w:bCs/>
          <w:color w:val="000080"/>
        </w:rPr>
        <w:t>=</w:t>
      </w:r>
      <w:r w:rsidRPr="006A07E9">
        <w:t xml:space="preserve"> get_user_</w:t>
      </w:r>
      <w:proofErr w:type="gramStart"/>
      <w:r w:rsidRPr="006A07E9">
        <w:t>model</w:t>
      </w:r>
      <w:r w:rsidRPr="006A07E9">
        <w:rPr>
          <w:b/>
          <w:bCs/>
          <w:color w:val="000080"/>
        </w:rPr>
        <w:t>()</w:t>
      </w:r>
      <w:proofErr w:type="gramEnd"/>
    </w:p>
    <w:p w:rsidR="008353FD" w:rsidRPr="006A07E9" w:rsidRDefault="008353FD" w:rsidP="008353FD">
      <w:pPr>
        <w:pStyle w:val="codewithbg"/>
      </w:pPr>
    </w:p>
    <w:p w:rsidR="008353FD" w:rsidRPr="006A07E9" w:rsidRDefault="008353FD" w:rsidP="008353FD">
      <w:pPr>
        <w:pStyle w:val="codewithbg"/>
      </w:pPr>
      <w:proofErr w:type="gramStart"/>
      <w:r w:rsidRPr="006A07E9">
        <w:rPr>
          <w:b/>
          <w:bCs/>
          <w:color w:val="0000FF"/>
        </w:rPr>
        <w:t>class</w:t>
      </w:r>
      <w:proofErr w:type="gramEnd"/>
      <w:r w:rsidRPr="006A07E9">
        <w:t xml:space="preserve"> </w:t>
      </w:r>
      <w:r w:rsidRPr="006A07E9">
        <w:rPr>
          <w:b/>
          <w:bCs/>
        </w:rPr>
        <w:t>openidmiddleware</w:t>
      </w:r>
      <w:r w:rsidRPr="006A07E9">
        <w:rPr>
          <w:b/>
          <w:bCs/>
          <w:color w:val="000080"/>
        </w:rPr>
        <w:t>():</w:t>
      </w:r>
    </w:p>
    <w:p w:rsidR="008353FD" w:rsidRPr="006A07E9" w:rsidRDefault="008353FD" w:rsidP="008353FD">
      <w:pPr>
        <w:pStyle w:val="codewithbg"/>
      </w:pPr>
      <w:r w:rsidRPr="006A07E9">
        <w:tab/>
      </w:r>
      <w:proofErr w:type="gramStart"/>
      <w:r w:rsidRPr="006A07E9">
        <w:rPr>
          <w:b/>
          <w:bCs/>
          <w:color w:val="0000FF"/>
        </w:rPr>
        <w:t>def</w:t>
      </w:r>
      <w:proofErr w:type="gramEnd"/>
      <w:r w:rsidRPr="006A07E9">
        <w:t xml:space="preserve"> </w:t>
      </w:r>
      <w:r w:rsidRPr="006A07E9">
        <w:rPr>
          <w:color w:val="FF00FF"/>
        </w:rPr>
        <w:t>process_request</w:t>
      </w:r>
      <w:r w:rsidRPr="006A07E9">
        <w:rPr>
          <w:b/>
          <w:bCs/>
          <w:color w:val="000080"/>
        </w:rPr>
        <w:t>(</w:t>
      </w:r>
      <w:r w:rsidRPr="006A07E9">
        <w:t>self</w:t>
      </w:r>
      <w:r w:rsidRPr="006A07E9">
        <w:rPr>
          <w:b/>
          <w:bCs/>
          <w:color w:val="000080"/>
        </w:rPr>
        <w:t>,</w:t>
      </w:r>
      <w:r w:rsidRPr="006A07E9">
        <w:t xml:space="preserve"> request</w:t>
      </w:r>
      <w:r w:rsidRPr="006A07E9">
        <w:rPr>
          <w:b/>
          <w:bCs/>
          <w:color w:val="000080"/>
        </w:rPr>
        <w:t>):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if</w:t>
      </w:r>
      <w:proofErr w:type="gramEnd"/>
      <w:r w:rsidRPr="006A07E9">
        <w:t xml:space="preserve"> request</w:t>
      </w:r>
      <w:r w:rsidRPr="006A07E9">
        <w:rPr>
          <w:b/>
          <w:bCs/>
          <w:color w:val="000080"/>
        </w:rPr>
        <w:t>.</w:t>
      </w:r>
      <w:r w:rsidRPr="006A07E9">
        <w:t>user</w:t>
      </w:r>
      <w:r w:rsidRPr="006A07E9">
        <w:rPr>
          <w:b/>
          <w:bCs/>
          <w:color w:val="000080"/>
        </w:rPr>
        <w:t>.</w:t>
      </w:r>
      <w:r w:rsidRPr="006A07E9">
        <w:t>is_anonymous</w:t>
      </w:r>
      <w:r w:rsidRPr="006A07E9">
        <w:rPr>
          <w:b/>
          <w:bCs/>
          <w:color w:val="000080"/>
        </w:rPr>
        <w:t>: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  <w:t xml:space="preserve">wechat_id </w:t>
      </w:r>
      <w:r w:rsidRPr="006A07E9">
        <w:rPr>
          <w:b/>
          <w:bCs/>
          <w:color w:val="000080"/>
        </w:rPr>
        <w:t>=</w:t>
      </w:r>
      <w:r w:rsidRPr="006A07E9">
        <w:t xml:space="preserve"> </w:t>
      </w:r>
      <w:proofErr w:type="gramStart"/>
      <w:r w:rsidRPr="006A07E9">
        <w:t>request</w:t>
      </w:r>
      <w:r w:rsidRPr="006A07E9">
        <w:rPr>
          <w:b/>
          <w:bCs/>
          <w:color w:val="000080"/>
        </w:rPr>
        <w:t>.</w:t>
      </w:r>
      <w:r w:rsidRPr="006A07E9">
        <w:t>session</w:t>
      </w:r>
      <w:r w:rsidRPr="006A07E9">
        <w:rPr>
          <w:b/>
          <w:bCs/>
          <w:color w:val="000080"/>
        </w:rPr>
        <w:t>.</w:t>
      </w:r>
      <w:r w:rsidRPr="006A07E9">
        <w:t>get</w:t>
      </w:r>
      <w:r w:rsidRPr="006A07E9">
        <w:rPr>
          <w:b/>
          <w:bCs/>
          <w:color w:val="000080"/>
        </w:rPr>
        <w:t>(</w:t>
      </w:r>
      <w:proofErr w:type="gramEnd"/>
      <w:r w:rsidRPr="006A07E9">
        <w:rPr>
          <w:color w:val="808080"/>
        </w:rPr>
        <w:t>"wechat_id"</w:t>
      </w:r>
      <w:r w:rsidRPr="006A07E9">
        <w:rPr>
          <w:b/>
          <w:bCs/>
          <w:color w:val="000080"/>
        </w:rPr>
        <w:t>)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if</w:t>
      </w:r>
      <w:proofErr w:type="gramEnd"/>
      <w:r w:rsidRPr="006A07E9">
        <w:t xml:space="preserve"> wechat_id</w:t>
      </w:r>
      <w:r w:rsidRPr="006A07E9">
        <w:rPr>
          <w:b/>
          <w:bCs/>
          <w:color w:val="000080"/>
        </w:rPr>
        <w:t>: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try</w:t>
      </w:r>
      <w:proofErr w:type="gramEnd"/>
      <w:r w:rsidRPr="006A07E9">
        <w:rPr>
          <w:b/>
          <w:bCs/>
          <w:color w:val="000080"/>
        </w:rPr>
        <w:t>: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</w:r>
      <w:r w:rsidRPr="006A07E9">
        <w:tab/>
      </w:r>
      <w:r w:rsidRPr="006A07E9">
        <w:tab/>
        <w:t>request</w:t>
      </w:r>
      <w:r w:rsidRPr="006A07E9">
        <w:rPr>
          <w:b/>
          <w:bCs/>
          <w:color w:val="000080"/>
        </w:rPr>
        <w:t>.</w:t>
      </w:r>
      <w:r w:rsidRPr="006A07E9">
        <w:t xml:space="preserve">wechat </w:t>
      </w:r>
      <w:r w:rsidRPr="006A07E9">
        <w:rPr>
          <w:b/>
          <w:bCs/>
          <w:color w:val="000080"/>
        </w:rPr>
        <w:t>=</w:t>
      </w:r>
      <w:r w:rsidRPr="006A07E9">
        <w:t xml:space="preserve"> </w:t>
      </w:r>
      <w:proofErr w:type="gramStart"/>
      <w:r w:rsidRPr="006A07E9">
        <w:t>WechatUserProfile</w:t>
      </w:r>
      <w:r w:rsidRPr="006A07E9">
        <w:rPr>
          <w:b/>
          <w:bCs/>
          <w:color w:val="000080"/>
        </w:rPr>
        <w:t>.</w:t>
      </w:r>
      <w:r w:rsidRPr="006A07E9">
        <w:t>objects</w:t>
      </w:r>
      <w:r w:rsidRPr="006A07E9">
        <w:rPr>
          <w:b/>
          <w:bCs/>
          <w:color w:val="000080"/>
        </w:rPr>
        <w:t>.</w:t>
      </w:r>
      <w:r w:rsidRPr="006A07E9">
        <w:t>get</w:t>
      </w:r>
      <w:r w:rsidRPr="006A07E9">
        <w:rPr>
          <w:b/>
          <w:bCs/>
          <w:color w:val="000080"/>
        </w:rPr>
        <w:t>(</w:t>
      </w:r>
      <w:proofErr w:type="gramEnd"/>
      <w:r w:rsidRPr="006A07E9">
        <w:t>pk</w:t>
      </w:r>
      <w:r w:rsidRPr="006A07E9">
        <w:rPr>
          <w:b/>
          <w:bCs/>
          <w:color w:val="000080"/>
        </w:rPr>
        <w:t>=</w:t>
      </w:r>
      <w:r w:rsidRPr="006A07E9">
        <w:t>wechat_id</w:t>
      </w:r>
      <w:r w:rsidRPr="006A07E9">
        <w:rPr>
          <w:b/>
          <w:bCs/>
          <w:color w:val="000080"/>
        </w:rPr>
        <w:t>)</w:t>
      </w:r>
    </w:p>
    <w:p w:rsidR="008353FD" w:rsidRPr="006A07E9" w:rsidRDefault="008353FD" w:rsidP="008353FD">
      <w:pPr>
        <w:pStyle w:val="codewithbg"/>
      </w:pPr>
      <w:r w:rsidRPr="006A07E9">
        <w:tab/>
      </w:r>
      <w:r w:rsidRPr="006A07E9">
        <w:tab/>
      </w: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except</w:t>
      </w:r>
      <w:proofErr w:type="gramEnd"/>
      <w:r w:rsidRPr="006A07E9">
        <w:rPr>
          <w:b/>
          <w:bCs/>
          <w:color w:val="000080"/>
        </w:rPr>
        <w:t>:</w:t>
      </w:r>
    </w:p>
    <w:p w:rsidR="008353FD" w:rsidRDefault="008353FD" w:rsidP="008353FD">
      <w:pPr>
        <w:pStyle w:val="codewithbg"/>
        <w:rPr>
          <w:b/>
          <w:bCs/>
          <w:color w:val="0000FF"/>
        </w:rPr>
      </w:pPr>
      <w:r w:rsidRPr="006A07E9">
        <w:tab/>
      </w:r>
      <w:r w:rsidRPr="006A07E9">
        <w:tab/>
      </w:r>
      <w:r w:rsidRPr="006A07E9">
        <w:tab/>
      </w:r>
      <w:r w:rsidRPr="006A07E9">
        <w:tab/>
      </w:r>
      <w:r w:rsidRPr="006A07E9">
        <w:tab/>
      </w:r>
      <w:proofErr w:type="gramStart"/>
      <w:r w:rsidRPr="006A07E9">
        <w:rPr>
          <w:b/>
          <w:bCs/>
          <w:color w:val="0000FF"/>
        </w:rPr>
        <w:t>pass</w:t>
      </w:r>
      <w:proofErr w:type="gramEnd"/>
    </w:p>
    <w:p w:rsidR="008353FD" w:rsidRDefault="008353FD" w:rsidP="005C4829"/>
    <w:p w:rsidR="005C4829" w:rsidRDefault="005C4829" w:rsidP="005C4829">
      <w:r>
        <w:rPr>
          <w:rFonts w:hint="eastAsia"/>
        </w:rPr>
        <w:t>如果当前</w:t>
      </w:r>
      <w:r>
        <w:rPr>
          <w:rFonts w:hint="eastAsia"/>
        </w:rPr>
        <w:t>WechatUser</w:t>
      </w:r>
      <w:r>
        <w:rPr>
          <w:rFonts w:hint="eastAsia"/>
        </w:rPr>
        <w:t>指定并没有绑定</w:t>
      </w:r>
      <w:r>
        <w:rPr>
          <w:rFonts w:hint="eastAsia"/>
        </w:rPr>
        <w:t>User</w:t>
      </w:r>
      <w:r>
        <w:rPr>
          <w:rFonts w:hint="eastAsia"/>
        </w:rPr>
        <w:t>，则提示绑定</w:t>
      </w:r>
    </w:p>
    <w:p w:rsidR="005C4829" w:rsidRDefault="005C4829" w:rsidP="005C4829">
      <w:bookmarkStart w:id="46" w:name="OLE_LINK224"/>
      <w:bookmarkStart w:id="47" w:name="OLE_LINK225"/>
      <w:r>
        <w:rPr>
          <w:rFonts w:hint="eastAsia"/>
        </w:rPr>
        <w:t>templates.registration.login.html</w:t>
      </w:r>
    </w:p>
    <w:bookmarkEnd w:id="46"/>
    <w:bookmarkEnd w:id="47"/>
    <w:p w:rsidR="005C4829" w:rsidRPr="002D3370" w:rsidRDefault="005C4829" w:rsidP="005C4829">
      <w:pPr>
        <w:pStyle w:val="codewithbg"/>
      </w:pPr>
      <w:r w:rsidRPr="002D3370">
        <w:t xml:space="preserve">{% if request.user.is_anonymous and </w:t>
      </w:r>
      <w:r w:rsidRPr="006A07E9">
        <w:rPr>
          <w:highlight w:val="yellow"/>
        </w:rPr>
        <w:t>request.wechat</w:t>
      </w:r>
      <w:r w:rsidRPr="002D3370">
        <w:t xml:space="preserve"> %}</w:t>
      </w:r>
    </w:p>
    <w:p w:rsidR="005C4829" w:rsidRPr="002D3370" w:rsidRDefault="005C4829" w:rsidP="005C4829">
      <w:pPr>
        <w:pStyle w:val="codewithbg"/>
      </w:pPr>
      <w:r w:rsidRPr="002D3370">
        <w:t xml:space="preserve">    You need to </w:t>
      </w:r>
      <w:r>
        <w:rPr>
          <w:rFonts w:hint="eastAsia"/>
        </w:rPr>
        <w:t>login</w:t>
      </w:r>
      <w:r w:rsidRPr="002D3370">
        <w:t xml:space="preserve"> to continue</w:t>
      </w:r>
    </w:p>
    <w:p w:rsidR="005C4829" w:rsidRDefault="005C4829" w:rsidP="005C4829">
      <w:pPr>
        <w:pStyle w:val="codewithbg"/>
      </w:pPr>
      <w:r w:rsidRPr="002D3370">
        <w:t>{% endif %}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color w:val="0000FF"/>
        </w:rPr>
        <w:t>&lt;form</w:t>
      </w:r>
      <w:r w:rsidRPr="003A0C8E">
        <w:rPr>
          <w:color w:val="000000"/>
        </w:rPr>
        <w:t xml:space="preserve"> </w:t>
      </w:r>
      <w:r w:rsidRPr="003A0C8E">
        <w:t>method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"post"</w:t>
      </w:r>
      <w:r w:rsidRPr="003A0C8E">
        <w:rPr>
          <w:color w:val="000000"/>
        </w:rPr>
        <w:t xml:space="preserve"> </w:t>
      </w:r>
      <w:r w:rsidRPr="003A0C8E">
        <w:t>action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""</w:t>
      </w:r>
      <w:r w:rsidRPr="003A0C8E">
        <w:rPr>
          <w:color w:val="0000FF"/>
        </w:rPr>
        <w:t>&gt;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{% csrf_token %}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</w:t>
      </w:r>
      <w:proofErr w:type="gramStart"/>
      <w:r w:rsidRPr="003A0C8E">
        <w:rPr>
          <w:b/>
          <w:bCs/>
          <w:color w:val="000000"/>
        </w:rPr>
        <w:t>{ form</w:t>
      </w:r>
      <w:proofErr w:type="gramEnd"/>
      <w:r w:rsidRPr="003A0C8E">
        <w:rPr>
          <w:b/>
          <w:bCs/>
          <w:color w:val="000000"/>
        </w:rPr>
        <w:t>|crispy }}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</w:t>
      </w:r>
      <w:r w:rsidRPr="003A0C8E">
        <w:rPr>
          <w:color w:val="0000FF"/>
        </w:rPr>
        <w:t>&lt;input</w:t>
      </w:r>
      <w:r w:rsidRPr="003A0C8E">
        <w:rPr>
          <w:color w:val="000000"/>
        </w:rPr>
        <w:t xml:space="preserve"> </w:t>
      </w:r>
      <w:r w:rsidRPr="003A0C8E">
        <w:t>class</w:t>
      </w:r>
      <w:r w:rsidRPr="003A0C8E">
        <w:rPr>
          <w:color w:val="000000"/>
        </w:rPr>
        <w:t xml:space="preserve"> = </w:t>
      </w:r>
      <w:r w:rsidRPr="003A0C8E">
        <w:rPr>
          <w:b/>
          <w:bCs/>
          <w:color w:val="8000FF"/>
        </w:rPr>
        <w:t>"btn btn-block btn-primary"</w:t>
      </w:r>
      <w:r w:rsidRPr="003A0C8E">
        <w:rPr>
          <w:color w:val="000000"/>
        </w:rPr>
        <w:t xml:space="preserve"> </w:t>
      </w:r>
      <w:r w:rsidRPr="003A0C8E">
        <w:t>type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"submit"</w:t>
      </w:r>
      <w:r w:rsidRPr="003A0C8E">
        <w:rPr>
          <w:color w:val="000000"/>
        </w:rPr>
        <w:t xml:space="preserve"> </w:t>
      </w:r>
      <w:r w:rsidRPr="003A0C8E">
        <w:t>value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"{% trans 'Log in' %}"</w:t>
      </w:r>
      <w:r w:rsidRPr="003A0C8E">
        <w:rPr>
          <w:color w:val="000000"/>
        </w:rPr>
        <w:t xml:space="preserve"> </w:t>
      </w:r>
      <w:r w:rsidRPr="003A0C8E">
        <w:rPr>
          <w:color w:val="0000FF"/>
        </w:rPr>
        <w:t>/&gt;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{% if request.user.is_anonymous and request.wechat %}</w:t>
      </w:r>
    </w:p>
    <w:p w:rsidR="003A0C8E" w:rsidRPr="008821D0" w:rsidRDefault="003A0C8E" w:rsidP="003A0C8E">
      <w:pPr>
        <w:pStyle w:val="codewithbg"/>
        <w:rPr>
          <w:b/>
          <w:bCs/>
          <w:color w:val="00B050"/>
        </w:rPr>
      </w:pPr>
      <w:r w:rsidRPr="003A0C8E">
        <w:rPr>
          <w:b/>
          <w:bCs/>
          <w:color w:val="000000"/>
        </w:rPr>
        <w:t xml:space="preserve">        </w:t>
      </w:r>
      <w:r w:rsidRPr="003A0C8E">
        <w:rPr>
          <w:color w:val="0000FF"/>
        </w:rPr>
        <w:t>&lt;input</w:t>
      </w:r>
      <w:r w:rsidRPr="003A0C8E">
        <w:rPr>
          <w:color w:val="000000"/>
        </w:rPr>
        <w:t xml:space="preserve"> </w:t>
      </w:r>
      <w:r w:rsidRPr="003A0C8E">
        <w:t>type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"hidden"</w:t>
      </w:r>
      <w:r w:rsidRPr="003A0C8E">
        <w:rPr>
          <w:color w:val="000000"/>
        </w:rPr>
        <w:t xml:space="preserve"> </w:t>
      </w:r>
      <w:r w:rsidRPr="003A0C8E">
        <w:t>name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"next"</w:t>
      </w:r>
      <w:r w:rsidRPr="003A0C8E">
        <w:rPr>
          <w:color w:val="000000"/>
        </w:rPr>
        <w:t xml:space="preserve"> </w:t>
      </w:r>
      <w:r w:rsidRPr="003A0C8E">
        <w:t>value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"{% url 'link_to_wechat' %}"</w:t>
      </w:r>
      <w:r w:rsidRPr="003A0C8E">
        <w:rPr>
          <w:color w:val="000000"/>
        </w:rPr>
        <w:t xml:space="preserve"> </w:t>
      </w:r>
      <w:r w:rsidRPr="003A0C8E">
        <w:rPr>
          <w:color w:val="0000FF"/>
        </w:rPr>
        <w:t>/&gt;</w:t>
      </w:r>
      <w:r w:rsidR="008821D0">
        <w:rPr>
          <w:rFonts w:hint="eastAsia"/>
          <w:color w:val="0000FF"/>
        </w:rPr>
        <w:t xml:space="preserve"> </w:t>
      </w:r>
      <w:r w:rsidR="008821D0" w:rsidRPr="008821D0">
        <w:rPr>
          <w:color w:val="00B050"/>
        </w:rPr>
        <w:t>&lt;</w:t>
      </w:r>
      <w:proofErr w:type="gramStart"/>
      <w:r w:rsidR="008821D0" w:rsidRPr="008821D0">
        <w:rPr>
          <w:color w:val="00B050"/>
        </w:rPr>
        <w:t>!--</w:t>
      </w:r>
      <w:proofErr w:type="gramEnd"/>
      <w:r w:rsidR="008821D0" w:rsidRPr="008821D0">
        <w:rPr>
          <w:color w:val="00B050"/>
        </w:rPr>
        <w:t xml:space="preserve"> workaround here, maybe we need to change it in login function later--&gt;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{% else %}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    </w:t>
      </w:r>
      <w:r w:rsidRPr="003A0C8E">
        <w:rPr>
          <w:color w:val="0000FF"/>
        </w:rPr>
        <w:t>&lt;input</w:t>
      </w:r>
      <w:r w:rsidRPr="003A0C8E">
        <w:rPr>
          <w:color w:val="000000"/>
        </w:rPr>
        <w:t xml:space="preserve"> </w:t>
      </w:r>
      <w:r w:rsidRPr="003A0C8E">
        <w:t>type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"hidden"</w:t>
      </w:r>
      <w:r w:rsidRPr="003A0C8E">
        <w:rPr>
          <w:color w:val="000000"/>
        </w:rPr>
        <w:t xml:space="preserve"> </w:t>
      </w:r>
      <w:r w:rsidRPr="003A0C8E">
        <w:t>name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"next"</w:t>
      </w:r>
      <w:r w:rsidRPr="003A0C8E">
        <w:rPr>
          <w:color w:val="000000"/>
        </w:rPr>
        <w:t xml:space="preserve"> </w:t>
      </w:r>
      <w:r w:rsidRPr="003A0C8E">
        <w:t>value</w:t>
      </w:r>
      <w:r w:rsidRPr="003A0C8E">
        <w:rPr>
          <w:color w:val="000000"/>
        </w:rPr>
        <w:t>=</w:t>
      </w:r>
      <w:r w:rsidRPr="003A0C8E">
        <w:rPr>
          <w:b/>
          <w:bCs/>
          <w:color w:val="8000FF"/>
        </w:rPr>
        <w:t>"{</w:t>
      </w:r>
      <w:proofErr w:type="gramStart"/>
      <w:r w:rsidRPr="003A0C8E">
        <w:rPr>
          <w:b/>
          <w:bCs/>
          <w:color w:val="8000FF"/>
        </w:rPr>
        <w:t>{ next</w:t>
      </w:r>
      <w:proofErr w:type="gramEnd"/>
      <w:r w:rsidRPr="003A0C8E">
        <w:rPr>
          <w:b/>
          <w:bCs/>
          <w:color w:val="8000FF"/>
        </w:rPr>
        <w:t xml:space="preserve"> }}"</w:t>
      </w:r>
      <w:r w:rsidRPr="003A0C8E">
        <w:rPr>
          <w:color w:val="000000"/>
        </w:rPr>
        <w:t xml:space="preserve"> </w:t>
      </w:r>
      <w:r w:rsidRPr="003A0C8E">
        <w:rPr>
          <w:color w:val="0000FF"/>
        </w:rPr>
        <w:t>/&gt;</w:t>
      </w:r>
      <w:r w:rsidRPr="003A0C8E">
        <w:rPr>
          <w:b/>
          <w:bCs/>
          <w:color w:val="000000"/>
        </w:rPr>
        <w:t xml:space="preserve"> </w:t>
      </w:r>
    </w:p>
    <w:p w:rsidR="003A0C8E" w:rsidRPr="003A0C8E" w:rsidRDefault="003A0C8E" w:rsidP="003A0C8E">
      <w:pPr>
        <w:pStyle w:val="codewithbg"/>
        <w:rPr>
          <w:b/>
          <w:bCs/>
          <w:color w:val="000000"/>
        </w:rPr>
      </w:pPr>
      <w:r w:rsidRPr="003A0C8E">
        <w:rPr>
          <w:b/>
          <w:bCs/>
          <w:color w:val="000000"/>
        </w:rPr>
        <w:t xml:space="preserve">    {% endif %}</w:t>
      </w:r>
    </w:p>
    <w:p w:rsidR="005C4829" w:rsidRDefault="003A0C8E" w:rsidP="003A0C8E">
      <w:pPr>
        <w:pStyle w:val="codewithbg"/>
      </w:pPr>
      <w:r w:rsidRPr="003A0C8E">
        <w:rPr>
          <w:color w:val="0000FF"/>
        </w:rPr>
        <w:t>&lt;/form&gt;</w:t>
      </w:r>
    </w:p>
    <w:p w:rsidR="00E23FA0" w:rsidRPr="00E23FA0" w:rsidRDefault="00E23FA0" w:rsidP="005C4829"/>
    <w:p w:rsidR="005C4829" w:rsidRDefault="005C4829" w:rsidP="005C4829">
      <w:pPr>
        <w:rPr>
          <w:rFonts w:ascii="Courier New" w:hAnsi="Courier New" w:cs="Courier New"/>
          <w:b/>
          <w:bCs/>
          <w:color w:val="0000FF"/>
          <w:sz w:val="20"/>
        </w:rPr>
      </w:pPr>
    </w:p>
    <w:p w:rsidR="005C4829" w:rsidRDefault="005C4829" w:rsidP="005F430E"/>
    <w:p w:rsidR="002D3370" w:rsidRDefault="002D3370" w:rsidP="00514B7B">
      <w:pPr>
        <w:pStyle w:val="Heading3"/>
      </w:pPr>
      <w:r>
        <w:rPr>
          <w:rFonts w:hint="eastAsia"/>
        </w:rPr>
        <w:t>解绑</w:t>
      </w:r>
      <w:r>
        <w:rPr>
          <w:rFonts w:hint="eastAsia"/>
        </w:rPr>
        <w:t>WechatUser</w:t>
      </w:r>
      <w:r>
        <w:rPr>
          <w:rFonts w:hint="eastAsia"/>
        </w:rPr>
        <w:t>和</w:t>
      </w:r>
      <w:r>
        <w:rPr>
          <w:rFonts w:hint="eastAsia"/>
        </w:rPr>
        <w:t>User</w:t>
      </w:r>
    </w:p>
    <w:p w:rsidR="00514B7B" w:rsidRDefault="00514B7B" w:rsidP="00514B7B">
      <w:r>
        <w:rPr>
          <w:rFonts w:hint="eastAsia"/>
        </w:rPr>
        <w:t>personalcenter.urls</w:t>
      </w:r>
    </w:p>
    <w:p w:rsidR="00514B7B" w:rsidRPr="009630D1" w:rsidRDefault="00514B7B" w:rsidP="00514B7B">
      <w:pPr>
        <w:pStyle w:val="codewithbg"/>
      </w:pPr>
      <w:proofErr w:type="gramStart"/>
      <w:r w:rsidRPr="009630D1">
        <w:t>urlpatterns</w:t>
      </w:r>
      <w:proofErr w:type="gramEnd"/>
      <w:r w:rsidRPr="009630D1">
        <w:t xml:space="preserve"> </w:t>
      </w:r>
      <w:r w:rsidRPr="009630D1">
        <w:rPr>
          <w:b/>
          <w:bCs/>
          <w:color w:val="000080"/>
        </w:rPr>
        <w:t>=</w:t>
      </w:r>
      <w:r w:rsidRPr="009630D1">
        <w:t xml:space="preserve"> </w:t>
      </w:r>
      <w:r w:rsidRPr="009630D1">
        <w:rPr>
          <w:b/>
          <w:bCs/>
          <w:color w:val="000080"/>
        </w:rPr>
        <w:t>[</w:t>
      </w:r>
    </w:p>
    <w:p w:rsidR="00514B7B" w:rsidRDefault="00514B7B" w:rsidP="00514B7B">
      <w:pPr>
        <w:pStyle w:val="codewithbg"/>
      </w:pPr>
      <w:r w:rsidRPr="009630D1">
        <w:t xml:space="preserve">    </w:t>
      </w:r>
      <w:proofErr w:type="gramStart"/>
      <w:r w:rsidRPr="009630D1">
        <w:t>url</w:t>
      </w:r>
      <w:r w:rsidRPr="009630D1">
        <w:rPr>
          <w:b/>
          <w:bCs/>
          <w:color w:val="000080"/>
        </w:rPr>
        <w:t>(</w:t>
      </w:r>
      <w:proofErr w:type="gramEnd"/>
      <w:r w:rsidRPr="009630D1">
        <w:rPr>
          <w:color w:val="808080"/>
        </w:rPr>
        <w:t>r'^</w:t>
      </w:r>
      <w:r w:rsidR="00F91324">
        <w:rPr>
          <w:rFonts w:hint="eastAsia"/>
          <w:color w:val="808080"/>
        </w:rPr>
        <w:t>un</w:t>
      </w:r>
      <w:r w:rsidRPr="009630D1">
        <w:rPr>
          <w:color w:val="808080"/>
        </w:rPr>
        <w:t>link</w:t>
      </w:r>
      <w:r w:rsidR="00F91324">
        <w:rPr>
          <w:rFonts w:hint="eastAsia"/>
          <w:color w:val="808080"/>
        </w:rPr>
        <w:t>from</w:t>
      </w:r>
      <w:r w:rsidRPr="009630D1">
        <w:rPr>
          <w:color w:val="808080"/>
        </w:rPr>
        <w:t>wechat$'</w:t>
      </w:r>
      <w:r w:rsidRPr="009630D1">
        <w:rPr>
          <w:b/>
          <w:bCs/>
          <w:color w:val="000080"/>
        </w:rPr>
        <w:t>,</w:t>
      </w:r>
      <w:r w:rsidRPr="009630D1">
        <w:t xml:space="preserve"> account</w:t>
      </w:r>
      <w:r w:rsidR="00541D3F">
        <w:rPr>
          <w:rFonts w:hint="eastAsia"/>
        </w:rPr>
        <w:t>_un</w:t>
      </w:r>
      <w:r w:rsidRPr="009630D1">
        <w:t>link</w:t>
      </w:r>
      <w:r w:rsidR="00541D3F">
        <w:rPr>
          <w:rFonts w:hint="eastAsia"/>
        </w:rPr>
        <w:t>_from_</w:t>
      </w:r>
      <w:r w:rsidRPr="009630D1">
        <w:t>wechat</w:t>
      </w:r>
      <w:r w:rsidRPr="009630D1">
        <w:rPr>
          <w:b/>
          <w:bCs/>
          <w:color w:val="000080"/>
        </w:rPr>
        <w:t>,</w:t>
      </w:r>
      <w:r w:rsidRPr="009630D1">
        <w:t xml:space="preserve"> name</w:t>
      </w:r>
      <w:r w:rsidRPr="009630D1">
        <w:rPr>
          <w:b/>
          <w:bCs/>
          <w:color w:val="000080"/>
        </w:rPr>
        <w:t>=</w:t>
      </w:r>
      <w:r w:rsidRPr="009630D1">
        <w:rPr>
          <w:color w:val="808080"/>
        </w:rPr>
        <w:t>'</w:t>
      </w:r>
      <w:bookmarkStart w:id="48" w:name="OLE_LINK6"/>
      <w:bookmarkStart w:id="49" w:name="OLE_LINK7"/>
      <w:r w:rsidR="00F91324">
        <w:rPr>
          <w:rFonts w:hint="eastAsia"/>
          <w:color w:val="808080"/>
        </w:rPr>
        <w:t>un</w:t>
      </w:r>
      <w:r w:rsidRPr="009630D1">
        <w:rPr>
          <w:color w:val="808080"/>
        </w:rPr>
        <w:t>link_</w:t>
      </w:r>
      <w:r w:rsidR="00F91324">
        <w:rPr>
          <w:rFonts w:hint="eastAsia"/>
          <w:color w:val="808080"/>
        </w:rPr>
        <w:t>from</w:t>
      </w:r>
      <w:r w:rsidRPr="009630D1">
        <w:rPr>
          <w:color w:val="808080"/>
        </w:rPr>
        <w:t>_wechat</w:t>
      </w:r>
      <w:bookmarkEnd w:id="48"/>
      <w:bookmarkEnd w:id="49"/>
      <w:r w:rsidRPr="009630D1">
        <w:rPr>
          <w:color w:val="808080"/>
        </w:rPr>
        <w:t>'</w:t>
      </w:r>
      <w:r w:rsidRPr="009630D1">
        <w:rPr>
          <w:b/>
          <w:bCs/>
          <w:color w:val="000080"/>
        </w:rPr>
        <w:t>),</w:t>
      </w:r>
    </w:p>
    <w:p w:rsidR="00514B7B" w:rsidRPr="009630D1" w:rsidRDefault="00514B7B" w:rsidP="00514B7B"/>
    <w:p w:rsidR="00012A40" w:rsidRPr="00012A40" w:rsidRDefault="00012A40" w:rsidP="00012A40">
      <w:pPr>
        <w:pStyle w:val="codewithbg"/>
        <w:rPr>
          <w:color w:val="000000"/>
        </w:rPr>
      </w:pPr>
      <w:proofErr w:type="gramStart"/>
      <w:r w:rsidRPr="00012A40">
        <w:rPr>
          <w:b/>
          <w:bCs/>
          <w:color w:val="0000FF"/>
        </w:rPr>
        <w:t>def</w:t>
      </w:r>
      <w:proofErr w:type="gramEnd"/>
      <w:r w:rsidRPr="00012A40">
        <w:rPr>
          <w:color w:val="000000"/>
        </w:rPr>
        <w:t xml:space="preserve"> </w:t>
      </w:r>
      <w:r w:rsidRPr="00012A40">
        <w:t>account_unlink_from_wechat</w:t>
      </w:r>
      <w:r w:rsidRPr="00012A40">
        <w:rPr>
          <w:b/>
          <w:bCs/>
          <w:color w:val="000080"/>
        </w:rPr>
        <w:t>(</w:t>
      </w:r>
      <w:r w:rsidRPr="00012A40">
        <w:rPr>
          <w:color w:val="000000"/>
        </w:rPr>
        <w:t>request</w:t>
      </w:r>
      <w:r w:rsidRPr="00012A40">
        <w:rPr>
          <w:b/>
          <w:bCs/>
          <w:color w:val="000080"/>
        </w:rPr>
        <w:t>):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wechat_id 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 xml:space="preserve"> </w:t>
      </w:r>
      <w:proofErr w:type="gramStart"/>
      <w:r w:rsidRPr="00012A40">
        <w:rPr>
          <w:color w:val="000000"/>
        </w:rPr>
        <w:t>request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session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get</w:t>
      </w:r>
      <w:r w:rsidRPr="00012A40">
        <w:rPr>
          <w:b/>
          <w:bCs/>
          <w:color w:val="000080"/>
        </w:rPr>
        <w:t>(</w:t>
      </w:r>
      <w:proofErr w:type="gramEnd"/>
      <w:r w:rsidRPr="00012A40">
        <w:rPr>
          <w:color w:val="808080"/>
        </w:rPr>
        <w:t>"wechat_id"</w:t>
      </w:r>
      <w:r w:rsidRPr="00012A40">
        <w:rPr>
          <w:b/>
          <w:bCs/>
          <w:color w:val="000080"/>
        </w:rPr>
        <w:t>)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</w:t>
      </w:r>
      <w:proofErr w:type="gramStart"/>
      <w:r w:rsidRPr="00012A40">
        <w:rPr>
          <w:color w:val="000000"/>
        </w:rPr>
        <w:t>wechat</w:t>
      </w:r>
      <w:proofErr w:type="gramEnd"/>
      <w:r w:rsidRPr="00012A40">
        <w:rPr>
          <w:color w:val="000000"/>
        </w:rPr>
        <w:t xml:space="preserve"> 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 xml:space="preserve"> </w:t>
      </w:r>
      <w:r w:rsidRPr="00012A40">
        <w:rPr>
          <w:b/>
          <w:bCs/>
          <w:color w:val="0000FF"/>
        </w:rPr>
        <w:t>None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</w:t>
      </w:r>
      <w:proofErr w:type="gramStart"/>
      <w:r w:rsidRPr="00012A40">
        <w:rPr>
          <w:b/>
          <w:bCs/>
          <w:color w:val="0000FF"/>
        </w:rPr>
        <w:t>if</w:t>
      </w:r>
      <w:proofErr w:type="gramEnd"/>
      <w:r w:rsidRPr="00012A40">
        <w:rPr>
          <w:color w:val="000000"/>
        </w:rPr>
        <w:t xml:space="preserve"> wechat_id</w:t>
      </w:r>
      <w:r w:rsidRPr="00012A40">
        <w:rPr>
          <w:b/>
          <w:bCs/>
          <w:color w:val="000080"/>
        </w:rPr>
        <w:t>: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</w:t>
      </w:r>
      <w:proofErr w:type="gramStart"/>
      <w:r w:rsidRPr="00012A40">
        <w:rPr>
          <w:b/>
          <w:bCs/>
          <w:color w:val="0000FF"/>
        </w:rPr>
        <w:t>try</w:t>
      </w:r>
      <w:proofErr w:type="gramEnd"/>
      <w:r w:rsidRPr="00012A40">
        <w:rPr>
          <w:b/>
          <w:bCs/>
          <w:color w:val="000080"/>
        </w:rPr>
        <w:t>: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    </w:t>
      </w:r>
      <w:proofErr w:type="gramStart"/>
      <w:r w:rsidRPr="00012A40">
        <w:rPr>
          <w:color w:val="000000"/>
        </w:rPr>
        <w:t>wechat</w:t>
      </w:r>
      <w:proofErr w:type="gramEnd"/>
      <w:r w:rsidRPr="00012A40">
        <w:rPr>
          <w:color w:val="000000"/>
        </w:rPr>
        <w:t xml:space="preserve"> 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 xml:space="preserve"> WechatUserProfile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objects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get</w:t>
      </w:r>
      <w:r w:rsidRPr="00012A40">
        <w:rPr>
          <w:b/>
          <w:bCs/>
          <w:color w:val="000080"/>
        </w:rPr>
        <w:t>(</w:t>
      </w:r>
      <w:r w:rsidRPr="00012A40">
        <w:rPr>
          <w:color w:val="000000"/>
        </w:rPr>
        <w:t>pk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>wechat_id</w:t>
      </w:r>
      <w:r w:rsidRPr="00012A40">
        <w:rPr>
          <w:b/>
          <w:bCs/>
          <w:color w:val="000080"/>
        </w:rPr>
        <w:t>)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    wechat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 xml:space="preserve">user </w:t>
      </w:r>
      <w:r w:rsidRPr="00012A40">
        <w:rPr>
          <w:b/>
          <w:bCs/>
          <w:color w:val="000080"/>
        </w:rPr>
        <w:t>=</w:t>
      </w:r>
      <w:r w:rsidRPr="00012A40">
        <w:rPr>
          <w:color w:val="000000"/>
        </w:rPr>
        <w:t xml:space="preserve"> </w:t>
      </w:r>
      <w:proofErr w:type="gramStart"/>
      <w:r w:rsidRPr="00012A40">
        <w:rPr>
          <w:b/>
          <w:bCs/>
          <w:color w:val="0000FF"/>
        </w:rPr>
        <w:t>None</w:t>
      </w:r>
      <w:proofErr w:type="gramEnd"/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    </w:t>
      </w:r>
      <w:proofErr w:type="gramStart"/>
      <w:r w:rsidRPr="00012A40">
        <w:rPr>
          <w:color w:val="000000"/>
        </w:rPr>
        <w:t>wechat</w:t>
      </w:r>
      <w:r w:rsidRPr="00012A40">
        <w:rPr>
          <w:b/>
          <w:bCs/>
          <w:color w:val="000080"/>
        </w:rPr>
        <w:t>.</w:t>
      </w:r>
      <w:r w:rsidRPr="00012A40">
        <w:rPr>
          <w:color w:val="000000"/>
        </w:rPr>
        <w:t>save</w:t>
      </w:r>
      <w:r w:rsidRPr="00012A40">
        <w:rPr>
          <w:b/>
          <w:bCs/>
          <w:color w:val="000080"/>
        </w:rPr>
        <w:t>()</w:t>
      </w:r>
      <w:proofErr w:type="gramEnd"/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</w:t>
      </w:r>
      <w:proofErr w:type="gramStart"/>
      <w:r w:rsidRPr="00012A40">
        <w:rPr>
          <w:b/>
          <w:bCs/>
          <w:color w:val="0000FF"/>
        </w:rPr>
        <w:t>except</w:t>
      </w:r>
      <w:proofErr w:type="gramEnd"/>
      <w:r w:rsidRPr="00012A40">
        <w:rPr>
          <w:b/>
          <w:bCs/>
          <w:color w:val="000080"/>
        </w:rPr>
        <w:t>:</w:t>
      </w:r>
    </w:p>
    <w:p w:rsidR="00012A40" w:rsidRPr="00012A40" w:rsidRDefault="00012A40" w:rsidP="00012A40">
      <w:pPr>
        <w:pStyle w:val="codewithbg"/>
        <w:rPr>
          <w:color w:val="000000"/>
        </w:rPr>
      </w:pPr>
      <w:r w:rsidRPr="00012A40">
        <w:rPr>
          <w:color w:val="000000"/>
        </w:rPr>
        <w:t xml:space="preserve">            </w:t>
      </w:r>
      <w:proofErr w:type="gramStart"/>
      <w:r w:rsidRPr="00012A40">
        <w:rPr>
          <w:b/>
          <w:bCs/>
          <w:color w:val="0000FF"/>
        </w:rPr>
        <w:t>pass</w:t>
      </w:r>
      <w:proofErr w:type="gramEnd"/>
    </w:p>
    <w:p w:rsidR="00012A40" w:rsidRPr="00012A40" w:rsidRDefault="00012A40" w:rsidP="00012A40">
      <w:pPr>
        <w:pStyle w:val="codewithbg"/>
        <w:rPr>
          <w:color w:val="000000"/>
        </w:rPr>
      </w:pPr>
    </w:p>
    <w:p w:rsidR="002D3370" w:rsidRPr="00514B7B" w:rsidRDefault="00012A40" w:rsidP="00012A40">
      <w:pPr>
        <w:pStyle w:val="codewithbg"/>
      </w:pPr>
      <w:r w:rsidRPr="00012A40">
        <w:rPr>
          <w:color w:val="000000"/>
        </w:rPr>
        <w:t xml:space="preserve">    </w:t>
      </w:r>
      <w:proofErr w:type="gramStart"/>
      <w:r w:rsidRPr="00012A40">
        <w:rPr>
          <w:b/>
          <w:bCs/>
          <w:color w:val="0000FF"/>
        </w:rPr>
        <w:t>return</w:t>
      </w:r>
      <w:proofErr w:type="gramEnd"/>
      <w:r w:rsidRPr="00012A40">
        <w:rPr>
          <w:color w:val="000000"/>
        </w:rPr>
        <w:t xml:space="preserve"> redirect</w:t>
      </w:r>
      <w:r w:rsidRPr="00012A40">
        <w:rPr>
          <w:b/>
          <w:bCs/>
          <w:color w:val="000080"/>
        </w:rPr>
        <w:t>(</w:t>
      </w:r>
      <w:r w:rsidRPr="00012A40">
        <w:rPr>
          <w:color w:val="000000"/>
        </w:rPr>
        <w:t>reverse</w:t>
      </w:r>
      <w:r w:rsidRPr="00012A40">
        <w:rPr>
          <w:b/>
          <w:bCs/>
          <w:color w:val="000080"/>
        </w:rPr>
        <w:t>(</w:t>
      </w:r>
      <w:r w:rsidRPr="00012A40">
        <w:rPr>
          <w:color w:val="808080"/>
        </w:rPr>
        <w:t>"home"</w:t>
      </w:r>
      <w:r w:rsidRPr="00012A40">
        <w:rPr>
          <w:b/>
          <w:bCs/>
          <w:color w:val="000080"/>
        </w:rPr>
        <w:t>,</w:t>
      </w:r>
      <w:r w:rsidRPr="00012A40">
        <w:rPr>
          <w:color w:val="000000"/>
        </w:rPr>
        <w:t xml:space="preserve"> kwargs</w:t>
      </w:r>
      <w:r w:rsidRPr="00012A40">
        <w:rPr>
          <w:b/>
          <w:bCs/>
          <w:color w:val="000080"/>
        </w:rPr>
        <w:t>={}))</w:t>
      </w:r>
      <w:r w:rsidRPr="00012A40">
        <w:rPr>
          <w:color w:val="000000"/>
        </w:rPr>
        <w:t xml:space="preserve"> </w:t>
      </w:r>
      <w:r w:rsidRPr="00012A40">
        <w:rPr>
          <w:color w:val="008000"/>
        </w:rPr>
        <w:t># to change to ajax</w:t>
      </w:r>
    </w:p>
    <w:p w:rsidR="00B52321" w:rsidRDefault="00065178" w:rsidP="00065178">
      <w:pPr>
        <w:pStyle w:val="Heading3"/>
      </w:pPr>
      <w:r>
        <w:rPr>
          <w:rFonts w:hint="eastAsia"/>
        </w:rPr>
        <w:t>django</w:t>
      </w:r>
      <w:r>
        <w:rPr>
          <w:rFonts w:hint="eastAsia"/>
        </w:rPr>
        <w:t>实现</w:t>
      </w:r>
    </w:p>
    <w:p w:rsidR="000F4AE8" w:rsidRPr="000F4AE8" w:rsidRDefault="000F4AE8" w:rsidP="000F4AE8">
      <w:pPr>
        <w:pStyle w:val="Heading4"/>
      </w:pPr>
      <w:proofErr w:type="gramStart"/>
      <w:r>
        <w:rPr>
          <w:highlight w:val="white"/>
        </w:rPr>
        <w:t>authenticate</w:t>
      </w:r>
      <w:proofErr w:type="gramEnd"/>
    </w:p>
    <w:p w:rsidR="00065178" w:rsidRDefault="00065178" w:rsidP="00065178">
      <w:r>
        <w:rPr>
          <w:rFonts w:hint="eastAsia"/>
        </w:rPr>
        <w:t>下面分析</w:t>
      </w:r>
      <w:r>
        <w:rPr>
          <w:rFonts w:hint="eastAsia"/>
        </w:rPr>
        <w:t>django</w:t>
      </w:r>
      <w:r>
        <w:rPr>
          <w:rFonts w:hint="eastAsia"/>
        </w:rPr>
        <w:t>是如何实现</w:t>
      </w:r>
      <w:r>
        <w:rPr>
          <w:rFonts w:hint="eastAsia"/>
        </w:rPr>
        <w:t>authentication</w:t>
      </w:r>
      <w:r>
        <w:rPr>
          <w:rFonts w:hint="eastAsia"/>
        </w:rPr>
        <w:t>的</w:t>
      </w:r>
    </w:p>
    <w:p w:rsidR="00065178" w:rsidRDefault="00065178" w:rsidP="00065178">
      <w:r>
        <w:rPr>
          <w:rFonts w:ascii="Courier New" w:hAnsi="Courier New" w:cs="Courier New"/>
          <w:color w:val="FF00FF"/>
          <w:sz w:val="20"/>
          <w:highlight w:val="white"/>
        </w:rPr>
        <w:t>authenticate</w:t>
      </w:r>
      <w:r>
        <w:rPr>
          <w:rFonts w:hint="eastAsia"/>
        </w:rPr>
        <w:t>会直接调用这个函数</w:t>
      </w:r>
    </w:p>
    <w:p w:rsidR="00065178" w:rsidRDefault="00065178" w:rsidP="00065178">
      <w:r>
        <w:rPr>
          <w:rFonts w:hint="eastAsia"/>
        </w:rPr>
        <w:t>django.contrib.auth.__init__</w:t>
      </w:r>
    </w:p>
    <w:p w:rsidR="00065178" w:rsidRPr="00273663" w:rsidRDefault="00065178" w:rsidP="0006517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b/>
          <w:bCs/>
          <w:color w:val="000080"/>
        </w:rPr>
        <w:t>(**</w:t>
      </w:r>
      <w:r w:rsidRPr="00273663">
        <w:t>credentials</w:t>
      </w:r>
      <w:r w:rsidRPr="00273663">
        <w:rPr>
          <w:b/>
          <w:bCs/>
          <w:color w:val="000080"/>
        </w:rPr>
        <w:t>):</w:t>
      </w:r>
    </w:p>
    <w:p w:rsidR="00065178" w:rsidRPr="00273663" w:rsidRDefault="00065178" w:rsidP="0006517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65178" w:rsidRPr="00273663" w:rsidRDefault="00065178" w:rsidP="00065178">
      <w:pPr>
        <w:pStyle w:val="code"/>
        <w:rPr>
          <w:color w:val="FF8000"/>
        </w:rPr>
      </w:pPr>
      <w:r w:rsidRPr="00273663">
        <w:rPr>
          <w:color w:val="FF8000"/>
        </w:rPr>
        <w:t xml:space="preserve">    If the given credentials are valid, return a User object.</w:t>
      </w:r>
    </w:p>
    <w:p w:rsidR="00065178" w:rsidRPr="00273663" w:rsidRDefault="00065178" w:rsidP="00065178">
      <w:pPr>
        <w:pStyle w:val="code"/>
      </w:pPr>
      <w:r w:rsidRPr="00273663">
        <w:rPr>
          <w:color w:val="FF8000"/>
        </w:rPr>
        <w:t xml:space="preserve">    """</w:t>
      </w:r>
    </w:p>
    <w:p w:rsidR="00065178" w:rsidRPr="00273663" w:rsidRDefault="00065178" w:rsidP="0006517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for</w:t>
      </w:r>
      <w:proofErr w:type="gramEnd"/>
      <w:r w:rsidRPr="00273663">
        <w:t xml:space="preserve"> backend</w:t>
      </w:r>
      <w:r w:rsidRPr="00273663">
        <w:rPr>
          <w:b/>
          <w:bCs/>
          <w:color w:val="000080"/>
        </w:rPr>
        <w:t>,</w:t>
      </w:r>
      <w:r w:rsidRPr="00273663">
        <w:t xml:space="preserve"> backend_path </w:t>
      </w:r>
      <w:r w:rsidRPr="00273663">
        <w:rPr>
          <w:b/>
          <w:bCs/>
          <w:color w:val="0000FF"/>
        </w:rPr>
        <w:t>in</w:t>
      </w:r>
      <w:r w:rsidRPr="00273663">
        <w:t xml:space="preserve"> _get_backends</w:t>
      </w:r>
      <w:r w:rsidRPr="00273663">
        <w:rPr>
          <w:b/>
          <w:bCs/>
          <w:color w:val="000080"/>
        </w:rPr>
        <w:t>(</w:t>
      </w:r>
      <w:r w:rsidRPr="00273663">
        <w:t>return_tuples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True</w:t>
      </w:r>
      <w:r w:rsidRPr="00273663">
        <w:rPr>
          <w:b/>
          <w:bCs/>
          <w:color w:val="000080"/>
        </w:rPr>
        <w:t>):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65178" w:rsidRPr="003B416D" w:rsidRDefault="00065178" w:rsidP="00065178">
      <w:pPr>
        <w:pStyle w:val="code"/>
        <w:rPr>
          <w:highlight w:val="green"/>
        </w:rPr>
      </w:pPr>
      <w:r w:rsidRPr="008032F4">
        <w:t xml:space="preserve">            </w:t>
      </w:r>
      <w:r w:rsidRPr="003B416D">
        <w:rPr>
          <w:highlight w:val="green"/>
        </w:rPr>
        <w:t>inspect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getcallargs</w:t>
      </w:r>
      <w:r w:rsidRPr="003B416D">
        <w:rPr>
          <w:b/>
          <w:bCs/>
          <w:color w:val="000080"/>
          <w:highlight w:val="green"/>
        </w:rPr>
        <w:t>(</w:t>
      </w:r>
      <w:r w:rsidRPr="003B416D">
        <w:rPr>
          <w:highlight w:val="green"/>
        </w:rPr>
        <w:t>backend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authenticate</w:t>
      </w:r>
      <w:r w:rsidRPr="003B416D">
        <w:rPr>
          <w:b/>
          <w:bCs/>
          <w:color w:val="000080"/>
          <w:highlight w:val="green"/>
        </w:rPr>
        <w:t>,</w:t>
      </w:r>
      <w:r w:rsidRPr="003B416D">
        <w:rPr>
          <w:highlight w:val="green"/>
        </w:rPr>
        <w:t xml:space="preserve"> </w:t>
      </w:r>
      <w:r w:rsidRPr="003B416D">
        <w:rPr>
          <w:b/>
          <w:bCs/>
          <w:color w:val="000080"/>
          <w:highlight w:val="green"/>
        </w:rPr>
        <w:t>**</w:t>
      </w:r>
      <w:r w:rsidRPr="003B416D">
        <w:rPr>
          <w:highlight w:val="green"/>
        </w:rPr>
        <w:t>credentials</w:t>
      </w:r>
      <w:r w:rsidRPr="003B416D">
        <w:rPr>
          <w:b/>
          <w:bCs/>
          <w:color w:val="000080"/>
          <w:highlight w:val="green"/>
        </w:rPr>
        <w:t>)</w:t>
      </w:r>
      <w:r>
        <w:rPr>
          <w:rFonts w:hint="eastAsia"/>
          <w:b/>
          <w:bCs/>
          <w:color w:val="000080"/>
          <w:highlight w:val="green"/>
        </w:rPr>
        <w:t xml:space="preserve"> </w:t>
      </w:r>
      <w:r w:rsidRPr="007A710D">
        <w:rPr>
          <w:color w:val="008000"/>
          <w:highlight w:val="yellow"/>
        </w:rPr>
        <w:t xml:space="preserve"># </w:t>
      </w:r>
      <w:r w:rsidRPr="007A710D">
        <w:rPr>
          <w:rFonts w:hint="eastAsia"/>
          <w:color w:val="008000"/>
          <w:highlight w:val="yellow"/>
        </w:rPr>
        <w:t>遍历</w:t>
      </w:r>
      <w:r w:rsidRPr="007A710D">
        <w:rPr>
          <w:rFonts w:hint="eastAsia"/>
          <w:color w:val="008000"/>
          <w:highlight w:val="yellow"/>
        </w:rPr>
        <w:t>backend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TypeError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This</w:t>
      </w:r>
      <w:proofErr w:type="gramEnd"/>
      <w:r w:rsidRPr="00273663">
        <w:rPr>
          <w:color w:val="008000"/>
        </w:rPr>
        <w:t xml:space="preserve"> backend doesn't accept these credentials as arguments. Try the next one.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continue</w:t>
      </w:r>
      <w:proofErr w:type="gramEnd"/>
    </w:p>
    <w:p w:rsidR="00065178" w:rsidRPr="00273663" w:rsidRDefault="00065178" w:rsidP="00065178">
      <w:pPr>
        <w:pStyle w:val="code"/>
      </w:pP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65178" w:rsidRPr="003B416D" w:rsidRDefault="00065178" w:rsidP="00065178">
      <w:pPr>
        <w:pStyle w:val="code"/>
        <w:rPr>
          <w:highlight w:val="green"/>
        </w:rPr>
      </w:pPr>
      <w:r w:rsidRPr="008032F4">
        <w:t xml:space="preserve">            </w:t>
      </w:r>
      <w:r w:rsidRPr="003B416D">
        <w:rPr>
          <w:highlight w:val="green"/>
        </w:rPr>
        <w:t xml:space="preserve">user </w:t>
      </w:r>
      <w:r w:rsidRPr="003B416D">
        <w:rPr>
          <w:b/>
          <w:bCs/>
          <w:color w:val="000080"/>
          <w:highlight w:val="green"/>
        </w:rPr>
        <w:t>=</w:t>
      </w:r>
      <w:r w:rsidRPr="003B416D">
        <w:rPr>
          <w:highlight w:val="green"/>
        </w:rPr>
        <w:t xml:space="preserve"> backend</w:t>
      </w:r>
      <w:r w:rsidRPr="003B416D">
        <w:rPr>
          <w:b/>
          <w:bCs/>
          <w:color w:val="000080"/>
          <w:highlight w:val="green"/>
        </w:rPr>
        <w:t>.</w:t>
      </w:r>
      <w:r w:rsidRPr="003B416D">
        <w:rPr>
          <w:highlight w:val="green"/>
        </w:rPr>
        <w:t>authenticate</w:t>
      </w:r>
      <w:r w:rsidRPr="003B416D">
        <w:rPr>
          <w:b/>
          <w:bCs/>
          <w:color w:val="000080"/>
          <w:highlight w:val="green"/>
        </w:rPr>
        <w:t>(**</w:t>
      </w:r>
      <w:r w:rsidRPr="003B416D">
        <w:rPr>
          <w:highlight w:val="green"/>
        </w:rPr>
        <w:t>credentials</w:t>
      </w:r>
      <w:r w:rsidRPr="003B416D">
        <w:rPr>
          <w:b/>
          <w:bCs/>
          <w:color w:val="000080"/>
          <w:highlight w:val="green"/>
        </w:rPr>
        <w:t>)</w:t>
      </w:r>
      <w:r w:rsidRPr="003A7350">
        <w:rPr>
          <w:color w:val="008000"/>
        </w:rPr>
        <w:t xml:space="preserve"> </w:t>
      </w:r>
      <w:r w:rsidRPr="007A710D">
        <w:rPr>
          <w:color w:val="008000"/>
          <w:highlight w:val="yellow"/>
        </w:rPr>
        <w:t xml:space="preserve"># </w:t>
      </w:r>
      <w:r w:rsidRPr="007A710D">
        <w:rPr>
          <w:rFonts w:hint="eastAsia"/>
          <w:color w:val="008000"/>
          <w:highlight w:val="yellow"/>
        </w:rPr>
        <w:t>调用</w:t>
      </w:r>
      <w:r w:rsidRPr="007A710D">
        <w:rPr>
          <w:rFonts w:hint="eastAsia"/>
          <w:color w:val="008000"/>
          <w:highlight w:val="yellow"/>
        </w:rPr>
        <w:t>backend</w:t>
      </w:r>
      <w:r w:rsidRPr="007A710D">
        <w:rPr>
          <w:rFonts w:hint="eastAsia"/>
          <w:color w:val="008000"/>
          <w:highlight w:val="yellow"/>
        </w:rPr>
        <w:t>的</w:t>
      </w:r>
      <w:r w:rsidRPr="007A710D">
        <w:rPr>
          <w:rFonts w:hint="eastAsia"/>
          <w:color w:val="008000"/>
          <w:highlight w:val="yellow"/>
        </w:rPr>
        <w:t>authenticate</w:t>
      </w:r>
      <w:r w:rsidRPr="007A710D">
        <w:rPr>
          <w:rFonts w:hint="eastAsia"/>
          <w:color w:val="008000"/>
          <w:highlight w:val="yellow"/>
        </w:rPr>
        <w:t>函数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PermissionDenied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This</w:t>
      </w:r>
      <w:proofErr w:type="gramEnd"/>
      <w:r w:rsidRPr="00273663">
        <w:rPr>
          <w:color w:val="008000"/>
        </w:rPr>
        <w:t xml:space="preserve"> backend says to stop in our tracks - this user should not be allowed in at all.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65178" w:rsidRPr="00273663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continue</w:t>
      </w:r>
      <w:proofErr w:type="gramEnd"/>
    </w:p>
    <w:p w:rsidR="00065178" w:rsidRPr="00273663" w:rsidRDefault="00065178" w:rsidP="00065178">
      <w:pPr>
        <w:pStyle w:val="code"/>
      </w:pPr>
      <w:r w:rsidRPr="00273663">
        <w:t xml:space="preserve">        </w:t>
      </w:r>
      <w:bookmarkStart w:id="50" w:name="OLE_LINK3"/>
      <w:r w:rsidRPr="00273663">
        <w:rPr>
          <w:color w:val="008000"/>
        </w:rPr>
        <w:t># Annotate the u</w:t>
      </w:r>
      <w:bookmarkEnd w:id="50"/>
      <w:r w:rsidRPr="00273663">
        <w:rPr>
          <w:color w:val="008000"/>
        </w:rPr>
        <w:t>ser object with the path of the backend.</w:t>
      </w:r>
    </w:p>
    <w:p w:rsidR="00065178" w:rsidRPr="00273663" w:rsidRDefault="00065178" w:rsidP="00065178">
      <w:pPr>
        <w:pStyle w:val="code"/>
      </w:pPr>
      <w:r w:rsidRPr="00273663">
        <w:t xml:space="preserve">        user</w:t>
      </w:r>
      <w:r w:rsidRPr="00273663">
        <w:rPr>
          <w:b/>
          <w:bCs/>
          <w:color w:val="000080"/>
        </w:rPr>
        <w:t>.</w:t>
      </w:r>
      <w:r w:rsidRPr="00273663">
        <w:t xml:space="preserve">backend </w:t>
      </w:r>
      <w:r w:rsidRPr="00273663">
        <w:rPr>
          <w:b/>
          <w:bCs/>
          <w:color w:val="000080"/>
        </w:rPr>
        <w:t>=</w:t>
      </w:r>
      <w:r w:rsidRPr="00273663">
        <w:t xml:space="preserve"> backend_path</w:t>
      </w:r>
    </w:p>
    <w:p w:rsidR="00065178" w:rsidRPr="00273663" w:rsidRDefault="00065178" w:rsidP="0006517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</w:p>
    <w:p w:rsidR="00065178" w:rsidRPr="00273663" w:rsidRDefault="00065178" w:rsidP="00065178">
      <w:pPr>
        <w:pStyle w:val="code"/>
      </w:pPr>
    </w:p>
    <w:p w:rsidR="00065178" w:rsidRPr="00273663" w:rsidRDefault="00065178" w:rsidP="00065178">
      <w:pPr>
        <w:pStyle w:val="code"/>
      </w:pPr>
      <w:r w:rsidRPr="00273663">
        <w:t xml:space="preserve">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The</w:t>
      </w:r>
      <w:proofErr w:type="gramEnd"/>
      <w:r w:rsidRPr="00273663">
        <w:rPr>
          <w:color w:val="008000"/>
        </w:rPr>
        <w:t xml:space="preserve"> credentials supplied are invalid to all backends, fire signal</w:t>
      </w:r>
    </w:p>
    <w:p w:rsidR="00065178" w:rsidRPr="00273663" w:rsidRDefault="00065178" w:rsidP="00065178">
      <w:pPr>
        <w:pStyle w:val="code"/>
      </w:pPr>
      <w:r w:rsidRPr="00273663">
        <w:t xml:space="preserve">    user_login_</w:t>
      </w:r>
      <w:proofErr w:type="gramStart"/>
      <w:r w:rsidRPr="00273663">
        <w:t>failed</w:t>
      </w:r>
      <w:r w:rsidRPr="00273663">
        <w:rPr>
          <w:b/>
          <w:bCs/>
          <w:color w:val="000080"/>
        </w:rPr>
        <w:t>.</w:t>
      </w:r>
      <w:r w:rsidRPr="00273663">
        <w:t>send</w:t>
      </w:r>
      <w:r w:rsidRPr="00273663">
        <w:rPr>
          <w:b/>
          <w:bCs/>
          <w:color w:val="000080"/>
        </w:rPr>
        <w:t>(</w:t>
      </w:r>
      <w:proofErr w:type="gramEnd"/>
      <w:r w:rsidRPr="00273663">
        <w:t>sender</w:t>
      </w:r>
      <w:r w:rsidRPr="00273663">
        <w:rPr>
          <w:b/>
          <w:bCs/>
          <w:color w:val="000080"/>
        </w:rPr>
        <w:t>=</w:t>
      </w:r>
      <w:r w:rsidRPr="00273663">
        <w:t>__name__</w:t>
      </w:r>
      <w:r w:rsidRPr="00273663">
        <w:rPr>
          <w:b/>
          <w:bCs/>
          <w:color w:val="000080"/>
        </w:rPr>
        <w:t>,</w:t>
      </w:r>
    </w:p>
    <w:p w:rsidR="00065178" w:rsidRDefault="00065178" w:rsidP="00065178">
      <w:pPr>
        <w:pStyle w:val="code"/>
      </w:pPr>
      <w:r w:rsidRPr="00273663">
        <w:t xml:space="preserve">            </w:t>
      </w:r>
      <w:proofErr w:type="gramStart"/>
      <w:r w:rsidRPr="00273663">
        <w:t>credentials</w:t>
      </w:r>
      <w:proofErr w:type="gramEnd"/>
      <w:r w:rsidRPr="00273663">
        <w:rPr>
          <w:b/>
          <w:bCs/>
          <w:color w:val="000080"/>
        </w:rPr>
        <w:t>=</w:t>
      </w:r>
      <w:r w:rsidRPr="00273663">
        <w:t>_clean_credentials</w:t>
      </w:r>
      <w:r w:rsidRPr="00273663">
        <w:rPr>
          <w:b/>
          <w:bCs/>
          <w:color w:val="000080"/>
        </w:rPr>
        <w:t>(</w:t>
      </w:r>
      <w:r w:rsidRPr="00273663">
        <w:t>credentials</w:t>
      </w:r>
      <w:r w:rsidRPr="00273663">
        <w:rPr>
          <w:b/>
          <w:bCs/>
          <w:color w:val="000080"/>
        </w:rPr>
        <w:t>))</w:t>
      </w:r>
    </w:p>
    <w:p w:rsidR="000F4AE8" w:rsidRDefault="000F4AE8" w:rsidP="000F4AE8"/>
    <w:p w:rsidR="000F4AE8" w:rsidRPr="006A0067" w:rsidRDefault="000F4AE8" w:rsidP="000F4AE8">
      <w:r>
        <w:rPr>
          <w:rFonts w:hint="eastAsia"/>
        </w:rPr>
        <w:t>demo</w:t>
      </w:r>
      <w:r>
        <w:rPr>
          <w:rFonts w:hint="eastAsia"/>
        </w:rPr>
        <w:t>代码里</w:t>
      </w:r>
      <w:r>
        <w:rPr>
          <w:rFonts w:hint="eastAsia"/>
        </w:rPr>
        <w:t>backend</w:t>
      </w:r>
      <w:r>
        <w:rPr>
          <w:rFonts w:hint="eastAsia"/>
        </w:rPr>
        <w:t>的</w:t>
      </w:r>
      <w:r>
        <w:rPr>
          <w:rFonts w:hint="eastAsia"/>
        </w:rPr>
        <w:t>authenticate</w:t>
      </w:r>
      <w:r>
        <w:rPr>
          <w:rFonts w:hint="eastAsia"/>
        </w:rPr>
        <w:t>的参数包含</w:t>
      </w:r>
      <w:r>
        <w:rPr>
          <w:rFonts w:hint="eastAsia"/>
        </w:rPr>
        <w:t>request</w:t>
      </w:r>
      <w:r>
        <w:rPr>
          <w:rFonts w:hint="eastAsia"/>
        </w:rPr>
        <w:t>，调用</w:t>
      </w:r>
      <w:r>
        <w:rPr>
          <w:rFonts w:ascii="Courier New" w:hAnsi="Courier New" w:cs="Courier New"/>
          <w:color w:val="000000"/>
          <w:sz w:val="20"/>
          <w:highlight w:val="white"/>
        </w:rPr>
        <w:t>authenticate</w:t>
      </w:r>
      <w:r>
        <w:rPr>
          <w:rFonts w:hint="eastAsia"/>
        </w:rPr>
        <w:t>时，必须</w:t>
      </w:r>
      <w:r>
        <w:rPr>
          <w:rFonts w:hint="eastAsia"/>
        </w:rPr>
        <w:t>request</w:t>
      </w:r>
      <w:r w:rsidRPr="00947C2A">
        <w:rPr>
          <w:rFonts w:hint="eastAsia"/>
          <w:color w:val="FF0000"/>
        </w:rPr>
        <w:t>=request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rPr>
          <w:rFonts w:hint="eastAsia"/>
        </w:rPr>
        <w:t>django.contrib.auth.__init__</w:t>
      </w:r>
      <w:r>
        <w:rPr>
          <w:rFonts w:hint="eastAsia"/>
        </w:rPr>
        <w:t>的</w:t>
      </w:r>
      <w:r>
        <w:rPr>
          <w:rFonts w:ascii="Courier New" w:hAnsi="Courier New" w:cs="Courier New"/>
          <w:color w:val="FF00FF"/>
          <w:sz w:val="20"/>
          <w:highlight w:val="white"/>
        </w:rPr>
        <w:t>authenticate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(**</w:t>
      </w:r>
      <w:r>
        <w:rPr>
          <w:rFonts w:ascii="Courier New" w:hAnsi="Courier New" w:cs="Courier New"/>
          <w:color w:val="000000"/>
          <w:sz w:val="20"/>
          <w:highlight w:val="white"/>
        </w:rPr>
        <w:t>credentials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</w:t>
      </w:r>
      <w:r>
        <w:rPr>
          <w:rFonts w:hint="eastAsia"/>
        </w:rPr>
        <w:t>函数在</w:t>
      </w:r>
      <w:r w:rsidRPr="00E75E1F">
        <w:rPr>
          <w:rFonts w:ascii="Courier New" w:hAnsi="Courier New" w:cs="Courier New"/>
          <w:color w:val="000000"/>
          <w:sz w:val="20"/>
          <w:highlight w:val="yellow"/>
        </w:rPr>
        <w:t>getcallargs</w:t>
      </w:r>
      <w:r>
        <w:rPr>
          <w:rFonts w:hint="eastAsia"/>
        </w:rPr>
        <w:t>这一步会出错，因为</w:t>
      </w:r>
      <w:r w:rsidRPr="009B18D2">
        <w:rPr>
          <w:rFonts w:hint="eastAsia"/>
        </w:rPr>
        <w:t>request</w:t>
      </w:r>
      <w:r w:rsidRPr="009B18D2">
        <w:rPr>
          <w:rFonts w:hint="eastAsia"/>
        </w:rPr>
        <w:t>这个参数</w:t>
      </w:r>
      <w:r>
        <w:rPr>
          <w:rFonts w:hint="eastAsia"/>
        </w:rPr>
        <w:t>不能传进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**</w:t>
      </w:r>
      <w:r>
        <w:rPr>
          <w:rFonts w:ascii="Courier New" w:hAnsi="Courier New" w:cs="Courier New"/>
          <w:color w:val="000000"/>
          <w:sz w:val="20"/>
          <w:highlight w:val="white"/>
        </w:rPr>
        <w:t>credentials</w:t>
      </w:r>
    </w:p>
    <w:p w:rsidR="000F4AE8" w:rsidRDefault="00CB45AE" w:rsidP="000F4AE8">
      <w:pPr>
        <w:rPr>
          <w:rStyle w:val="Hyperlink"/>
        </w:rPr>
      </w:pPr>
      <w:hyperlink r:id="rId30" w:anchor="writing-an-authentication-backend" w:history="1">
        <w:r w:rsidR="000F4AE8" w:rsidRPr="0039310F">
          <w:rPr>
            <w:rStyle w:val="Hyperlink"/>
          </w:rPr>
          <w:t>https://docs.djangoproject.com/en/dev/topics/auth/customizing/#writing-an-authentication-backend</w:t>
        </w:r>
      </w:hyperlink>
    </w:p>
    <w:p w:rsidR="000F4AE8" w:rsidRDefault="00CB45AE" w:rsidP="000F4AE8">
      <w:pPr>
        <w:pStyle w:val="ListParagraph"/>
        <w:numPr>
          <w:ilvl w:val="0"/>
          <w:numId w:val="15"/>
        </w:numPr>
      </w:pPr>
      <w:hyperlink r:id="rId31" w:anchor="keyword-arguments" w:history="1">
        <w:r w:rsidR="000F4AE8">
          <w:rPr>
            <w:rStyle w:val="Hyperlink"/>
          </w:rPr>
          <w:t>Keyword Arguments</w:t>
        </w:r>
      </w:hyperlink>
    </w:p>
    <w:p w:rsidR="000F4AE8" w:rsidRDefault="00CB45AE" w:rsidP="000F4AE8">
      <w:pPr>
        <w:pStyle w:val="ListParagraph"/>
        <w:numPr>
          <w:ilvl w:val="0"/>
          <w:numId w:val="15"/>
        </w:numPr>
        <w:rPr>
          <w:rStyle w:val="Hyperlink"/>
        </w:rPr>
      </w:pPr>
      <w:hyperlink r:id="rId32" w:history="1">
        <w:r w:rsidR="000F4AE8" w:rsidRPr="0004220F">
          <w:rPr>
            <w:rStyle w:val="Hyperlink"/>
            <w:rFonts w:hint="eastAsia"/>
          </w:rPr>
          <w:t xml:space="preserve">python </w:t>
        </w:r>
        <w:r w:rsidR="000F4AE8" w:rsidRPr="0004220F">
          <w:rPr>
            <w:rStyle w:val="Hyperlink"/>
            <w:rFonts w:hint="eastAsia"/>
          </w:rPr>
          <w:t>中参数</w:t>
        </w:r>
        <w:r w:rsidR="000F4AE8" w:rsidRPr="0004220F">
          <w:rPr>
            <w:rStyle w:val="Hyperlink"/>
            <w:rFonts w:hint="eastAsia"/>
          </w:rPr>
          <w:t>*args, **kwargs</w:t>
        </w:r>
      </w:hyperlink>
    </w:p>
    <w:p w:rsidR="000F4AE8" w:rsidRDefault="000F4AE8" w:rsidP="000F4AE8">
      <w:pPr>
        <w:rPr>
          <w:i/>
        </w:rPr>
      </w:pPr>
    </w:p>
    <w:p w:rsidR="000F4AE8" w:rsidRPr="00232AEA" w:rsidRDefault="000F4AE8" w:rsidP="000F4AE8">
      <w:r w:rsidRPr="00232AEA">
        <w:rPr>
          <w:rFonts w:hint="eastAsia"/>
        </w:rPr>
        <w:t>网上例子的练习，实际并没有用</w:t>
      </w:r>
    </w:p>
    <w:p w:rsidR="000F4AE8" w:rsidRPr="006259FD" w:rsidRDefault="000F4AE8" w:rsidP="000F4AE8">
      <w:pPr>
        <w:rPr>
          <w:i/>
        </w:rPr>
      </w:pPr>
      <w:r w:rsidRPr="00D447DD">
        <w:rPr>
          <w:i/>
        </w:rPr>
        <w:t>Auth.py (personalcenter\backends)</w:t>
      </w:r>
    </w:p>
    <w:p w:rsidR="000F4AE8" w:rsidRPr="006259FD" w:rsidRDefault="000F4AE8" w:rsidP="000F4AE8">
      <w:pPr>
        <w:pStyle w:val="code"/>
      </w:pPr>
      <w:proofErr w:type="gramStart"/>
      <w:r w:rsidRPr="006259FD">
        <w:rPr>
          <w:color w:val="0000FF"/>
        </w:rPr>
        <w:t>class</w:t>
      </w:r>
      <w:proofErr w:type="gramEnd"/>
      <w:r w:rsidRPr="006259FD">
        <w:t xml:space="preserve"> SettingsBackend</w:t>
      </w:r>
      <w:r w:rsidRPr="006259FD">
        <w:rPr>
          <w:color w:val="000080"/>
        </w:rPr>
        <w:t>(</w:t>
      </w:r>
      <w:r w:rsidRPr="006259FD">
        <w:t>object</w:t>
      </w:r>
      <w:r w:rsidRPr="006259FD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b/>
          <w:bCs/>
          <w:color w:val="000080"/>
        </w:rPr>
        <w:t>(</w:t>
      </w:r>
      <w:r w:rsidRPr="00273663">
        <w:t>self</w:t>
      </w:r>
      <w:r w:rsidRPr="00273663">
        <w:rPr>
          <w:b/>
          <w:bCs/>
          <w:color w:val="000080"/>
        </w:rPr>
        <w:t>,</w:t>
      </w:r>
      <w:r w:rsidRPr="00273663">
        <w:t xml:space="preserve"> </w:t>
      </w:r>
      <w:r w:rsidRPr="006259FD">
        <w:rPr>
          <w:color w:val="FF0000"/>
        </w:rPr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username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,</w:t>
      </w:r>
      <w:r w:rsidRPr="00273663">
        <w:t xml:space="preserve"> password</w:t>
      </w:r>
      <w:r w:rsidRPr="00273663">
        <w:rPr>
          <w:b/>
          <w:bCs/>
          <w:color w:val="000080"/>
        </w:rPr>
        <w:t>=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login_valid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80"/>
        </w:rPr>
        <w:t>(</w:t>
      </w:r>
      <w:r w:rsidRPr="00273663">
        <w:t>settings</w:t>
      </w:r>
      <w:r w:rsidRPr="00273663">
        <w:rPr>
          <w:b/>
          <w:bCs/>
          <w:color w:val="000080"/>
        </w:rPr>
        <w:t>.</w:t>
      </w:r>
      <w:r w:rsidRPr="00273663">
        <w:t xml:space="preserve">ADMIN_LOGIN </w:t>
      </w:r>
      <w:r w:rsidRPr="00273663">
        <w:rPr>
          <w:b/>
          <w:bCs/>
          <w:color w:val="000080"/>
        </w:rPr>
        <w:t>==</w:t>
      </w:r>
      <w:r w:rsidRPr="00273663">
        <w:t xml:space="preserve"> 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pwd_valid </w:t>
      </w:r>
      <w:r w:rsidRPr="00273663">
        <w:rPr>
          <w:b/>
          <w:bCs/>
          <w:color w:val="000080"/>
        </w:rPr>
        <w:t>=</w:t>
      </w:r>
      <w:r w:rsidRPr="00273663">
        <w:t xml:space="preserve"> check_</w:t>
      </w:r>
      <w:proofErr w:type="gramStart"/>
      <w:r w:rsidRPr="00273663">
        <w:t>password</w:t>
      </w:r>
      <w:r w:rsidRPr="00273663">
        <w:rPr>
          <w:b/>
          <w:bCs/>
          <w:color w:val="000080"/>
        </w:rPr>
        <w:t>(</w:t>
      </w:r>
      <w:proofErr w:type="gramEnd"/>
      <w:r w:rsidRPr="00273663">
        <w:t>password</w:t>
      </w:r>
      <w:r w:rsidRPr="00273663">
        <w:rPr>
          <w:b/>
          <w:bCs/>
          <w:color w:val="000080"/>
        </w:rPr>
        <w:t>,</w:t>
      </w:r>
      <w:r w:rsidRPr="00273663">
        <w:t xml:space="preserve"> settings</w:t>
      </w:r>
      <w:r w:rsidRPr="00273663">
        <w:rPr>
          <w:b/>
          <w:bCs/>
          <w:color w:val="000080"/>
        </w:rPr>
        <w:t>.</w:t>
      </w:r>
      <w:r w:rsidRPr="00273663">
        <w:t>ADMIN_PASSWORD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login_valid </w:t>
      </w:r>
      <w:r w:rsidRPr="00273663">
        <w:rPr>
          <w:b/>
          <w:bCs/>
          <w:color w:val="0000FF"/>
        </w:rPr>
        <w:t>and</w:t>
      </w:r>
      <w:r w:rsidRPr="00273663">
        <w:t xml:space="preserve"> pwd_valid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objects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r w:rsidRPr="00273663">
        <w:t>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DoesNotExist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r w:rsidRPr="00273663">
        <w:rPr>
          <w:color w:val="008000"/>
        </w:rPr>
        <w:t># Create a new user. There's no need to set a password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because</w:t>
      </w:r>
      <w:proofErr w:type="gramEnd"/>
      <w:r w:rsidRPr="00273663">
        <w:rPr>
          <w:color w:val="008000"/>
        </w:rPr>
        <w:t xml:space="preserve"> only the password from settings.py is checked.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(</w:t>
      </w:r>
      <w:r w:rsidRPr="00273663">
        <w:t>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    user</w:t>
      </w:r>
      <w:r w:rsidRPr="00273663">
        <w:rPr>
          <w:b/>
          <w:bCs/>
          <w:color w:val="000080"/>
        </w:rPr>
        <w:t>.</w:t>
      </w:r>
      <w:r w:rsidRPr="00273663">
        <w:t xml:space="preserve">is_staff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FF"/>
        </w:rPr>
        <w:t>True</w:t>
      </w:r>
    </w:p>
    <w:p w:rsidR="000F4AE8" w:rsidRPr="00273663" w:rsidRDefault="000F4AE8" w:rsidP="000F4AE8">
      <w:pPr>
        <w:pStyle w:val="code"/>
      </w:pPr>
      <w:r w:rsidRPr="00273663">
        <w:t xml:space="preserve">                user</w:t>
      </w:r>
      <w:r w:rsidRPr="00273663">
        <w:rPr>
          <w:b/>
          <w:bCs/>
          <w:color w:val="000080"/>
        </w:rPr>
        <w:t>.</w:t>
      </w:r>
      <w:r w:rsidRPr="00273663">
        <w:t xml:space="preserve">is_superuser </w:t>
      </w:r>
      <w:r w:rsidRPr="00273663">
        <w:rPr>
          <w:b/>
          <w:bCs/>
          <w:color w:val="000080"/>
        </w:rPr>
        <w:t>=</w:t>
      </w:r>
      <w:r w:rsidRPr="00273663">
        <w:t xml:space="preserve"> </w:t>
      </w:r>
      <w:r w:rsidRPr="00273663">
        <w:rPr>
          <w:b/>
          <w:bCs/>
          <w:color w:val="0000FF"/>
        </w:rPr>
        <w:t>True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user</w:t>
      </w:r>
      <w:r w:rsidRPr="00273663">
        <w:rPr>
          <w:b/>
          <w:bCs/>
          <w:color w:val="000080"/>
        </w:rPr>
        <w:t>.</w:t>
      </w:r>
      <w:r w:rsidRPr="00273663">
        <w:t>save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get_user</w:t>
      </w:r>
      <w:r w:rsidRPr="00273663">
        <w:rPr>
          <w:b/>
          <w:bCs/>
          <w:color w:val="000080"/>
        </w:rPr>
        <w:t>(</w:t>
      </w:r>
      <w:r w:rsidRPr="00273663">
        <w:t>self</w:t>
      </w:r>
      <w:r w:rsidRPr="00273663">
        <w:rPr>
          <w:b/>
          <w:bCs/>
          <w:color w:val="000080"/>
        </w:rPr>
        <w:t>,</w:t>
      </w:r>
      <w:r w:rsidRPr="00273663">
        <w:t xml:space="preserve"> user_id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try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objects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r w:rsidRPr="00273663">
        <w:t>pk</w:t>
      </w:r>
      <w:r w:rsidRPr="00273663">
        <w:rPr>
          <w:b/>
          <w:bCs/>
          <w:color w:val="000080"/>
        </w:rPr>
        <w:t>=</w:t>
      </w:r>
      <w:r w:rsidRPr="00273663">
        <w:t>user_id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except</w:t>
      </w:r>
      <w:proofErr w:type="gramEnd"/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DoesNotExist</w:t>
      </w:r>
      <w:r w:rsidRPr="00273663">
        <w:rPr>
          <w:b/>
          <w:bCs/>
          <w:color w:val="000080"/>
        </w:rPr>
        <w:t>:</w:t>
      </w:r>
    </w:p>
    <w:p w:rsidR="000F4AE8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b/>
          <w:bCs/>
          <w:color w:val="0000FF"/>
        </w:rPr>
        <w:t>return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None</w:t>
      </w:r>
    </w:p>
    <w:p w:rsidR="000F4AE8" w:rsidRDefault="000F4AE8" w:rsidP="000F4AE8"/>
    <w:p w:rsidR="000F4AE8" w:rsidRDefault="00CB45AE" w:rsidP="000F4AE8">
      <w:pPr>
        <w:rPr>
          <w:rStyle w:val="Hyperlink"/>
        </w:rPr>
      </w:pPr>
      <w:hyperlink r:id="rId33" w:anchor="how-to-log-a-user-in" w:history="1">
        <w:r w:rsidR="000F4AE8" w:rsidRPr="0039310F">
          <w:rPr>
            <w:rStyle w:val="Hyperlink"/>
          </w:rPr>
          <w:t>https://docs.djangoproject.com/en/dev/topics/auth/default/#how-to-log-a-user-in</w:t>
        </w:r>
      </w:hyperlink>
    </w:p>
    <w:p w:rsidR="000F4AE8" w:rsidRDefault="000F4AE8" w:rsidP="000F4AE8"/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from</w:t>
      </w:r>
      <w:proofErr w:type="gramEnd"/>
      <w:r w:rsidRPr="00273663">
        <w:t xml:space="preserve"> django</w:t>
      </w:r>
      <w:r w:rsidRPr="00273663">
        <w:rPr>
          <w:b/>
          <w:bCs/>
          <w:color w:val="000080"/>
        </w:rPr>
        <w:t>.</w:t>
      </w:r>
      <w:r w:rsidRPr="00273663">
        <w:t>contrib</w:t>
      </w:r>
      <w:r w:rsidRPr="00273663">
        <w:rPr>
          <w:b/>
          <w:bCs/>
          <w:color w:val="000080"/>
        </w:rPr>
        <w:t>.</w:t>
      </w:r>
      <w:r w:rsidRPr="00273663">
        <w:t xml:space="preserve">auth </w:t>
      </w:r>
      <w:r w:rsidRPr="00273663">
        <w:rPr>
          <w:b/>
          <w:bCs/>
          <w:color w:val="0000FF"/>
        </w:rPr>
        <w:t>import</w:t>
      </w:r>
      <w:r w:rsidRPr="00273663">
        <w:t xml:space="preserve"> authenticate</w:t>
      </w:r>
      <w:r w:rsidRPr="00273663">
        <w:rPr>
          <w:b/>
          <w:bCs/>
          <w:color w:val="000080"/>
        </w:rPr>
        <w:t>,</w:t>
      </w:r>
      <w:r w:rsidRPr="00273663">
        <w:t xml:space="preserve"> login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my_view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username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POST</w:t>
      </w:r>
      <w:r w:rsidRPr="00273663">
        <w:rPr>
          <w:b/>
          <w:bCs/>
          <w:color w:val="000080"/>
        </w:rPr>
        <w:t>[</w:t>
      </w:r>
      <w:r w:rsidRPr="00273663">
        <w:rPr>
          <w:color w:val="808080"/>
        </w:rPr>
        <w:t>'username'</w:t>
      </w:r>
      <w:r w:rsidRPr="00273663">
        <w:rPr>
          <w:b/>
          <w:bCs/>
          <w:color w:val="000080"/>
        </w:rPr>
        <w:t>]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password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POST</w:t>
      </w:r>
      <w:r w:rsidRPr="00273663">
        <w:rPr>
          <w:b/>
          <w:bCs/>
          <w:color w:val="000080"/>
        </w:rPr>
        <w:t>[</w:t>
      </w:r>
      <w:r w:rsidRPr="00273663">
        <w:rPr>
          <w:color w:val="808080"/>
        </w:rPr>
        <w:t>'password'</w:t>
      </w:r>
      <w:r w:rsidRPr="00273663">
        <w:rPr>
          <w:b/>
          <w:bCs/>
          <w:color w:val="000080"/>
        </w:rPr>
        <w:t>]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authenticate</w:t>
      </w:r>
      <w:r w:rsidRPr="00273663">
        <w:rPr>
          <w:b/>
          <w:bCs/>
          <w:color w:val="000080"/>
        </w:rPr>
        <w:t>(</w:t>
      </w:r>
      <w:r w:rsidRPr="00273663">
        <w:t>reques</w:t>
      </w:r>
      <w:r w:rsidRPr="00273663">
        <w:rPr>
          <w:color w:val="FF0000"/>
        </w:rPr>
        <w:t>t</w:t>
      </w:r>
      <w:r w:rsidRPr="00273663">
        <w:rPr>
          <w:rFonts w:hint="eastAsia"/>
          <w:color w:val="FF0000"/>
        </w:rPr>
        <w:t>=</w:t>
      </w:r>
      <w:r w:rsidRPr="00273663">
        <w:rPr>
          <w:color w:val="FF0000"/>
        </w:rPr>
        <w:t xml:space="preserve"> request</w:t>
      </w:r>
      <w:r w:rsidRPr="00273663">
        <w:rPr>
          <w:b/>
          <w:bCs/>
          <w:color w:val="000080"/>
        </w:rPr>
        <w:t>,</w:t>
      </w:r>
      <w:r w:rsidRPr="00273663">
        <w:t xml:space="preserve"> username</w:t>
      </w:r>
      <w:r w:rsidRPr="00273663">
        <w:rPr>
          <w:b/>
          <w:bCs/>
          <w:color w:val="000080"/>
        </w:rPr>
        <w:t>=</w:t>
      </w:r>
      <w:r w:rsidRPr="00273663">
        <w:t>username</w:t>
      </w:r>
      <w:r w:rsidRPr="00273663">
        <w:rPr>
          <w:b/>
          <w:bCs/>
          <w:color w:val="000080"/>
        </w:rPr>
        <w:t>,</w:t>
      </w:r>
      <w:r w:rsidRPr="00273663">
        <w:t xml:space="preserve"> password</w:t>
      </w:r>
      <w:r w:rsidRPr="00273663">
        <w:rPr>
          <w:b/>
          <w:bCs/>
          <w:color w:val="000080"/>
        </w:rPr>
        <w:t>=</w:t>
      </w:r>
      <w:r w:rsidRPr="00273663">
        <w:t>password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not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t>login</w:t>
      </w:r>
      <w:r w:rsidRPr="00273663">
        <w:rPr>
          <w:b/>
          <w:bCs/>
          <w:color w:val="000080"/>
        </w:rPr>
        <w:t>(</w:t>
      </w:r>
      <w:proofErr w:type="gramEnd"/>
      <w:r w:rsidRPr="00273663"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</w:t>
      </w:r>
      <w:r w:rsidRPr="00273663">
        <w:rPr>
          <w:b/>
          <w:bCs/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color w:val="008000"/>
        </w:rPr>
        <w:t># Redirect to a success page.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b/>
          <w:bCs/>
          <w:color w:val="000080"/>
        </w:rPr>
        <w:t>...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else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r w:rsidRPr="00273663">
        <w:rPr>
          <w:color w:val="008000"/>
        </w:rPr>
        <w:t># Return an 'invalid login' error message.</w:t>
      </w:r>
    </w:p>
    <w:p w:rsidR="000F4AE8" w:rsidRDefault="000F4AE8" w:rsidP="000F4AE8">
      <w:pPr>
        <w:pStyle w:val="code"/>
        <w:rPr>
          <w:b/>
          <w:bCs/>
          <w:color w:val="000080"/>
        </w:rPr>
      </w:pPr>
      <w:r w:rsidRPr="00273663">
        <w:t xml:space="preserve">        </w:t>
      </w:r>
      <w:r w:rsidRPr="00273663">
        <w:rPr>
          <w:b/>
          <w:bCs/>
          <w:color w:val="000080"/>
        </w:rPr>
        <w:t>...</w:t>
      </w:r>
    </w:p>
    <w:p w:rsidR="000F4AE8" w:rsidRDefault="000F4AE8" w:rsidP="000F4AE8"/>
    <w:p w:rsidR="000F4AE8" w:rsidRPr="005F12BE" w:rsidRDefault="000F4AE8" w:rsidP="000F4AE8">
      <w:pPr>
        <w:rPr>
          <w:i/>
        </w:rPr>
      </w:pPr>
      <w:r w:rsidRPr="005F12BE">
        <w:rPr>
          <w:rFonts w:hint="eastAsia"/>
          <w:i/>
        </w:rPr>
        <w:t>django.contrib.auth.backends.py</w:t>
      </w:r>
    </w:p>
    <w:p w:rsidR="000F4AE8" w:rsidRPr="00273663" w:rsidRDefault="000F4AE8" w:rsidP="000F4AE8">
      <w:pPr>
        <w:pStyle w:val="code"/>
      </w:pPr>
      <w:proofErr w:type="gramStart"/>
      <w:r w:rsidRPr="00273663">
        <w:rPr>
          <w:color w:val="0000FF"/>
        </w:rPr>
        <w:t>class</w:t>
      </w:r>
      <w:proofErr w:type="gramEnd"/>
      <w:r w:rsidRPr="00273663">
        <w:t xml:space="preserve"> ModelBackend</w:t>
      </w:r>
      <w:r w:rsidRPr="00273663">
        <w:rPr>
          <w:color w:val="000080"/>
        </w:rPr>
        <w:t>(</w:t>
      </w:r>
      <w:r w:rsidRPr="00273663">
        <w:t>object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Authenticates against settings.AUTH_USER_MODEL.</w:t>
      </w:r>
      <w:proofErr w:type="gramEnd"/>
    </w:p>
    <w:p w:rsidR="000F4AE8" w:rsidRPr="00273663" w:rsidRDefault="000F4AE8" w:rsidP="000F4AE8">
      <w:pPr>
        <w:pStyle w:val="code"/>
      </w:pPr>
      <w:r w:rsidRPr="00273663">
        <w:rPr>
          <w:color w:val="FF8000"/>
        </w:rPr>
        <w:t xml:space="preserve">    """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authenticate</w:t>
      </w:r>
      <w:r w:rsidRPr="00273663">
        <w:rPr>
          <w:color w:val="000080"/>
        </w:rPr>
        <w:t>(</w:t>
      </w:r>
      <w:r w:rsidRPr="00273663">
        <w:t>self</w:t>
      </w:r>
      <w:r w:rsidRPr="00273663">
        <w:rPr>
          <w:color w:val="000080"/>
        </w:rPr>
        <w:t>,</w:t>
      </w:r>
      <w:r w:rsidRPr="00273663">
        <w:t xml:space="preserve"> username</w:t>
      </w:r>
      <w:r w:rsidRPr="00273663">
        <w:rPr>
          <w:color w:val="000080"/>
        </w:rPr>
        <w:t>=</w:t>
      </w:r>
      <w:r w:rsidRPr="00273663">
        <w:rPr>
          <w:color w:val="0000FF"/>
        </w:rPr>
        <w:t>None</w:t>
      </w:r>
      <w:r w:rsidRPr="00273663">
        <w:rPr>
          <w:color w:val="000080"/>
        </w:rPr>
        <w:t>,</w:t>
      </w:r>
      <w:r w:rsidRPr="00273663">
        <w:t xml:space="preserve"> password</w:t>
      </w:r>
      <w:r w:rsidRPr="00273663">
        <w:rPr>
          <w:color w:val="000080"/>
        </w:rPr>
        <w:t>=</w:t>
      </w:r>
      <w:r w:rsidRPr="00273663">
        <w:rPr>
          <w:color w:val="0000FF"/>
        </w:rPr>
        <w:t>None</w:t>
      </w:r>
      <w:r w:rsidRPr="00273663">
        <w:rPr>
          <w:color w:val="000080"/>
        </w:rPr>
        <w:t>,</w:t>
      </w:r>
      <w:r w:rsidRPr="00273663">
        <w:t xml:space="preserve"> </w:t>
      </w:r>
      <w:r w:rsidRPr="00273663">
        <w:rPr>
          <w:color w:val="000080"/>
        </w:rPr>
        <w:t>**</w:t>
      </w:r>
      <w:r w:rsidRPr="00273663">
        <w:t>kwargs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UserModel </w:t>
      </w:r>
      <w:r w:rsidRPr="00273663">
        <w:rPr>
          <w:color w:val="000080"/>
        </w:rPr>
        <w:t>=</w:t>
      </w:r>
      <w:r w:rsidRPr="00273663">
        <w:t xml:space="preserve"> get_user_</w:t>
      </w:r>
      <w:proofErr w:type="gramStart"/>
      <w:r w:rsidRPr="00273663">
        <w:t>model</w:t>
      </w:r>
      <w:r w:rsidRPr="00273663">
        <w:rPr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if</w:t>
      </w:r>
      <w:proofErr w:type="gramEnd"/>
      <w:r w:rsidRPr="00273663">
        <w:t xml:space="preserve"> username </w:t>
      </w:r>
      <w:r w:rsidRPr="00273663">
        <w:rPr>
          <w:color w:val="0000FF"/>
        </w:rPr>
        <w:t>is</w:t>
      </w:r>
      <w:r w:rsidRPr="00273663">
        <w:t xml:space="preserve"> </w:t>
      </w:r>
      <w:r w:rsidRPr="00273663">
        <w:rPr>
          <w:color w:val="0000FF"/>
        </w:rPr>
        <w:t>None</w:t>
      </w:r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username</w:t>
      </w:r>
      <w:proofErr w:type="gramEnd"/>
      <w:r w:rsidRPr="00273663">
        <w:t xml:space="preserve"> </w:t>
      </w:r>
      <w:r w:rsidRPr="00273663">
        <w:rPr>
          <w:color w:val="000080"/>
        </w:rPr>
        <w:t>=</w:t>
      </w:r>
      <w:r w:rsidRPr="00273663">
        <w:t xml:space="preserve"> kwargs</w:t>
      </w:r>
      <w:r w:rsidRPr="00273663">
        <w:rPr>
          <w:color w:val="000080"/>
        </w:rPr>
        <w:t>.</w:t>
      </w:r>
      <w:r w:rsidRPr="00273663">
        <w:t>get</w:t>
      </w:r>
      <w:r w:rsidRPr="00273663">
        <w:rPr>
          <w:color w:val="000080"/>
        </w:rPr>
        <w:t>(</w:t>
      </w:r>
      <w:r w:rsidRPr="00273663">
        <w:t>UserModel</w:t>
      </w:r>
      <w:r w:rsidRPr="00273663">
        <w:rPr>
          <w:color w:val="000080"/>
        </w:rPr>
        <w:t>.</w:t>
      </w:r>
      <w:r w:rsidRPr="00273663">
        <w:t>USERNAME_FIELD</w:t>
      </w:r>
      <w:r w:rsidRPr="00273663">
        <w:rPr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try</w:t>
      </w:r>
      <w:proofErr w:type="gramEnd"/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color w:val="000080"/>
        </w:rPr>
        <w:t>=</w:t>
      </w:r>
      <w:r w:rsidRPr="00273663">
        <w:t xml:space="preserve"> UserModel</w:t>
      </w:r>
      <w:r w:rsidRPr="00273663">
        <w:rPr>
          <w:color w:val="000080"/>
        </w:rPr>
        <w:t>.</w:t>
      </w:r>
      <w:r w:rsidRPr="00273663">
        <w:t>_default_manager</w:t>
      </w:r>
      <w:r w:rsidRPr="00273663">
        <w:rPr>
          <w:color w:val="000080"/>
        </w:rPr>
        <w:t>.</w:t>
      </w:r>
      <w:r w:rsidRPr="00273663">
        <w:t>get_by_natural_key</w:t>
      </w:r>
      <w:r w:rsidRPr="00273663">
        <w:rPr>
          <w:color w:val="000080"/>
        </w:rPr>
        <w:t>(</w:t>
      </w:r>
      <w:r w:rsidRPr="00273663">
        <w:t>username</w:t>
      </w:r>
      <w:r w:rsidRPr="00273663">
        <w:rPr>
          <w:color w:val="000080"/>
        </w:rPr>
        <w:t>)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rPr>
          <w:color w:val="0000FF"/>
        </w:rPr>
        <w:t>if</w:t>
      </w:r>
      <w:proofErr w:type="gramEnd"/>
      <w:r w:rsidRPr="00273663">
        <w:t xml:space="preserve"> user</w:t>
      </w:r>
      <w:r w:rsidRPr="00273663">
        <w:rPr>
          <w:color w:val="000080"/>
        </w:rPr>
        <w:t>.</w:t>
      </w:r>
      <w:r w:rsidRPr="00273663">
        <w:t>check_password</w:t>
      </w:r>
      <w:r w:rsidRPr="00273663">
        <w:rPr>
          <w:color w:val="000080"/>
        </w:rPr>
        <w:t>(</w:t>
      </w:r>
      <w:r w:rsidRPr="00273663">
        <w:t>password</w:t>
      </w:r>
      <w:r w:rsidRPr="00273663">
        <w:rPr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rPr>
          <w:color w:val="0000FF"/>
        </w:rPr>
        <w:t>return</w:t>
      </w:r>
      <w:proofErr w:type="gramEnd"/>
      <w:r w:rsidRPr="00273663">
        <w:t xml:space="preserve"> user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color w:val="0000FF"/>
        </w:rPr>
        <w:t>except</w:t>
      </w:r>
      <w:proofErr w:type="gramEnd"/>
      <w:r w:rsidRPr="00273663">
        <w:t xml:space="preserve"> UserModel</w:t>
      </w:r>
      <w:r w:rsidRPr="00273663">
        <w:rPr>
          <w:color w:val="000080"/>
        </w:rPr>
        <w:t>.</w:t>
      </w:r>
      <w:r w:rsidRPr="00273663">
        <w:t>DoesNotExist</w:t>
      </w:r>
      <w:r w:rsidRPr="00273663">
        <w:rPr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># Run the default password hasher once to reduce the timing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difference</w:t>
      </w:r>
      <w:proofErr w:type="gramEnd"/>
      <w:r w:rsidRPr="00273663">
        <w:rPr>
          <w:color w:val="008000"/>
        </w:rPr>
        <w:t xml:space="preserve"> between an existing and a non-existing user (#20760).</w:t>
      </w:r>
    </w:p>
    <w:p w:rsidR="000F4AE8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UserModel</w:t>
      </w:r>
      <w:r w:rsidRPr="00273663">
        <w:rPr>
          <w:color w:val="000080"/>
        </w:rPr>
        <w:t>(</w:t>
      </w:r>
      <w:proofErr w:type="gramEnd"/>
      <w:r w:rsidRPr="00273663">
        <w:rPr>
          <w:color w:val="000080"/>
        </w:rPr>
        <w:t>).</w:t>
      </w:r>
      <w:r w:rsidRPr="00273663">
        <w:t>set_password</w:t>
      </w:r>
      <w:r w:rsidRPr="00273663">
        <w:rPr>
          <w:color w:val="000080"/>
        </w:rPr>
        <w:t>(</w:t>
      </w:r>
      <w:r w:rsidRPr="00273663">
        <w:t>password</w:t>
      </w:r>
      <w:r w:rsidRPr="00273663">
        <w:rPr>
          <w:color w:val="000080"/>
        </w:rPr>
        <w:t>)</w:t>
      </w:r>
    </w:p>
    <w:p w:rsidR="000F4AE8" w:rsidRDefault="000F4AE8" w:rsidP="000F4AE8"/>
    <w:p w:rsidR="000F4AE8" w:rsidRDefault="000F4AE8" w:rsidP="000F4AE8">
      <w:pPr>
        <w:pStyle w:val="Heading4"/>
      </w:pPr>
      <w:proofErr w:type="gramStart"/>
      <w:r w:rsidRPr="00273663">
        <w:t>login</w:t>
      </w:r>
      <w:proofErr w:type="gramEnd"/>
    </w:p>
    <w:p w:rsidR="000F4AE8" w:rsidRPr="00BE0850" w:rsidRDefault="000F4AE8" w:rsidP="000F4AE8">
      <w:pPr>
        <w:rPr>
          <w:i/>
        </w:rPr>
      </w:pPr>
      <w:r w:rsidRPr="00BE0850">
        <w:rPr>
          <w:i/>
        </w:rPr>
        <w:t>__init__.py (site-packages\django\contrib\auth)</w:t>
      </w:r>
    </w:p>
    <w:p w:rsidR="000F4AE8" w:rsidRPr="00273663" w:rsidRDefault="000F4AE8" w:rsidP="000F4AE8">
      <w:pPr>
        <w:pStyle w:val="code"/>
      </w:pPr>
      <w:r w:rsidRPr="00273663">
        <w:t xml:space="preserve">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'_auth_user_id'</w:t>
      </w:r>
    </w:p>
    <w:p w:rsidR="000F4AE8" w:rsidRPr="00273663" w:rsidRDefault="000F4AE8" w:rsidP="000F4AE8">
      <w:pPr>
        <w:pStyle w:val="code"/>
      </w:pPr>
      <w:r w:rsidRPr="00273663">
        <w:t xml:space="preserve">BACKEND_SESSION_KEY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'_auth_user_backend'</w:t>
      </w:r>
    </w:p>
    <w:p w:rsidR="000F4AE8" w:rsidRPr="00273663" w:rsidRDefault="000F4AE8" w:rsidP="000F4AE8">
      <w:pPr>
        <w:pStyle w:val="code"/>
      </w:pPr>
      <w:r w:rsidRPr="00273663">
        <w:t xml:space="preserve">HASH_SESSION_KEY </w:t>
      </w:r>
      <w:r w:rsidRPr="00273663">
        <w:rPr>
          <w:b/>
          <w:bCs/>
          <w:color w:val="000080"/>
        </w:rPr>
        <w:t>=</w:t>
      </w:r>
      <w:r w:rsidRPr="00273663">
        <w:t xml:space="preserve"> '_auth_user_hash'</w:t>
      </w:r>
    </w:p>
    <w:p w:rsidR="000F4AE8" w:rsidRPr="00273663" w:rsidRDefault="000F4AE8" w:rsidP="000F4AE8">
      <w:pPr>
        <w:pStyle w:val="code"/>
      </w:pPr>
      <w:r w:rsidRPr="00273663">
        <w:t xml:space="preserve">REDIRECT_FIELD_NAME </w:t>
      </w:r>
      <w:r w:rsidRPr="00273663">
        <w:rPr>
          <w:b/>
          <w:bCs/>
          <w:color w:val="000080"/>
        </w:rPr>
        <w:t>=</w:t>
      </w:r>
      <w:r w:rsidRPr="00273663">
        <w:t xml:space="preserve"> 'next'</w:t>
      </w:r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proofErr w:type="gramStart"/>
      <w:r w:rsidRPr="00273663">
        <w:rPr>
          <w:b/>
          <w:bCs/>
          <w:color w:val="0000FF"/>
        </w:rPr>
        <w:t>def</w:t>
      </w:r>
      <w:proofErr w:type="gramEnd"/>
      <w:r w:rsidRPr="00273663">
        <w:t xml:space="preserve"> </w:t>
      </w:r>
      <w:r w:rsidRPr="00273663">
        <w:rPr>
          <w:color w:val="FF00FF"/>
        </w:rPr>
        <w:t>login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,</w:t>
      </w:r>
      <w:r w:rsidRPr="00273663">
        <w:t xml:space="preserve"> user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t xml:space="preserve">    </w:t>
      </w:r>
      <w:r w:rsidRPr="00273663">
        <w:rPr>
          <w:color w:val="FF8000"/>
        </w:rPr>
        <w:t>"""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Persist</w:t>
      </w:r>
      <w:proofErr w:type="gramEnd"/>
      <w:r w:rsidRPr="00273663">
        <w:rPr>
          <w:color w:val="FF8000"/>
        </w:rPr>
        <w:t xml:space="preserve"> a user id and a backend in the request. This way a user doesn't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have</w:t>
      </w:r>
      <w:proofErr w:type="gramEnd"/>
      <w:r w:rsidRPr="00273663">
        <w:rPr>
          <w:color w:val="FF8000"/>
        </w:rPr>
        <w:t xml:space="preserve"> to reauthenticate on every request. Note that data set during</w:t>
      </w:r>
    </w:p>
    <w:p w:rsidR="000F4AE8" w:rsidRPr="00273663" w:rsidRDefault="000F4AE8" w:rsidP="000F4AE8">
      <w:pPr>
        <w:pStyle w:val="code"/>
        <w:rPr>
          <w:color w:val="FF8000"/>
        </w:rPr>
      </w:pPr>
      <w:r w:rsidRPr="00273663">
        <w:rPr>
          <w:color w:val="FF8000"/>
        </w:rPr>
        <w:t xml:space="preserve">    </w:t>
      </w:r>
      <w:proofErr w:type="gramStart"/>
      <w:r w:rsidRPr="00273663">
        <w:rPr>
          <w:color w:val="FF8000"/>
        </w:rPr>
        <w:t>the</w:t>
      </w:r>
      <w:proofErr w:type="gramEnd"/>
      <w:r w:rsidRPr="00273663">
        <w:rPr>
          <w:color w:val="FF8000"/>
        </w:rPr>
        <w:t xml:space="preserve"> anonymous session is retained when the user logs in.</w:t>
      </w:r>
    </w:p>
    <w:p w:rsidR="000F4AE8" w:rsidRPr="00273663" w:rsidRDefault="000F4AE8" w:rsidP="000F4AE8">
      <w:pPr>
        <w:pStyle w:val="code"/>
      </w:pPr>
      <w:r w:rsidRPr="00273663">
        <w:rPr>
          <w:color w:val="FF8000"/>
        </w:rPr>
        <w:t xml:space="preserve">    """</w:t>
      </w:r>
    </w:p>
    <w:p w:rsidR="000F4AE8" w:rsidRPr="00273663" w:rsidRDefault="000F4AE8" w:rsidP="000F4AE8">
      <w:pPr>
        <w:pStyle w:val="code"/>
      </w:pPr>
      <w:r w:rsidRPr="00273663">
        <w:t xml:space="preserve">    session_auth_hash </w:t>
      </w:r>
      <w:r w:rsidRPr="00273663">
        <w:rPr>
          <w:b/>
          <w:bCs/>
          <w:color w:val="000080"/>
        </w:rPr>
        <w:t>=</w:t>
      </w:r>
      <w:r w:rsidRPr="00273663">
        <w:t xml:space="preserve"> ''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user </w:t>
      </w:r>
      <w:r w:rsidRPr="00273663">
        <w:rPr>
          <w:b/>
          <w:bCs/>
          <w:color w:val="0000FF"/>
        </w:rPr>
        <w:t>is</w:t>
      </w:r>
      <w:r w:rsidRPr="00273663">
        <w:t xml:space="preserve"> </w:t>
      </w:r>
      <w:r w:rsidRPr="00273663">
        <w:rPr>
          <w:b/>
          <w:bCs/>
          <w:color w:val="0000FF"/>
        </w:rPr>
        <w:t>None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t>user</w:t>
      </w:r>
      <w:proofErr w:type="gramEnd"/>
      <w:r w:rsidRPr="00273663">
        <w:t xml:space="preserve"> </w:t>
      </w:r>
      <w:r w:rsidRPr="00273663">
        <w:rPr>
          <w:b/>
          <w:bCs/>
          <w:color w:val="000080"/>
        </w:rPr>
        <w:t>=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user</w:t>
      </w: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hasattr</w:t>
      </w:r>
      <w:r w:rsidRPr="00273663">
        <w:rPr>
          <w:b/>
          <w:bCs/>
          <w:color w:val="000080"/>
        </w:rPr>
        <w:t>(</w:t>
      </w:r>
      <w:r w:rsidRPr="00273663">
        <w:t>user</w:t>
      </w:r>
      <w:r w:rsidRPr="00273663">
        <w:rPr>
          <w:b/>
          <w:bCs/>
          <w:color w:val="000080"/>
        </w:rPr>
        <w:t>,</w:t>
      </w:r>
      <w:r w:rsidRPr="00273663">
        <w:t xml:space="preserve"> 'get_session_auth_hash'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session_auth_hash </w:t>
      </w:r>
      <w:r w:rsidRPr="00273663">
        <w:rPr>
          <w:b/>
          <w:bCs/>
          <w:color w:val="000080"/>
        </w:rPr>
        <w:t>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>get_session_auth_</w:t>
      </w:r>
      <w:proofErr w:type="gramStart"/>
      <w:r w:rsidRPr="00273663">
        <w:t>hash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SESSION_KEY </w:t>
      </w:r>
      <w:r w:rsidRPr="00273663">
        <w:rPr>
          <w:b/>
          <w:bCs/>
          <w:color w:val="0000FF"/>
        </w:rPr>
        <w:t>in</w:t>
      </w:r>
      <w:r w:rsidRPr="00273663">
        <w:t xml:space="preserve"> 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</w:pPr>
      <w:r w:rsidRPr="00273663">
        <w:t xml:space="preserve">        </w:t>
      </w:r>
      <w:proofErr w:type="gramStart"/>
      <w:r w:rsidRPr="00273663">
        <w:rPr>
          <w:b/>
          <w:bCs/>
          <w:color w:val="0000FF"/>
        </w:rPr>
        <w:t>if</w:t>
      </w:r>
      <w:proofErr w:type="gramEnd"/>
      <w:r w:rsidRPr="00273663">
        <w:t xml:space="preserve"> _get_user_session_key</w:t>
      </w:r>
      <w:r w:rsidRPr="00273663">
        <w:rPr>
          <w:b/>
          <w:bCs/>
          <w:color w:val="000080"/>
        </w:rPr>
        <w:t>(</w:t>
      </w:r>
      <w:r w:rsidRPr="00273663">
        <w:t>request</w:t>
      </w:r>
      <w:r w:rsidRPr="00273663">
        <w:rPr>
          <w:b/>
          <w:bCs/>
          <w:color w:val="000080"/>
        </w:rPr>
        <w:t>)</w:t>
      </w:r>
      <w:r w:rsidRPr="00273663">
        <w:t xml:space="preserve"> </w:t>
      </w:r>
      <w:r w:rsidRPr="00273663">
        <w:rPr>
          <w:b/>
          <w:bCs/>
          <w:color w:val="000080"/>
        </w:rPr>
        <w:t>!=</w:t>
      </w:r>
      <w:r w:rsidRPr="00273663">
        <w:t xml:space="preserve"> user</w:t>
      </w:r>
      <w:r w:rsidRPr="00273663">
        <w:rPr>
          <w:b/>
          <w:bCs/>
          <w:color w:val="000080"/>
        </w:rPr>
        <w:t>.</w:t>
      </w:r>
      <w:r w:rsidRPr="00273663">
        <w:t xml:space="preserve">pk </w:t>
      </w:r>
      <w:r w:rsidRPr="00273663">
        <w:rPr>
          <w:b/>
          <w:bCs/>
          <w:color w:val="0000FF"/>
        </w:rPr>
        <w:t>or</w:t>
      </w:r>
      <w:r w:rsidRPr="00273663">
        <w:t xml:space="preserve"> </w:t>
      </w:r>
      <w:r w:rsidRPr="00273663">
        <w:rPr>
          <w:b/>
          <w:bCs/>
          <w:color w:val="000080"/>
        </w:rPr>
        <w:t>(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session_auth_hash</w:t>
      </w:r>
      <w:proofErr w:type="gramEnd"/>
      <w:r w:rsidRPr="00273663">
        <w:t xml:space="preserve"> </w:t>
      </w:r>
      <w:r w:rsidRPr="00273663">
        <w:rPr>
          <w:b/>
          <w:bCs/>
          <w:color w:val="0000FF"/>
        </w:rPr>
        <w:t>and</w:t>
      </w:r>
    </w:p>
    <w:p w:rsidR="000F4AE8" w:rsidRPr="00273663" w:rsidRDefault="000F4AE8" w:rsidP="000F4AE8">
      <w:pPr>
        <w:pStyle w:val="code"/>
      </w:pPr>
      <w:r w:rsidRPr="00273663">
        <w:t xml:space="preserve">                </w:t>
      </w:r>
      <w:proofErr w:type="gramStart"/>
      <w:r w:rsidRPr="00273663">
        <w:t>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get</w:t>
      </w:r>
      <w:r w:rsidRPr="00273663">
        <w:rPr>
          <w:b/>
          <w:bCs/>
          <w:color w:val="000080"/>
        </w:rPr>
        <w:t>(</w:t>
      </w:r>
      <w:proofErr w:type="gramEnd"/>
      <w:r w:rsidRPr="00273663">
        <w:t>HASH_SESSION_KEY</w:t>
      </w:r>
      <w:r w:rsidRPr="00273663">
        <w:rPr>
          <w:b/>
          <w:bCs/>
          <w:color w:val="000080"/>
        </w:rPr>
        <w:t>)</w:t>
      </w:r>
      <w:r w:rsidRPr="00273663">
        <w:t xml:space="preserve"> </w:t>
      </w:r>
      <w:r w:rsidRPr="00273663">
        <w:rPr>
          <w:b/>
          <w:bCs/>
          <w:color w:val="000080"/>
        </w:rPr>
        <w:t>!=</w:t>
      </w:r>
      <w:r w:rsidRPr="00273663">
        <w:t xml:space="preserve"> session_auth_hash</w:t>
      </w:r>
      <w:r w:rsidRPr="00273663">
        <w:rPr>
          <w:b/>
          <w:bCs/>
          <w:color w:val="000080"/>
        </w:rPr>
        <w:t>):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To</w:t>
      </w:r>
      <w:proofErr w:type="gramEnd"/>
      <w:r w:rsidRPr="00273663">
        <w:rPr>
          <w:color w:val="008000"/>
        </w:rPr>
        <w:t xml:space="preserve"> avoid reusing another user's session, create a new, empty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 xml:space="preserve"># </w:t>
      </w:r>
      <w:proofErr w:type="gramStart"/>
      <w:r w:rsidRPr="00273663">
        <w:rPr>
          <w:color w:val="008000"/>
        </w:rPr>
        <w:t>session</w:t>
      </w:r>
      <w:proofErr w:type="gramEnd"/>
      <w:r w:rsidRPr="00273663">
        <w:rPr>
          <w:color w:val="008000"/>
        </w:rPr>
        <w:t xml:space="preserve"> if the existing session corresponds to a different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r w:rsidRPr="00273663">
        <w:rPr>
          <w:color w:val="008000"/>
        </w:rPr>
        <w:t># authenticated user.</w:t>
      </w:r>
    </w:p>
    <w:p w:rsidR="000F4AE8" w:rsidRPr="00273663" w:rsidRDefault="000F4AE8" w:rsidP="000F4AE8">
      <w:pPr>
        <w:pStyle w:val="code"/>
      </w:pPr>
      <w:r w:rsidRPr="00273663">
        <w:t xml:space="preserve">            </w:t>
      </w:r>
      <w:proofErr w:type="gramStart"/>
      <w:r w:rsidRPr="00273663">
        <w:t>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flush</w:t>
      </w:r>
      <w:r w:rsidRPr="00273663">
        <w:rPr>
          <w:b/>
          <w:bCs/>
          <w:color w:val="000080"/>
        </w:rPr>
        <w:t>()</w:t>
      </w:r>
      <w:proofErr w:type="gramEnd"/>
    </w:p>
    <w:p w:rsidR="000F4AE8" w:rsidRPr="00273663" w:rsidRDefault="000F4AE8" w:rsidP="000F4AE8">
      <w:pPr>
        <w:pStyle w:val="code"/>
      </w:pPr>
      <w:r w:rsidRPr="00273663">
        <w:t xml:space="preserve">    </w:t>
      </w:r>
      <w:proofErr w:type="gramStart"/>
      <w:r w:rsidRPr="00273663">
        <w:rPr>
          <w:b/>
          <w:bCs/>
          <w:color w:val="0000FF"/>
        </w:rPr>
        <w:t>else</w:t>
      </w:r>
      <w:proofErr w:type="gramEnd"/>
      <w:r w:rsidRPr="00273663">
        <w:rPr>
          <w:b/>
          <w:bCs/>
          <w:color w:val="000080"/>
        </w:rPr>
        <w:t>:</w:t>
      </w:r>
    </w:p>
    <w:p w:rsidR="000F4AE8" w:rsidRPr="00273663" w:rsidRDefault="000F4AE8" w:rsidP="000F4AE8">
      <w:pPr>
        <w:pStyle w:val="code"/>
        <w:rPr>
          <w:b/>
          <w:bCs/>
          <w:color w:val="000080"/>
        </w:rPr>
      </w:pPr>
      <w:r w:rsidRPr="00273663">
        <w:t xml:space="preserve">        request</w:t>
      </w:r>
      <w:r w:rsidRPr="00273663">
        <w:rPr>
          <w:b/>
          <w:bCs/>
          <w:color w:val="000080"/>
        </w:rPr>
        <w:t>.</w:t>
      </w:r>
      <w:r w:rsidRPr="00273663">
        <w:t>session</w:t>
      </w:r>
      <w:r w:rsidRPr="00273663">
        <w:rPr>
          <w:b/>
          <w:bCs/>
          <w:color w:val="000080"/>
        </w:rPr>
        <w:t>.</w:t>
      </w:r>
      <w:r w:rsidRPr="00273663">
        <w:t>cycle_</w:t>
      </w:r>
      <w:proofErr w:type="gramStart"/>
      <w:r w:rsidRPr="00273663">
        <w:t>key</w:t>
      </w:r>
      <w:r w:rsidRPr="00273663">
        <w:rPr>
          <w:b/>
          <w:bCs/>
          <w:color w:val="000080"/>
        </w:rPr>
        <w:t>()</w:t>
      </w:r>
      <w:proofErr w:type="gramEnd"/>
    </w:p>
    <w:p w:rsidR="000F4AE8" w:rsidRDefault="000F4AE8" w:rsidP="000F4AE8">
      <w:pPr>
        <w:pStyle w:val="code"/>
        <w:rPr>
          <w:color w:val="008000"/>
        </w:rPr>
      </w:pPr>
    </w:p>
    <w:p w:rsidR="000F4AE8" w:rsidRPr="0006225F" w:rsidRDefault="000F4AE8" w:rsidP="000F4AE8">
      <w:pPr>
        <w:pStyle w:val="code"/>
        <w:rPr>
          <w:color w:val="008000"/>
        </w:rPr>
      </w:pPr>
      <w:r w:rsidRPr="0006225F">
        <w:rPr>
          <w:rFonts w:hint="eastAsia"/>
          <w:color w:val="008000"/>
        </w:rPr>
        <w:t xml:space="preserve"># </w:t>
      </w:r>
      <w:r w:rsidRPr="0006225F">
        <w:rPr>
          <w:rFonts w:hint="eastAsia"/>
          <w:color w:val="008000"/>
        </w:rPr>
        <w:t>正常用户登录时，会保存这个用户</w:t>
      </w:r>
      <w:r w:rsidRPr="0006225F">
        <w:rPr>
          <w:rFonts w:hint="eastAsia"/>
          <w:color w:val="008000"/>
        </w:rPr>
        <w:t>session</w:t>
      </w:r>
      <w:r w:rsidRPr="0006225F">
        <w:rPr>
          <w:rFonts w:hint="eastAsia"/>
          <w:color w:val="008000"/>
        </w:rPr>
        <w:t>，这样在</w:t>
      </w:r>
      <w:r w:rsidRPr="0006225F">
        <w:rPr>
          <w:rFonts w:hint="eastAsia"/>
          <w:color w:val="008000"/>
        </w:rPr>
        <w:t>response</w:t>
      </w:r>
      <w:r w:rsidRPr="0006225F">
        <w:rPr>
          <w:rFonts w:hint="eastAsia"/>
          <w:color w:val="008000"/>
        </w:rPr>
        <w:t>的消息里的</w:t>
      </w:r>
      <w:r w:rsidRPr="0006225F">
        <w:rPr>
          <w:rFonts w:hint="eastAsia"/>
          <w:color w:val="008000"/>
        </w:rPr>
        <w:t>request</w:t>
      </w:r>
      <w:r w:rsidRPr="0006225F">
        <w:rPr>
          <w:rFonts w:hint="eastAsia"/>
          <w:color w:val="008000"/>
        </w:rPr>
        <w:t>里面会带出去</w:t>
      </w:r>
      <w:r w:rsidRPr="0006225F">
        <w:rPr>
          <w:rFonts w:hint="eastAsia"/>
          <w:color w:val="008000"/>
        </w:rPr>
        <w:t>user</w:t>
      </w:r>
      <w:r w:rsidRPr="0006225F">
        <w:rPr>
          <w:rFonts w:hint="eastAsia"/>
          <w:color w:val="008000"/>
        </w:rPr>
        <w:t>信息</w:t>
      </w:r>
    </w:p>
    <w:p w:rsidR="000F4AE8" w:rsidRDefault="000F4AE8" w:rsidP="000F4AE8">
      <w:pPr>
        <w:pStyle w:val="code"/>
        <w:rPr>
          <w:highlight w:val="white"/>
        </w:rPr>
      </w:pPr>
      <w:r w:rsidRPr="00BA539E">
        <w:t xml:space="preserve">    </w:t>
      </w:r>
      <w:proofErr w:type="gramStart"/>
      <w:r w:rsidRPr="00A178EE">
        <w:rPr>
          <w:highlight w:val="yellow"/>
        </w:rPr>
        <w:t>request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session</w:t>
      </w:r>
      <w:r w:rsidRPr="00A178EE">
        <w:rPr>
          <w:b/>
          <w:bCs/>
          <w:color w:val="000080"/>
          <w:highlight w:val="yellow"/>
        </w:rPr>
        <w:t>[</w:t>
      </w:r>
      <w:proofErr w:type="gramEnd"/>
      <w:r w:rsidRPr="00A178EE">
        <w:rPr>
          <w:highlight w:val="yellow"/>
        </w:rPr>
        <w:t>SESSION_KEY</w:t>
      </w:r>
      <w:r w:rsidRPr="00A178EE">
        <w:rPr>
          <w:b/>
          <w:bCs/>
          <w:color w:val="000080"/>
          <w:highlight w:val="yellow"/>
        </w:rPr>
        <w:t>]</w:t>
      </w:r>
      <w:r w:rsidRPr="00A178EE">
        <w:rPr>
          <w:highlight w:val="yellow"/>
        </w:rPr>
        <w:t xml:space="preserve"> </w:t>
      </w:r>
      <w:r w:rsidRPr="00A178EE">
        <w:rPr>
          <w:b/>
          <w:bCs/>
          <w:color w:val="000080"/>
          <w:highlight w:val="yellow"/>
        </w:rPr>
        <w:t>=</w:t>
      </w:r>
      <w:r w:rsidRPr="00A178EE">
        <w:rPr>
          <w:highlight w:val="yellow"/>
        </w:rPr>
        <w:t xml:space="preserve"> user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_meta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pk</w:t>
      </w:r>
      <w:r w:rsidRPr="00A178EE">
        <w:rPr>
          <w:b/>
          <w:bCs/>
          <w:color w:val="000080"/>
          <w:highlight w:val="yellow"/>
        </w:rPr>
        <w:t>.</w:t>
      </w:r>
      <w:r w:rsidRPr="00A178EE">
        <w:rPr>
          <w:highlight w:val="yellow"/>
        </w:rPr>
        <w:t>value_to_string</w:t>
      </w:r>
      <w:r w:rsidRPr="00A178EE">
        <w:rPr>
          <w:b/>
          <w:bCs/>
          <w:color w:val="000080"/>
          <w:highlight w:val="yellow"/>
        </w:rPr>
        <w:t>(</w:t>
      </w:r>
      <w:r w:rsidRPr="00A178EE">
        <w:rPr>
          <w:highlight w:val="yellow"/>
        </w:rPr>
        <w:t>user</w:t>
      </w:r>
      <w:r w:rsidRPr="00A178EE">
        <w:rPr>
          <w:b/>
          <w:bCs/>
          <w:color w:val="000080"/>
          <w:highlight w:val="yellow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BACKEND_SESSION_KEY</w:t>
      </w:r>
      <w:r w:rsidRPr="00BA539E">
        <w:rPr>
          <w:b/>
          <w:bCs/>
          <w:color w:val="000080"/>
        </w:rPr>
        <w:t>]</w:t>
      </w:r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user</w:t>
      </w:r>
      <w:r w:rsidRPr="00BA539E">
        <w:rPr>
          <w:b/>
          <w:bCs/>
          <w:color w:val="000080"/>
        </w:rPr>
        <w:t>.</w:t>
      </w:r>
      <w:r w:rsidRPr="00BA539E">
        <w:t>backend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HASH_SESSION_KEY</w:t>
      </w:r>
      <w:r w:rsidRPr="00BA539E">
        <w:rPr>
          <w:b/>
          <w:bCs/>
          <w:color w:val="000080"/>
        </w:rPr>
        <w:t>]</w:t>
      </w:r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session_auth_hash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'user'</w:t>
      </w:r>
      <w:r w:rsidRPr="00BA539E">
        <w:rPr>
          <w:b/>
          <w:bCs/>
          <w:color w:val="000080"/>
        </w:rPr>
        <w:t>):</w:t>
      </w:r>
    </w:p>
    <w:p w:rsidR="000F4AE8" w:rsidRPr="009315B0" w:rsidRDefault="000F4AE8" w:rsidP="000F4AE8">
      <w:pPr>
        <w:pStyle w:val="code"/>
        <w:rPr>
          <w:highlight w:val="yellow"/>
        </w:rPr>
      </w:pPr>
      <w:r w:rsidRPr="00BA539E">
        <w:t xml:space="preserve">        </w:t>
      </w:r>
      <w:r w:rsidRPr="009315B0">
        <w:rPr>
          <w:highlight w:val="yellow"/>
        </w:rPr>
        <w:t>request</w:t>
      </w:r>
      <w:r w:rsidRPr="009315B0">
        <w:rPr>
          <w:b/>
          <w:bCs/>
          <w:color w:val="000080"/>
          <w:highlight w:val="yellow"/>
        </w:rPr>
        <w:t>.</w:t>
      </w:r>
      <w:r w:rsidRPr="009315B0">
        <w:rPr>
          <w:highlight w:val="yellow"/>
        </w:rPr>
        <w:t xml:space="preserve">user </w:t>
      </w:r>
      <w:r w:rsidRPr="009315B0">
        <w:rPr>
          <w:b/>
          <w:bCs/>
          <w:color w:val="000080"/>
          <w:highlight w:val="yellow"/>
        </w:rPr>
        <w:t>=</w:t>
      </w:r>
      <w:r w:rsidRPr="009315B0">
        <w:rPr>
          <w:highlight w:val="yellow"/>
        </w:rPr>
        <w:t xml:space="preserve"> user</w:t>
      </w:r>
    </w:p>
    <w:p w:rsidR="000F4AE8" w:rsidRPr="00BA539E" w:rsidRDefault="000F4AE8" w:rsidP="000F4AE8">
      <w:pPr>
        <w:pStyle w:val="code"/>
      </w:pPr>
      <w:r w:rsidRPr="00BA539E">
        <w:t xml:space="preserve">    rotate_</w:t>
      </w:r>
      <w:proofErr w:type="gramStart"/>
      <w:r w:rsidRPr="00BA539E">
        <w:t>token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Default="000F4AE8" w:rsidP="000F4AE8">
      <w:pPr>
        <w:pStyle w:val="code"/>
        <w:rPr>
          <w:b/>
          <w:bCs/>
          <w:color w:val="000080"/>
        </w:rPr>
      </w:pPr>
      <w:r w:rsidRPr="00BA539E">
        <w:t xml:space="preserve">    user_logged_</w:t>
      </w:r>
      <w:proofErr w:type="gramStart"/>
      <w:r w:rsidRPr="00BA539E">
        <w:t>in</w:t>
      </w:r>
      <w:r w:rsidRPr="00BA539E">
        <w:rPr>
          <w:b/>
          <w:bCs/>
          <w:color w:val="000080"/>
        </w:rPr>
        <w:t>.</w:t>
      </w:r>
      <w:r w:rsidRPr="00BA539E">
        <w:t>send</w:t>
      </w:r>
      <w:r w:rsidRPr="00BA539E">
        <w:rPr>
          <w:b/>
          <w:bCs/>
          <w:color w:val="000080"/>
        </w:rPr>
        <w:t>(</w:t>
      </w:r>
      <w:proofErr w:type="gramEnd"/>
      <w:r w:rsidRPr="00BA539E">
        <w:t>sender</w:t>
      </w:r>
      <w:r w:rsidRPr="00BA539E">
        <w:rPr>
          <w:b/>
          <w:bCs/>
          <w:color w:val="000080"/>
        </w:rPr>
        <w:t>=</w:t>
      </w:r>
      <w:r w:rsidRPr="00BA539E">
        <w:t>user</w:t>
      </w:r>
      <w:r w:rsidRPr="00BA539E">
        <w:rPr>
          <w:b/>
          <w:bCs/>
          <w:color w:val="000080"/>
        </w:rPr>
        <w:t>.</w:t>
      </w:r>
      <w:r w:rsidRPr="00BA539E">
        <w:t>__class__</w:t>
      </w:r>
      <w:r w:rsidRPr="00BA539E">
        <w:rPr>
          <w:b/>
          <w:bCs/>
          <w:color w:val="000080"/>
        </w:rPr>
        <w:t>,</w:t>
      </w:r>
      <w:r w:rsidRPr="00BA539E">
        <w:t xml:space="preserve"> request</w:t>
      </w:r>
      <w:r w:rsidRPr="00BA539E">
        <w:rPr>
          <w:b/>
          <w:bCs/>
          <w:color w:val="000080"/>
        </w:rPr>
        <w:t>=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user</w:t>
      </w:r>
      <w:r w:rsidRPr="00BA539E">
        <w:rPr>
          <w:b/>
          <w:bCs/>
          <w:color w:val="000080"/>
        </w:rPr>
        <w:t>=</w:t>
      </w:r>
      <w:r w:rsidRPr="00BA539E">
        <w:t>user</w:t>
      </w:r>
      <w:r w:rsidRPr="00BA539E">
        <w:rPr>
          <w:b/>
          <w:bCs/>
          <w:color w:val="000080"/>
        </w:rPr>
        <w:t>)</w:t>
      </w:r>
    </w:p>
    <w:p w:rsidR="000F4AE8" w:rsidRDefault="000F4AE8" w:rsidP="000F4AE8"/>
    <w:p w:rsidR="000F4AE8" w:rsidRDefault="000F4AE8" w:rsidP="000F4AE8"/>
    <w:p w:rsidR="000F4AE8" w:rsidRPr="00DD0454" w:rsidRDefault="000F4AE8" w:rsidP="000F4AE8">
      <w:pPr>
        <w:widowControl w:val="0"/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DD0454">
        <w:rPr>
          <w:rFonts w:ascii="Courier New" w:hAnsi="Courier New" w:cs="Courier New"/>
          <w:color w:val="000000"/>
          <w:sz w:val="20"/>
        </w:rPr>
        <w:t>{{</w:t>
      </w:r>
      <w:proofErr w:type="gramStart"/>
      <w:r w:rsidRPr="00DD0454">
        <w:rPr>
          <w:rFonts w:ascii="Courier New" w:hAnsi="Courier New" w:cs="Courier New"/>
          <w:color w:val="000000"/>
          <w:sz w:val="20"/>
        </w:rPr>
        <w:t>user</w:t>
      </w:r>
      <w:proofErr w:type="gramEnd"/>
      <w:r w:rsidRPr="00DD0454">
        <w:rPr>
          <w:rFonts w:ascii="Courier New" w:hAnsi="Courier New" w:cs="Courier New"/>
          <w:color w:val="000000"/>
          <w:sz w:val="20"/>
        </w:rPr>
        <w:t>}}</w:t>
      </w:r>
    </w:p>
    <w:p w:rsidR="000F4AE8" w:rsidRPr="00DD0454" w:rsidRDefault="000F4AE8" w:rsidP="000F4AE8">
      <w:pPr>
        <w:widowControl w:val="0"/>
        <w:shd w:val="clear" w:color="auto" w:fill="DAEEF3" w:themeFill="accent5" w:themeFillTint="33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</w:rPr>
      </w:pPr>
      <w:r w:rsidRPr="00DD0454">
        <w:rPr>
          <w:rFonts w:ascii="Courier New" w:hAnsi="Courier New" w:cs="Courier New"/>
          <w:color w:val="000000"/>
          <w:sz w:val="20"/>
        </w:rPr>
        <w:t>{{request.user}}</w:t>
      </w:r>
    </w:p>
    <w:p w:rsidR="000F4AE8" w:rsidRDefault="000F4AE8" w:rsidP="000F4AE8"/>
    <w:p w:rsidR="000F4AE8" w:rsidRPr="002B4D60" w:rsidRDefault="000F4AE8" w:rsidP="000F4AE8">
      <w:r w:rsidRPr="002B4D60">
        <w:rPr>
          <w:rFonts w:hint="eastAsia"/>
        </w:rPr>
        <w:t>这两个</w:t>
      </w:r>
      <w:r w:rsidRPr="002B4D60">
        <w:rPr>
          <w:rFonts w:hint="eastAsia"/>
        </w:rPr>
        <w:t>user</w:t>
      </w:r>
      <w:r w:rsidRPr="002B4D60">
        <w:rPr>
          <w:rFonts w:hint="eastAsia"/>
        </w:rPr>
        <w:t>分别是由下面的</w:t>
      </w:r>
      <w:r w:rsidRPr="002B4D60">
        <w:rPr>
          <w:rFonts w:hint="eastAsia"/>
        </w:rPr>
        <w:t>middleware</w:t>
      </w:r>
      <w:r w:rsidRPr="002B4D60">
        <w:rPr>
          <w:rFonts w:hint="eastAsia"/>
        </w:rPr>
        <w:t>传进来的</w:t>
      </w:r>
    </w:p>
    <w:p w:rsidR="000F4AE8" w:rsidRPr="002B4D60" w:rsidRDefault="000F4AE8" w:rsidP="000F4AE8">
      <w:r w:rsidRPr="002B4D60">
        <w:t xml:space="preserve">                'django.template.context_processors.request',</w:t>
      </w:r>
    </w:p>
    <w:p w:rsidR="000F4AE8" w:rsidRPr="002B4D60" w:rsidRDefault="000F4AE8" w:rsidP="000F4AE8">
      <w:r w:rsidRPr="002B4D60">
        <w:t xml:space="preserve">                'django.contrib.auth.context_processors.auth',</w:t>
      </w:r>
    </w:p>
    <w:p w:rsidR="000F4AE8" w:rsidRDefault="000F4AE8" w:rsidP="000F4AE8"/>
    <w:p w:rsidR="000F4AE8" w:rsidRPr="00EA18DD" w:rsidRDefault="000F4AE8" w:rsidP="000F4AE8">
      <w:pPr>
        <w:pStyle w:val="Heading4"/>
      </w:pPr>
      <w:r w:rsidRPr="00EA18DD">
        <w:rPr>
          <w:rFonts w:hint="eastAsia"/>
        </w:rPr>
        <w:t>get_user</w:t>
      </w:r>
    </w:p>
    <w:p w:rsidR="000F4AE8" w:rsidRPr="00594D01" w:rsidRDefault="000F4AE8" w:rsidP="000F4AE8">
      <w:pPr>
        <w:rPr>
          <w:i/>
        </w:rPr>
      </w:pPr>
      <w:proofErr w:type="gramStart"/>
      <w:r w:rsidRPr="00594D01">
        <w:rPr>
          <w:rFonts w:hint="eastAsia"/>
          <w:i/>
        </w:rPr>
        <w:t>django/contrib/auth/__init</w:t>
      </w:r>
      <w:proofErr w:type="gramEnd"/>
      <w:r w:rsidRPr="00594D01">
        <w:rPr>
          <w:rFonts w:hint="eastAsia"/>
          <w:i/>
        </w:rPr>
        <w:t>__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b/>
          <w:bCs/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t xml:space="preserve">    </w:t>
      </w:r>
      <w:r w:rsidRPr="00BA539E">
        <w:rPr>
          <w:color w:val="FF8000"/>
        </w:rPr>
        <w:t>"""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rPr>
          <w:color w:val="FF8000"/>
        </w:rPr>
        <w:t xml:space="preserve">    Returns the user model instance associated with the given request session.</w:t>
      </w:r>
    </w:p>
    <w:p w:rsidR="000F4AE8" w:rsidRPr="00BA539E" w:rsidRDefault="000F4AE8" w:rsidP="000F4AE8">
      <w:pPr>
        <w:pStyle w:val="code"/>
        <w:rPr>
          <w:color w:val="FF8000"/>
        </w:rPr>
      </w:pPr>
      <w:r w:rsidRPr="00BA539E">
        <w:rPr>
          <w:color w:val="FF8000"/>
        </w:rPr>
        <w:t xml:space="preserve">    If no user is retrieved an instance of `AnonymousUser` is returned.</w:t>
      </w:r>
    </w:p>
    <w:p w:rsidR="000F4AE8" w:rsidRPr="00BA539E" w:rsidRDefault="000F4AE8" w:rsidP="000F4AE8">
      <w:pPr>
        <w:pStyle w:val="code"/>
      </w:pPr>
      <w:r w:rsidRPr="00BA539E">
        <w:rPr>
          <w:color w:val="FF8000"/>
        </w:rPr>
        <w:t xml:space="preserve">    """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from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.</w:t>
      </w:r>
      <w:r w:rsidRPr="00BA539E">
        <w:t xml:space="preserve">models </w:t>
      </w:r>
      <w:r w:rsidRPr="00BA539E">
        <w:rPr>
          <w:b/>
          <w:bCs/>
          <w:color w:val="0000FF"/>
        </w:rPr>
        <w:t>import</w:t>
      </w:r>
      <w:r w:rsidRPr="00BA539E">
        <w:t xml:space="preserve"> AnonymousUser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r w:rsidRPr="00BA539E">
        <w:rPr>
          <w:b/>
          <w:bCs/>
          <w:color w:val="0000FF"/>
        </w:rPr>
        <w:t>None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try</w:t>
      </w:r>
      <w:proofErr w:type="gramEnd"/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user_id </w:t>
      </w:r>
      <w:r w:rsidRPr="00BA539E">
        <w:rPr>
          <w:b/>
          <w:bCs/>
          <w:color w:val="000080"/>
        </w:rPr>
        <w:t>=</w:t>
      </w:r>
      <w:r w:rsidRPr="00BA539E">
        <w:t xml:space="preserve"> _get_user_session_</w:t>
      </w:r>
      <w:proofErr w:type="gramStart"/>
      <w:r w:rsidRPr="00BA539E">
        <w:t>key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backend_path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[</w:t>
      </w:r>
      <w:proofErr w:type="gramEnd"/>
      <w:r w:rsidRPr="00BA539E">
        <w:t>BACKEND_SESSION_KEY</w:t>
      </w:r>
      <w:r w:rsidRPr="00BA539E">
        <w:rPr>
          <w:b/>
          <w:bCs/>
          <w:color w:val="000080"/>
        </w:rPr>
        <w:t>]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except</w:t>
      </w:r>
      <w:proofErr w:type="gramEnd"/>
      <w:r w:rsidRPr="00BA539E">
        <w:t xml:space="preserve"> KeyError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b/>
          <w:bCs/>
          <w:color w:val="0000FF"/>
        </w:rPr>
        <w:t>pass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else</w:t>
      </w:r>
      <w:proofErr w:type="gramEnd"/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backend_path </w:t>
      </w:r>
      <w:r w:rsidRPr="00BA539E">
        <w:rPr>
          <w:b/>
          <w:bCs/>
          <w:color w:val="0000FF"/>
        </w:rPr>
        <w:t>in</w:t>
      </w:r>
      <w:r w:rsidRPr="00BA539E">
        <w:t xml:space="preserve"> settings</w:t>
      </w:r>
      <w:r w:rsidRPr="00BA539E">
        <w:rPr>
          <w:b/>
          <w:bCs/>
          <w:color w:val="000080"/>
        </w:rPr>
        <w:t>.</w:t>
      </w:r>
      <w:r w:rsidRPr="00BA539E">
        <w:t>AUTHENTICATION_BACKENDS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t>backend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load_backend</w:t>
      </w:r>
      <w:r w:rsidRPr="00BA539E">
        <w:rPr>
          <w:b/>
          <w:bCs/>
          <w:color w:val="000080"/>
        </w:rPr>
        <w:t>(</w:t>
      </w:r>
      <w:r w:rsidRPr="00BA539E">
        <w:t>backend_path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backend</w:t>
      </w:r>
      <w:r w:rsidRPr="00BA539E">
        <w:rPr>
          <w:b/>
          <w:bCs/>
          <w:color w:val="000080"/>
        </w:rPr>
        <w:t>.</w:t>
      </w:r>
      <w:r w:rsidRPr="00BA539E">
        <w:t>get_user</w:t>
      </w:r>
      <w:r w:rsidRPr="00BA539E">
        <w:rPr>
          <w:b/>
          <w:bCs/>
          <w:color w:val="000080"/>
        </w:rPr>
        <w:t>(</w:t>
      </w:r>
      <w:r w:rsidRPr="00BA539E">
        <w:t>user_id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r w:rsidRPr="00BA539E">
        <w:rPr>
          <w:color w:val="008000"/>
        </w:rPr>
        <w:t># Verify the session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(</w:t>
      </w:r>
      <w:r w:rsidRPr="00BA539E">
        <w:rPr>
          <w:color w:val="808080"/>
        </w:rPr>
        <w:t>'django.contrib.auth.middleware.SessionAuthenticationMiddleware'</w:t>
      </w:r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rPr>
          <w:b/>
          <w:bCs/>
          <w:color w:val="0000FF"/>
        </w:rPr>
        <w:t>in</w:t>
      </w:r>
      <w:proofErr w:type="gramEnd"/>
      <w:r w:rsidRPr="00BA539E">
        <w:t xml:space="preserve"> settings</w:t>
      </w:r>
      <w:r w:rsidRPr="00BA539E">
        <w:rPr>
          <w:b/>
          <w:bCs/>
          <w:color w:val="000080"/>
        </w:rPr>
        <w:t>.</w:t>
      </w:r>
      <w:r w:rsidRPr="00BA539E">
        <w:t xml:space="preserve">MIDDLEWARE_CLASSES </w:t>
      </w:r>
      <w:r w:rsidRPr="00BA539E">
        <w:rPr>
          <w:b/>
          <w:bCs/>
          <w:color w:val="0000FF"/>
        </w:rPr>
        <w:t>and</w:t>
      </w:r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user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'get_session_auth_hash'</w:t>
      </w:r>
      <w:r w:rsidRPr="00BA539E">
        <w:rPr>
          <w:b/>
          <w:bCs/>
          <w:color w:val="000080"/>
        </w:rPr>
        <w:t>)):</w:t>
      </w:r>
    </w:p>
    <w:p w:rsidR="000F4AE8" w:rsidRPr="00BA539E" w:rsidRDefault="000F4AE8" w:rsidP="000F4AE8">
      <w:pPr>
        <w:pStyle w:val="code"/>
      </w:pPr>
      <w:r w:rsidRPr="00BA539E">
        <w:t xml:space="preserve">                session_hash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.</w:t>
      </w:r>
      <w:r w:rsidRPr="00BA539E">
        <w:t>get</w:t>
      </w:r>
      <w:r w:rsidRPr="00BA539E">
        <w:rPr>
          <w:b/>
          <w:bCs/>
          <w:color w:val="000080"/>
        </w:rPr>
        <w:t>(</w:t>
      </w:r>
      <w:proofErr w:type="gramEnd"/>
      <w:r w:rsidRPr="00BA539E">
        <w:t>HASH_SESSION_KEY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    session_hash_verified </w:t>
      </w:r>
      <w:r w:rsidRPr="00BA539E">
        <w:rPr>
          <w:b/>
          <w:bCs/>
          <w:color w:val="000080"/>
        </w:rPr>
        <w:t>=</w:t>
      </w:r>
      <w:r w:rsidRPr="00BA539E">
        <w:t xml:space="preserve"> session_hash </w:t>
      </w:r>
      <w:r w:rsidRPr="00BA539E">
        <w:rPr>
          <w:b/>
          <w:bCs/>
          <w:color w:val="0000FF"/>
        </w:rPr>
        <w:t>and</w:t>
      </w:r>
      <w:r w:rsidRPr="00BA539E">
        <w:t xml:space="preserve"> constant_time_</w:t>
      </w:r>
      <w:proofErr w:type="gramStart"/>
      <w:r w:rsidRPr="00BA539E">
        <w:t>compare</w:t>
      </w:r>
      <w:r w:rsidRPr="00BA539E">
        <w:rPr>
          <w:b/>
          <w:bCs/>
          <w:color w:val="000080"/>
        </w:rPr>
        <w:t>(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    session_hash</w:t>
      </w:r>
      <w:r w:rsidRPr="00BA539E">
        <w:rPr>
          <w:b/>
          <w:bCs/>
          <w:color w:val="000080"/>
        </w:rPr>
        <w:t>,</w:t>
      </w:r>
    </w:p>
    <w:p w:rsidR="000F4AE8" w:rsidRPr="00BA539E" w:rsidRDefault="000F4AE8" w:rsidP="000F4AE8">
      <w:pPr>
        <w:pStyle w:val="code"/>
      </w:pPr>
      <w:r w:rsidRPr="00BA539E">
        <w:t xml:space="preserve">                    user</w:t>
      </w:r>
      <w:r w:rsidRPr="00BA539E">
        <w:rPr>
          <w:b/>
          <w:bCs/>
          <w:color w:val="000080"/>
        </w:rPr>
        <w:t>.</w:t>
      </w:r>
      <w:r w:rsidRPr="00BA539E">
        <w:t>get_session_auth_</w:t>
      </w:r>
      <w:proofErr w:type="gramStart"/>
      <w:r w:rsidRPr="00BA539E">
        <w:t>hash</w:t>
      </w:r>
      <w:r w:rsidRPr="00BA539E">
        <w:rPr>
          <w:b/>
          <w:bCs/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</w:t>
      </w:r>
      <w:r w:rsidRPr="00BA539E">
        <w:rPr>
          <w:b/>
          <w:bCs/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    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FF"/>
        </w:rPr>
        <w:t>not</w:t>
      </w:r>
      <w:r w:rsidRPr="00BA539E">
        <w:t xml:space="preserve"> session_hash_verified</w:t>
      </w:r>
      <w:r w:rsidRPr="00BA539E">
        <w:rPr>
          <w:b/>
          <w:bCs/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t>request</w:t>
      </w:r>
      <w:r w:rsidRPr="00BA539E">
        <w:rPr>
          <w:b/>
          <w:bCs/>
          <w:color w:val="000080"/>
        </w:rPr>
        <w:t>.</w:t>
      </w:r>
      <w:r w:rsidRPr="00BA539E">
        <w:t>session</w:t>
      </w:r>
      <w:r w:rsidRPr="00BA539E">
        <w:rPr>
          <w:b/>
          <w:bCs/>
          <w:color w:val="000080"/>
        </w:rPr>
        <w:t>.</w:t>
      </w:r>
      <w:r w:rsidRPr="00BA539E">
        <w:t>flush</w:t>
      </w:r>
      <w:r w:rsidRPr="00BA539E">
        <w:rPr>
          <w:b/>
          <w:bCs/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            </w:t>
      </w:r>
      <w:proofErr w:type="gramStart"/>
      <w:r w:rsidRPr="00BA539E">
        <w:t>user</w:t>
      </w:r>
      <w:proofErr w:type="gramEnd"/>
      <w:r w:rsidRPr="00BA539E">
        <w:t xml:space="preserve"> </w:t>
      </w:r>
      <w:r w:rsidRPr="00BA539E">
        <w:rPr>
          <w:b/>
          <w:bCs/>
          <w:color w:val="000080"/>
        </w:rPr>
        <w:t>=</w:t>
      </w:r>
      <w:r w:rsidRPr="00BA539E">
        <w:t xml:space="preserve"> </w:t>
      </w:r>
      <w:r w:rsidRPr="00BA539E">
        <w:rPr>
          <w:b/>
          <w:bCs/>
          <w:color w:val="0000FF"/>
        </w:rPr>
        <w:t>None</w:t>
      </w:r>
    </w:p>
    <w:p w:rsidR="000F4AE8" w:rsidRPr="00BA539E" w:rsidRDefault="000F4AE8" w:rsidP="000F4AE8">
      <w:pPr>
        <w:pStyle w:val="code"/>
      </w:pPr>
    </w:p>
    <w:p w:rsidR="000F4AE8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return</w:t>
      </w:r>
      <w:proofErr w:type="gramEnd"/>
      <w:r w:rsidRPr="00BA539E">
        <w:t xml:space="preserve"> user </w:t>
      </w:r>
      <w:r w:rsidRPr="00BA539E">
        <w:rPr>
          <w:b/>
          <w:bCs/>
          <w:color w:val="0000FF"/>
        </w:rPr>
        <w:t>or</w:t>
      </w:r>
      <w:r w:rsidRPr="00BA539E">
        <w:t xml:space="preserve"> AnonymousUser</w:t>
      </w:r>
      <w:r w:rsidRPr="00BA539E">
        <w:rPr>
          <w:b/>
          <w:bCs/>
          <w:color w:val="000080"/>
        </w:rPr>
        <w:t>()</w:t>
      </w:r>
    </w:p>
    <w:p w:rsidR="000F4AE8" w:rsidRPr="00EA18DD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django/contrib/auth/backends.py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ModelBackend</w:t>
      </w:r>
      <w:r w:rsidRPr="00BA539E">
        <w:rPr>
          <w:color w:val="000080"/>
        </w:rPr>
        <w:t>(</w:t>
      </w:r>
      <w:r w:rsidRPr="00BA539E">
        <w:t>object</w:t>
      </w:r>
      <w:r w:rsidRPr="00BA539E">
        <w:rPr>
          <w:color w:val="000080"/>
        </w:rPr>
        <w:t>):</w:t>
      </w:r>
      <w:r w:rsidRPr="00BA539E">
        <w:t xml:space="preserve">    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user_id</w:t>
      </w:r>
      <w:r w:rsidRPr="00BA539E">
        <w:rPr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    UserModel </w:t>
      </w:r>
      <w:r w:rsidRPr="00BA539E">
        <w:rPr>
          <w:color w:val="000080"/>
        </w:rPr>
        <w:t>=</w:t>
      </w:r>
      <w:r w:rsidRPr="00BA539E">
        <w:t xml:space="preserve"> get_user_</w:t>
      </w:r>
      <w:proofErr w:type="gramStart"/>
      <w:r w:rsidRPr="00BA539E">
        <w:t>model</w:t>
      </w:r>
      <w:r w:rsidRPr="00BA539E">
        <w:rPr>
          <w:color w:val="000080"/>
        </w:rPr>
        <w:t>()</w:t>
      </w:r>
      <w:proofErr w:type="gramEnd"/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0F4AE8" w:rsidRPr="00BA539E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UserModel</w:t>
      </w:r>
      <w:r w:rsidRPr="00BA539E">
        <w:rPr>
          <w:color w:val="000080"/>
        </w:rPr>
        <w:t>.</w:t>
      </w:r>
      <w:r w:rsidRPr="00BA539E">
        <w:t>_default_manager</w:t>
      </w:r>
      <w:r w:rsidRPr="00BA539E">
        <w:rPr>
          <w:color w:val="000080"/>
        </w:rPr>
        <w:t>.</w:t>
      </w:r>
      <w:r w:rsidRPr="00BA539E">
        <w:t>get</w:t>
      </w:r>
      <w:r w:rsidRPr="00BA539E">
        <w:rPr>
          <w:color w:val="000080"/>
        </w:rPr>
        <w:t>(</w:t>
      </w:r>
      <w:r w:rsidRPr="00BA539E">
        <w:t>pk</w:t>
      </w:r>
      <w:r w:rsidRPr="00BA539E">
        <w:rPr>
          <w:color w:val="000080"/>
        </w:rPr>
        <w:t>=</w:t>
      </w:r>
      <w:r w:rsidRPr="00BA539E">
        <w:t>user_id</w:t>
      </w:r>
      <w:r w:rsidRPr="00BA539E">
        <w:rPr>
          <w:color w:val="000080"/>
        </w:rPr>
        <w:t>)</w:t>
      </w:r>
    </w:p>
    <w:p w:rsidR="000F4AE8" w:rsidRPr="00BA539E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except</w:t>
      </w:r>
      <w:proofErr w:type="gramEnd"/>
      <w:r w:rsidRPr="00BA539E">
        <w:t xml:space="preserve"> UserModel</w:t>
      </w:r>
      <w:r w:rsidRPr="00BA539E">
        <w:rPr>
          <w:color w:val="000080"/>
        </w:rPr>
        <w:t>.</w:t>
      </w:r>
      <w:r w:rsidRPr="00BA539E">
        <w:t>DoesNotExist</w:t>
      </w:r>
      <w:r w:rsidRPr="00BA539E">
        <w:rPr>
          <w:color w:val="000080"/>
        </w:rPr>
        <w:t>:</w:t>
      </w:r>
    </w:p>
    <w:p w:rsidR="000F4AE8" w:rsidRDefault="000F4AE8" w:rsidP="000F4AE8">
      <w:pPr>
        <w:pStyle w:val="code"/>
      </w:pPr>
      <w:r w:rsidRPr="00BA539E">
        <w:t xml:space="preserve">    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</w:t>
      </w:r>
      <w:r w:rsidRPr="00BA539E">
        <w:rPr>
          <w:color w:val="0000FF"/>
        </w:rPr>
        <w:t>None</w:t>
      </w:r>
    </w:p>
    <w:p w:rsidR="000F4AE8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django/contrib/auth/forms.py</w:t>
      </w:r>
    </w:p>
    <w:p w:rsidR="000F4AE8" w:rsidRPr="00BA539E" w:rsidRDefault="000F4AE8" w:rsidP="000F4AE8">
      <w:pPr>
        <w:pStyle w:val="code"/>
        <w:rPr>
          <w:color w:val="000080"/>
        </w:rPr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AuthenticationForm</w:t>
      </w:r>
      <w:r w:rsidRPr="00BA539E">
        <w:rPr>
          <w:color w:val="000080"/>
        </w:rPr>
        <w:t>(</w:t>
      </w:r>
      <w:r w:rsidRPr="00BA539E">
        <w:t>forms</w:t>
      </w:r>
      <w:r w:rsidRPr="00BA539E">
        <w:rPr>
          <w:color w:val="000080"/>
        </w:rPr>
        <w:t>.</w:t>
      </w:r>
      <w:r w:rsidRPr="00BA539E">
        <w:t>Form</w:t>
      </w:r>
      <w:r w:rsidRPr="00BA539E">
        <w:rPr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):</w:t>
      </w:r>
    </w:p>
    <w:p w:rsidR="000F4AE8" w:rsidRDefault="000F4AE8" w:rsidP="000F4AE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return</w:t>
      </w:r>
      <w:proofErr w:type="gramEnd"/>
      <w:r w:rsidRPr="00BA539E">
        <w:t xml:space="preserve"> self</w:t>
      </w:r>
      <w:r w:rsidRPr="00BA539E">
        <w:rPr>
          <w:color w:val="000080"/>
        </w:rPr>
        <w:t>.</w:t>
      </w:r>
      <w:r w:rsidRPr="00BA539E">
        <w:t>user_cache</w:t>
      </w:r>
    </w:p>
    <w:p w:rsidR="000F4AE8" w:rsidRDefault="000F4AE8" w:rsidP="000F4AE8"/>
    <w:p w:rsidR="000F4AE8" w:rsidRPr="00594D01" w:rsidRDefault="000F4AE8" w:rsidP="000F4AE8">
      <w:pPr>
        <w:rPr>
          <w:i/>
        </w:rPr>
      </w:pPr>
      <w:r w:rsidRPr="00594D01">
        <w:rPr>
          <w:rFonts w:hint="eastAsia"/>
          <w:i/>
        </w:rPr>
        <w:t>django/contrib/auth/middleware.py</w:t>
      </w:r>
    </w:p>
    <w:p w:rsidR="000F4AE8" w:rsidRPr="00BA539E" w:rsidRDefault="000F4AE8" w:rsidP="000F4AE8">
      <w:pPr>
        <w:pStyle w:val="code"/>
      </w:pPr>
      <w:proofErr w:type="gramStart"/>
      <w:r w:rsidRPr="00BA539E">
        <w:rPr>
          <w:b/>
          <w:bCs/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get_user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if</w:t>
      </w:r>
      <w:proofErr w:type="gramEnd"/>
      <w:r w:rsidRPr="00BA539E">
        <w:t xml:space="preserve"> </w:t>
      </w:r>
      <w:r w:rsidRPr="00BA539E">
        <w:rPr>
          <w:b/>
          <w:bCs/>
          <w:color w:val="0000FF"/>
        </w:rPr>
        <w:t>not</w:t>
      </w:r>
      <w:r w:rsidRPr="00BA539E">
        <w:t xml:space="preserve"> hasattr</w:t>
      </w:r>
      <w:r w:rsidRPr="00BA539E">
        <w:rPr>
          <w:b/>
          <w:bCs/>
          <w:color w:val="000080"/>
        </w:rPr>
        <w:t>(</w:t>
      </w:r>
      <w:r w:rsidRPr="00BA539E">
        <w:t>request</w:t>
      </w:r>
      <w:r w:rsidRPr="00BA539E">
        <w:rPr>
          <w:b/>
          <w:bCs/>
          <w:color w:val="000080"/>
        </w:rPr>
        <w:t>,</w:t>
      </w:r>
      <w:r w:rsidRPr="00BA539E">
        <w:t xml:space="preserve"> </w:t>
      </w:r>
      <w:r w:rsidRPr="00BA539E">
        <w:rPr>
          <w:color w:val="808080"/>
        </w:rPr>
        <w:t>'_cached_user'</w:t>
      </w:r>
      <w:r w:rsidRPr="00BA539E">
        <w:rPr>
          <w:b/>
          <w:bCs/>
          <w:color w:val="000080"/>
        </w:rPr>
        <w:t>):</w:t>
      </w:r>
    </w:p>
    <w:p w:rsidR="000F4AE8" w:rsidRPr="00BA539E" w:rsidRDefault="000F4AE8" w:rsidP="000F4AE8">
      <w:pPr>
        <w:pStyle w:val="code"/>
      </w:pPr>
      <w:r w:rsidRPr="00BA539E">
        <w:t xml:space="preserve">        request</w:t>
      </w:r>
      <w:r w:rsidRPr="00BA539E">
        <w:rPr>
          <w:b/>
          <w:bCs/>
          <w:color w:val="000080"/>
        </w:rPr>
        <w:t>.</w:t>
      </w:r>
      <w:r w:rsidRPr="00BA539E">
        <w:t xml:space="preserve">_cached_user </w:t>
      </w:r>
      <w:r w:rsidRPr="00BA539E">
        <w:rPr>
          <w:b/>
          <w:bCs/>
          <w:color w:val="000080"/>
        </w:rPr>
        <w:t>=</w:t>
      </w:r>
      <w:r w:rsidRPr="00BA539E">
        <w:t xml:space="preserve"> auth</w:t>
      </w:r>
      <w:r w:rsidRPr="00BA539E">
        <w:rPr>
          <w:b/>
          <w:bCs/>
          <w:color w:val="000080"/>
        </w:rPr>
        <w:t>.</w:t>
      </w:r>
      <w:r w:rsidRPr="00BA539E">
        <w:t>get_</w:t>
      </w:r>
      <w:proofErr w:type="gramStart"/>
      <w:r w:rsidRPr="00BA539E">
        <w:t>user</w:t>
      </w:r>
      <w:r w:rsidRPr="00BA539E">
        <w:rPr>
          <w:b/>
          <w:bCs/>
          <w:color w:val="000080"/>
        </w:rPr>
        <w:t>(</w:t>
      </w:r>
      <w:proofErr w:type="gramEnd"/>
      <w:r w:rsidRPr="00BA539E">
        <w:t>request</w:t>
      </w:r>
      <w:r w:rsidRPr="00BA539E">
        <w:rPr>
          <w:b/>
          <w:bCs/>
          <w:color w:val="000080"/>
        </w:rPr>
        <w:t>)</w:t>
      </w:r>
    </w:p>
    <w:p w:rsidR="000F4AE8" w:rsidRDefault="000F4AE8" w:rsidP="000F4AE8">
      <w:pPr>
        <w:pStyle w:val="code"/>
      </w:pPr>
      <w:r w:rsidRPr="00BA539E">
        <w:t xml:space="preserve">    </w:t>
      </w:r>
      <w:proofErr w:type="gramStart"/>
      <w:r w:rsidRPr="00BA539E">
        <w:rPr>
          <w:b/>
          <w:bCs/>
          <w:color w:val="0000FF"/>
        </w:rPr>
        <w:t>return</w:t>
      </w:r>
      <w:proofErr w:type="gramEnd"/>
      <w:r w:rsidRPr="00BA539E">
        <w:t xml:space="preserve"> request</w:t>
      </w:r>
      <w:r w:rsidRPr="00BA539E">
        <w:rPr>
          <w:b/>
          <w:bCs/>
          <w:color w:val="000080"/>
        </w:rPr>
        <w:t>.</w:t>
      </w:r>
      <w:r w:rsidRPr="00BA539E">
        <w:t>_cached_user</w:t>
      </w:r>
    </w:p>
    <w:p w:rsidR="000F4AE8" w:rsidRDefault="000F4AE8" w:rsidP="000F4AE8"/>
    <w:p w:rsidR="000F4AE8" w:rsidRDefault="00DC6CAE" w:rsidP="000F4AE8">
      <w:r w:rsidRPr="00DC6CAE">
        <w:rPr>
          <w:highlight w:val="green"/>
        </w:rPr>
        <w:t>_cached_user</w:t>
      </w:r>
      <w:r w:rsidRPr="00DC6CAE">
        <w:rPr>
          <w:rFonts w:hint="eastAsia"/>
          <w:color w:val="FF0000"/>
        </w:rPr>
        <w:t xml:space="preserve"> when will it be used?</w:t>
      </w:r>
    </w:p>
    <w:p w:rsidR="000F4AE8" w:rsidRDefault="001D5924" w:rsidP="000F4AE8">
      <w:pPr>
        <w:pStyle w:val="Heading4"/>
      </w:pPr>
      <w:proofErr w:type="gramStart"/>
      <w:r>
        <w:rPr>
          <w:rFonts w:hint="eastAsia"/>
        </w:rPr>
        <w:t>a</w:t>
      </w:r>
      <w:r w:rsidR="000F4AE8">
        <w:rPr>
          <w:rFonts w:hint="eastAsia"/>
        </w:rPr>
        <w:t>uth</w:t>
      </w:r>
      <w:proofErr w:type="gramEnd"/>
    </w:p>
    <w:p w:rsidR="000F4AE8" w:rsidRPr="00BF2539" w:rsidRDefault="000F4AE8" w:rsidP="000F4AE8">
      <w:pPr>
        <w:rPr>
          <w:i/>
        </w:rPr>
      </w:pPr>
      <w:r w:rsidRPr="00BF2539">
        <w:rPr>
          <w:i/>
        </w:rPr>
        <w:t>django.contrib.auth.context_processors.auth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def</w:t>
      </w:r>
      <w:proofErr w:type="gramEnd"/>
      <w:r w:rsidRPr="00BF2539">
        <w:t xml:space="preserve"> </w:t>
      </w:r>
      <w:r w:rsidRPr="00BF2539">
        <w:rPr>
          <w:color w:val="FF00FF"/>
        </w:rPr>
        <w:t>auth</w:t>
      </w:r>
      <w:r w:rsidRPr="00BF2539">
        <w:rPr>
          <w:b/>
          <w:bCs/>
          <w:color w:val="000080"/>
        </w:rPr>
        <w:t>(</w:t>
      </w:r>
      <w:r w:rsidRPr="00BF2539">
        <w:t>request</w:t>
      </w:r>
      <w:r w:rsidRPr="00BF2539">
        <w:rPr>
          <w:b/>
          <w:bCs/>
          <w:color w:val="000080"/>
        </w:rPr>
        <w:t>):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t xml:space="preserve">    </w:t>
      </w:r>
      <w:r w:rsidRPr="00BF2539">
        <w:rPr>
          <w:color w:val="FF8000"/>
        </w:rPr>
        <w:t>"""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Returns context variables required by apps that use Django's authentication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</w:t>
      </w:r>
      <w:proofErr w:type="gramStart"/>
      <w:r w:rsidRPr="00BF2539">
        <w:rPr>
          <w:color w:val="FF8000"/>
        </w:rPr>
        <w:t>system</w:t>
      </w:r>
      <w:proofErr w:type="gramEnd"/>
      <w:r w:rsidRPr="00BF2539">
        <w:rPr>
          <w:color w:val="FF8000"/>
        </w:rPr>
        <w:t>.</w:t>
      </w:r>
    </w:p>
    <w:p w:rsidR="000F4AE8" w:rsidRPr="00BF2539" w:rsidRDefault="000F4AE8" w:rsidP="000F4AE8">
      <w:pPr>
        <w:pStyle w:val="code"/>
        <w:rPr>
          <w:color w:val="FF8000"/>
        </w:rPr>
      </w:pP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If there is no 'user' attribute in the request, uses AnonymousUser (from</w:t>
      </w:r>
    </w:p>
    <w:p w:rsidR="000F4AE8" w:rsidRPr="00BF2539" w:rsidRDefault="000F4AE8" w:rsidP="000F4AE8">
      <w:pPr>
        <w:pStyle w:val="code"/>
        <w:rPr>
          <w:color w:val="FF8000"/>
        </w:rPr>
      </w:pPr>
      <w:r w:rsidRPr="00BF2539">
        <w:rPr>
          <w:color w:val="FF8000"/>
        </w:rPr>
        <w:t xml:space="preserve">    </w:t>
      </w:r>
      <w:proofErr w:type="gramStart"/>
      <w:r w:rsidRPr="00BF2539">
        <w:rPr>
          <w:color w:val="FF8000"/>
        </w:rPr>
        <w:t>django.contrib.auth).</w:t>
      </w:r>
      <w:proofErr w:type="gramEnd"/>
    </w:p>
    <w:p w:rsidR="000F4AE8" w:rsidRPr="00BF2539" w:rsidRDefault="000F4AE8" w:rsidP="000F4AE8">
      <w:pPr>
        <w:pStyle w:val="code"/>
      </w:pPr>
      <w:r w:rsidRPr="00BF2539">
        <w:rPr>
          <w:color w:val="FF8000"/>
        </w:rPr>
        <w:t xml:space="preserve">    """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if</w:t>
      </w:r>
      <w:proofErr w:type="gramEnd"/>
      <w:r w:rsidRPr="00BF2539">
        <w:t xml:space="preserve"> hasattr</w:t>
      </w:r>
      <w:r w:rsidRPr="00BF2539">
        <w:rPr>
          <w:b/>
          <w:bCs/>
          <w:color w:val="000080"/>
        </w:rPr>
        <w:t>(</w:t>
      </w:r>
      <w:r w:rsidRPr="00BF2539">
        <w:t>request</w:t>
      </w:r>
      <w:r w:rsidRPr="00BF2539">
        <w:rPr>
          <w:b/>
          <w:bCs/>
          <w:color w:val="000080"/>
        </w:rPr>
        <w:t>,</w:t>
      </w:r>
      <w:r w:rsidRPr="00BF2539">
        <w:t xml:space="preserve"> </w:t>
      </w:r>
      <w:r w:rsidRPr="00BF2539">
        <w:rPr>
          <w:color w:val="808080"/>
        </w:rPr>
        <w:t>'user'</w:t>
      </w:r>
      <w:r w:rsidRPr="00BF2539">
        <w:rPr>
          <w:b/>
          <w:bCs/>
          <w:color w:val="000080"/>
        </w:rPr>
        <w:t>):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t>user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=</w:t>
      </w:r>
      <w:r w:rsidRPr="00BF2539">
        <w:t xml:space="preserve"> request</w:t>
      </w:r>
      <w:r w:rsidRPr="00BF2539">
        <w:rPr>
          <w:b/>
          <w:bCs/>
          <w:color w:val="000080"/>
        </w:rPr>
        <w:t>.</w:t>
      </w:r>
      <w:r w:rsidRPr="00BF2539">
        <w:t>user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else</w:t>
      </w:r>
      <w:proofErr w:type="gramEnd"/>
      <w:r w:rsidRPr="00BF2539">
        <w:rPr>
          <w:b/>
          <w:bCs/>
          <w:color w:val="000080"/>
        </w:rPr>
        <w:t>: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rPr>
          <w:b/>
          <w:bCs/>
          <w:color w:val="0000FF"/>
        </w:rPr>
        <w:t>from</w:t>
      </w:r>
      <w:proofErr w:type="gramEnd"/>
      <w:r w:rsidRPr="00BF2539">
        <w:t xml:space="preserve"> django</w:t>
      </w:r>
      <w:r w:rsidRPr="00BF2539">
        <w:rPr>
          <w:b/>
          <w:bCs/>
          <w:color w:val="000080"/>
        </w:rPr>
        <w:t>.</w:t>
      </w:r>
      <w:r w:rsidRPr="00BF2539">
        <w:t>contrib</w:t>
      </w:r>
      <w:r w:rsidRPr="00BF2539">
        <w:rPr>
          <w:b/>
          <w:bCs/>
          <w:color w:val="000080"/>
        </w:rPr>
        <w:t>.</w:t>
      </w:r>
      <w:r w:rsidRPr="00BF2539">
        <w:t>auth</w:t>
      </w:r>
      <w:r w:rsidRPr="00BF2539">
        <w:rPr>
          <w:b/>
          <w:bCs/>
          <w:color w:val="000080"/>
        </w:rPr>
        <w:t>.</w:t>
      </w:r>
      <w:r w:rsidRPr="00BF2539">
        <w:t xml:space="preserve">models </w:t>
      </w:r>
      <w:r w:rsidRPr="00BF2539">
        <w:rPr>
          <w:b/>
          <w:bCs/>
          <w:color w:val="0000FF"/>
        </w:rPr>
        <w:t>import</w:t>
      </w:r>
      <w:r w:rsidRPr="00BF2539">
        <w:t xml:space="preserve"> AnonymousUser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proofErr w:type="gramStart"/>
      <w:r w:rsidRPr="00BF2539">
        <w:t>user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=</w:t>
      </w:r>
      <w:r w:rsidRPr="00BF2539">
        <w:t xml:space="preserve"> AnonymousUser</w:t>
      </w:r>
      <w:r w:rsidRPr="00BF2539">
        <w:rPr>
          <w:b/>
          <w:bCs/>
          <w:color w:val="000080"/>
        </w:rPr>
        <w:t>()</w:t>
      </w:r>
    </w:p>
    <w:p w:rsidR="000F4AE8" w:rsidRPr="00BF2539" w:rsidRDefault="000F4AE8" w:rsidP="000F4AE8">
      <w:pPr>
        <w:pStyle w:val="code"/>
      </w:pPr>
    </w:p>
    <w:p w:rsidR="000F4AE8" w:rsidRPr="00BF2539" w:rsidRDefault="000F4AE8" w:rsidP="000F4AE8">
      <w:pPr>
        <w:pStyle w:val="code"/>
      </w:pPr>
      <w:r w:rsidRPr="00BF2539">
        <w:t xml:space="preserve">    </w:t>
      </w:r>
      <w:proofErr w:type="gramStart"/>
      <w:r w:rsidRPr="00BF2539">
        <w:rPr>
          <w:b/>
          <w:bCs/>
          <w:color w:val="0000FF"/>
        </w:rPr>
        <w:t>return</w:t>
      </w:r>
      <w:proofErr w:type="gramEnd"/>
      <w:r w:rsidRPr="00BF2539">
        <w:t xml:space="preserve"> </w:t>
      </w:r>
      <w:r w:rsidRPr="00BF2539">
        <w:rPr>
          <w:b/>
          <w:bCs/>
          <w:color w:val="000080"/>
        </w:rPr>
        <w:t>{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r w:rsidRPr="00BF2539">
        <w:rPr>
          <w:color w:val="808080"/>
        </w:rPr>
        <w:t>'</w:t>
      </w:r>
      <w:proofErr w:type="gramStart"/>
      <w:r w:rsidRPr="00BF2539">
        <w:rPr>
          <w:color w:val="808080"/>
        </w:rPr>
        <w:t>user</w:t>
      </w:r>
      <w:proofErr w:type="gramEnd"/>
      <w:r w:rsidRPr="00BF2539">
        <w:rPr>
          <w:color w:val="808080"/>
        </w:rPr>
        <w:t>'</w:t>
      </w:r>
      <w:r w:rsidRPr="00BF2539">
        <w:rPr>
          <w:b/>
          <w:bCs/>
          <w:color w:val="000080"/>
        </w:rPr>
        <w:t>:</w:t>
      </w:r>
      <w:r w:rsidRPr="00BF2539">
        <w:t xml:space="preserve"> user</w:t>
      </w:r>
      <w:r w:rsidRPr="00BF2539">
        <w:rPr>
          <w:b/>
          <w:bCs/>
          <w:color w:val="000080"/>
        </w:rPr>
        <w:t>,</w:t>
      </w:r>
    </w:p>
    <w:p w:rsidR="000F4AE8" w:rsidRPr="00BF2539" w:rsidRDefault="000F4AE8" w:rsidP="000F4AE8">
      <w:pPr>
        <w:pStyle w:val="code"/>
      </w:pPr>
      <w:r w:rsidRPr="00BF2539">
        <w:t xml:space="preserve">        </w:t>
      </w:r>
      <w:r w:rsidRPr="00BF2539">
        <w:rPr>
          <w:color w:val="808080"/>
        </w:rPr>
        <w:t>'</w:t>
      </w:r>
      <w:proofErr w:type="gramStart"/>
      <w:r w:rsidRPr="00BF2539">
        <w:rPr>
          <w:color w:val="808080"/>
        </w:rPr>
        <w:t>perms</w:t>
      </w:r>
      <w:proofErr w:type="gramEnd"/>
      <w:r w:rsidRPr="00BF2539">
        <w:rPr>
          <w:color w:val="808080"/>
        </w:rPr>
        <w:t>'</w:t>
      </w:r>
      <w:r w:rsidRPr="00BF2539">
        <w:rPr>
          <w:b/>
          <w:bCs/>
          <w:color w:val="000080"/>
        </w:rPr>
        <w:t>:</w:t>
      </w:r>
      <w:r w:rsidRPr="00BF2539">
        <w:t xml:space="preserve"> PermWrapper</w:t>
      </w:r>
      <w:r w:rsidRPr="00BF2539">
        <w:rPr>
          <w:b/>
          <w:bCs/>
          <w:color w:val="000080"/>
        </w:rPr>
        <w:t>(</w:t>
      </w:r>
      <w:r w:rsidRPr="00BF2539">
        <w:t>user</w:t>
      </w:r>
      <w:r w:rsidRPr="00BF2539">
        <w:rPr>
          <w:b/>
          <w:bCs/>
          <w:color w:val="000080"/>
        </w:rPr>
        <w:t>),</w:t>
      </w:r>
    </w:p>
    <w:p w:rsidR="000F4AE8" w:rsidRPr="00BF2539" w:rsidRDefault="000F4AE8" w:rsidP="000F4AE8">
      <w:pPr>
        <w:pStyle w:val="code"/>
      </w:pPr>
      <w:r w:rsidRPr="00BF2539">
        <w:t xml:space="preserve">    </w:t>
      </w:r>
      <w:r w:rsidRPr="00BF2539">
        <w:rPr>
          <w:b/>
          <w:bCs/>
          <w:color w:val="000080"/>
        </w:rPr>
        <w:t>}</w:t>
      </w:r>
    </w:p>
    <w:p w:rsidR="000F4AE8" w:rsidRDefault="000F4AE8" w:rsidP="000F4AE8"/>
    <w:p w:rsidR="009236F0" w:rsidRDefault="009236F0" w:rsidP="009236F0">
      <w:pPr>
        <w:pStyle w:val="Heading4"/>
      </w:pPr>
      <w:proofErr w:type="gramStart"/>
      <w:r>
        <w:rPr>
          <w:rFonts w:hint="eastAsia"/>
        </w:rPr>
        <w:t>middleware</w:t>
      </w:r>
      <w:proofErr w:type="gramEnd"/>
    </w:p>
    <w:p w:rsidR="009236F0" w:rsidRPr="00CD5C9E" w:rsidRDefault="009236F0" w:rsidP="009236F0">
      <w:pPr>
        <w:rPr>
          <w:i/>
        </w:rPr>
      </w:pPr>
      <w:r w:rsidRPr="00CD5C9E">
        <w:rPr>
          <w:i/>
        </w:rPr>
        <w:t>Middleware.py (site-packages\django\contrib\auth</w:t>
      </w: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def</w:t>
      </w:r>
      <w:proofErr w:type="gramEnd"/>
      <w:r w:rsidRPr="001440A8">
        <w:t xml:space="preserve"> </w:t>
      </w:r>
      <w:r w:rsidRPr="001440A8">
        <w:rPr>
          <w:color w:val="FF00FF"/>
        </w:rPr>
        <w:t>get_user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</w:t>
      </w:r>
      <w:proofErr w:type="gramStart"/>
      <w:r w:rsidRPr="001440A8">
        <w:rPr>
          <w:b/>
          <w:bCs/>
          <w:color w:val="0000FF"/>
        </w:rPr>
        <w:t>if</w:t>
      </w:r>
      <w:proofErr w:type="gramEnd"/>
      <w:r w:rsidRPr="001440A8">
        <w:t xml:space="preserve"> </w:t>
      </w:r>
      <w:r w:rsidRPr="001440A8">
        <w:rPr>
          <w:b/>
          <w:bCs/>
          <w:color w:val="0000FF"/>
        </w:rPr>
        <w:t>not</w:t>
      </w:r>
      <w:r w:rsidRPr="001440A8">
        <w:t xml:space="preserve"> hasattr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,</w:t>
      </w:r>
      <w:r w:rsidRPr="001440A8">
        <w:t xml:space="preserve"> </w:t>
      </w:r>
      <w:r w:rsidRPr="001440A8">
        <w:rPr>
          <w:color w:val="808080"/>
        </w:rPr>
        <w:t>'_cached_user'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    request</w:t>
      </w:r>
      <w:r w:rsidRPr="001440A8">
        <w:rPr>
          <w:b/>
          <w:bCs/>
          <w:color w:val="000080"/>
        </w:rPr>
        <w:t>.</w:t>
      </w:r>
      <w:r w:rsidRPr="001440A8">
        <w:t xml:space="preserve">_cached_user </w:t>
      </w:r>
      <w:r w:rsidRPr="001440A8">
        <w:rPr>
          <w:b/>
          <w:bCs/>
          <w:color w:val="000080"/>
        </w:rPr>
        <w:t>=</w:t>
      </w:r>
      <w:r w:rsidRPr="001440A8">
        <w:t xml:space="preserve"> auth</w:t>
      </w:r>
      <w:r w:rsidRPr="001440A8">
        <w:rPr>
          <w:b/>
          <w:bCs/>
          <w:color w:val="000080"/>
        </w:rPr>
        <w:t>.</w:t>
      </w:r>
      <w:r w:rsidRPr="001440A8">
        <w:t>get_</w:t>
      </w:r>
      <w:proofErr w:type="gramStart"/>
      <w:r w:rsidRPr="001440A8">
        <w:t>user</w:t>
      </w:r>
      <w:r w:rsidRPr="001440A8">
        <w:rPr>
          <w:b/>
          <w:bCs/>
          <w:color w:val="000080"/>
        </w:rPr>
        <w:t>(</w:t>
      </w:r>
      <w:proofErr w:type="gramEnd"/>
      <w:r w:rsidRPr="001440A8">
        <w:t>request</w:t>
      </w:r>
      <w:r w:rsidRPr="001440A8">
        <w:rPr>
          <w:b/>
          <w:bCs/>
          <w:color w:val="000080"/>
        </w:rPr>
        <w:t>)</w:t>
      </w: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return</w:t>
      </w:r>
      <w:proofErr w:type="gramEnd"/>
      <w:r w:rsidRPr="001440A8">
        <w:t xml:space="preserve"> request</w:t>
      </w:r>
      <w:r w:rsidRPr="001440A8">
        <w:rPr>
          <w:b/>
          <w:bCs/>
          <w:color w:val="000080"/>
        </w:rPr>
        <w:t>.</w:t>
      </w:r>
      <w:r w:rsidRPr="001440A8">
        <w:t>_cached_user</w:t>
      </w:r>
    </w:p>
    <w:p w:rsidR="009236F0" w:rsidRPr="001440A8" w:rsidRDefault="009236F0" w:rsidP="001440A8">
      <w:pPr>
        <w:pStyle w:val="code"/>
      </w:pPr>
    </w:p>
    <w:p w:rsidR="009236F0" w:rsidRPr="001440A8" w:rsidRDefault="009236F0" w:rsidP="001440A8">
      <w:pPr>
        <w:pStyle w:val="code"/>
      </w:pPr>
      <w:proofErr w:type="gramStart"/>
      <w:r w:rsidRPr="001440A8">
        <w:rPr>
          <w:b/>
          <w:bCs/>
          <w:color w:val="0000FF"/>
        </w:rPr>
        <w:t>class</w:t>
      </w:r>
      <w:proofErr w:type="gramEnd"/>
      <w:r w:rsidRPr="001440A8">
        <w:t xml:space="preserve"> </w:t>
      </w:r>
      <w:r w:rsidRPr="001440A8">
        <w:rPr>
          <w:b/>
          <w:bCs/>
        </w:rPr>
        <w:t>AuthenticationMiddleware</w:t>
      </w:r>
      <w:r w:rsidRPr="001440A8">
        <w:rPr>
          <w:b/>
          <w:bCs/>
          <w:color w:val="000080"/>
        </w:rPr>
        <w:t>(</w:t>
      </w:r>
      <w:r w:rsidRPr="001440A8">
        <w:t>object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</w:t>
      </w:r>
      <w:proofErr w:type="gramStart"/>
      <w:r w:rsidRPr="001440A8">
        <w:rPr>
          <w:b/>
          <w:bCs/>
          <w:color w:val="0000FF"/>
        </w:rPr>
        <w:t>def</w:t>
      </w:r>
      <w:proofErr w:type="gramEnd"/>
      <w:r w:rsidRPr="001440A8">
        <w:t xml:space="preserve"> </w:t>
      </w:r>
      <w:r w:rsidRPr="001440A8">
        <w:rPr>
          <w:color w:val="FF00FF"/>
        </w:rPr>
        <w:t>process_request</w:t>
      </w:r>
      <w:r w:rsidRPr="001440A8">
        <w:rPr>
          <w:b/>
          <w:bCs/>
          <w:color w:val="000080"/>
        </w:rPr>
        <w:t>(</w:t>
      </w:r>
      <w:r w:rsidRPr="001440A8">
        <w:t>self</w:t>
      </w:r>
      <w:r w:rsidRPr="001440A8">
        <w:rPr>
          <w:b/>
          <w:bCs/>
          <w:color w:val="000080"/>
        </w:rPr>
        <w:t>,</w:t>
      </w:r>
      <w:r w:rsidRPr="001440A8">
        <w:t xml:space="preserve"> request</w:t>
      </w:r>
      <w:r w:rsidRPr="001440A8">
        <w:rPr>
          <w:b/>
          <w:bCs/>
          <w:color w:val="000080"/>
        </w:rPr>
        <w:t>):</w:t>
      </w:r>
    </w:p>
    <w:p w:rsidR="009236F0" w:rsidRPr="001440A8" w:rsidRDefault="009236F0" w:rsidP="001440A8">
      <w:pPr>
        <w:pStyle w:val="code"/>
      </w:pPr>
      <w:r w:rsidRPr="001440A8">
        <w:t xml:space="preserve">        </w:t>
      </w:r>
      <w:proofErr w:type="gramStart"/>
      <w:r w:rsidRPr="001440A8">
        <w:rPr>
          <w:b/>
          <w:bCs/>
          <w:color w:val="0000FF"/>
        </w:rPr>
        <w:t>assert</w:t>
      </w:r>
      <w:proofErr w:type="gramEnd"/>
      <w:r w:rsidRPr="001440A8">
        <w:t xml:space="preserve"> hasattr</w:t>
      </w:r>
      <w:r w:rsidRPr="001440A8">
        <w:rPr>
          <w:b/>
          <w:bCs/>
          <w:color w:val="000080"/>
        </w:rPr>
        <w:t>(</w:t>
      </w:r>
      <w:r w:rsidRPr="001440A8">
        <w:t>request</w:t>
      </w:r>
      <w:r w:rsidRPr="001440A8">
        <w:rPr>
          <w:b/>
          <w:bCs/>
          <w:color w:val="000080"/>
        </w:rPr>
        <w:t>,</w:t>
      </w:r>
      <w:r w:rsidRPr="001440A8">
        <w:t xml:space="preserve"> </w:t>
      </w:r>
      <w:r w:rsidRPr="001440A8">
        <w:rPr>
          <w:color w:val="808080"/>
        </w:rPr>
        <w:t>'session'</w:t>
      </w:r>
      <w:r w:rsidRPr="001440A8">
        <w:rPr>
          <w:b/>
          <w:bCs/>
          <w:color w:val="000080"/>
        </w:rPr>
        <w:t>),</w:t>
      </w:r>
      <w:r w:rsidRPr="001440A8">
        <w:t xml:space="preserve"> </w:t>
      </w:r>
      <w:r w:rsidRPr="001440A8">
        <w:rPr>
          <w:b/>
          <w:bCs/>
          <w:color w:val="000080"/>
        </w:rPr>
        <w:t>(</w:t>
      </w:r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 xml:space="preserve">"The Django authentication middleware requires session </w:t>
      </w:r>
      <w:proofErr w:type="gramStart"/>
      <w:r w:rsidRPr="001440A8">
        <w:rPr>
          <w:color w:val="808080"/>
        </w:rPr>
        <w:t>middleware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>"</w:t>
      </w:r>
      <w:proofErr w:type="gramStart"/>
      <w:r w:rsidRPr="001440A8">
        <w:rPr>
          <w:color w:val="808080"/>
        </w:rPr>
        <w:t>to</w:t>
      </w:r>
      <w:proofErr w:type="gramEnd"/>
      <w:r w:rsidRPr="001440A8">
        <w:rPr>
          <w:color w:val="808080"/>
        </w:rPr>
        <w:t xml:space="preserve"> be installed. Edit your MIDDLEWARE_CLASSES setting to </w:t>
      </w:r>
      <w:proofErr w:type="gramStart"/>
      <w:r w:rsidRPr="001440A8">
        <w:rPr>
          <w:color w:val="808080"/>
        </w:rPr>
        <w:t>insert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r w:rsidRPr="001440A8">
        <w:rPr>
          <w:color w:val="808080"/>
        </w:rPr>
        <w:t xml:space="preserve">"'django.contrib.sessions.middleware.SessionMiddleware' </w:t>
      </w:r>
      <w:proofErr w:type="gramStart"/>
      <w:r w:rsidRPr="001440A8">
        <w:rPr>
          <w:color w:val="808080"/>
        </w:rPr>
        <w:t>before 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    </w:t>
      </w:r>
      <w:proofErr w:type="gramStart"/>
      <w:r w:rsidRPr="001440A8">
        <w:rPr>
          <w:color w:val="808080"/>
        </w:rPr>
        <w:t>"'django.contrib.auth.middleware.AuthenticationMiddleware'."</w:t>
      </w:r>
      <w:proofErr w:type="gramEnd"/>
    </w:p>
    <w:p w:rsidR="009236F0" w:rsidRPr="001440A8" w:rsidRDefault="009236F0" w:rsidP="001440A8">
      <w:pPr>
        <w:pStyle w:val="code"/>
      </w:pPr>
      <w:r w:rsidRPr="001440A8">
        <w:t xml:space="preserve">        </w:t>
      </w:r>
      <w:r w:rsidRPr="001440A8">
        <w:rPr>
          <w:b/>
          <w:bCs/>
          <w:color w:val="000080"/>
        </w:rPr>
        <w:t>)</w:t>
      </w:r>
    </w:p>
    <w:p w:rsidR="009236F0" w:rsidRPr="001440A8" w:rsidRDefault="009236F0" w:rsidP="001440A8">
      <w:pPr>
        <w:pStyle w:val="code"/>
      </w:pPr>
      <w:r w:rsidRPr="001440A8">
        <w:t xml:space="preserve">        request</w:t>
      </w:r>
      <w:r w:rsidRPr="001440A8">
        <w:rPr>
          <w:b/>
          <w:bCs/>
          <w:color w:val="000080"/>
        </w:rPr>
        <w:t>.</w:t>
      </w:r>
      <w:r w:rsidRPr="001440A8">
        <w:t xml:space="preserve">user </w:t>
      </w:r>
      <w:r w:rsidRPr="001440A8">
        <w:rPr>
          <w:b/>
          <w:bCs/>
          <w:color w:val="000080"/>
        </w:rPr>
        <w:t>=</w:t>
      </w:r>
      <w:r w:rsidRPr="001440A8">
        <w:t xml:space="preserve"> </w:t>
      </w:r>
      <w:proofErr w:type="gramStart"/>
      <w:r w:rsidRPr="001440A8">
        <w:t>SimpleLazyObject</w:t>
      </w:r>
      <w:r w:rsidRPr="001440A8">
        <w:rPr>
          <w:b/>
          <w:bCs/>
          <w:color w:val="000080"/>
        </w:rPr>
        <w:t>(</w:t>
      </w:r>
      <w:proofErr w:type="gramEnd"/>
      <w:r w:rsidRPr="001440A8">
        <w:rPr>
          <w:b/>
          <w:bCs/>
          <w:color w:val="0000FF"/>
        </w:rPr>
        <w:t>lambda</w:t>
      </w:r>
      <w:r w:rsidRPr="001440A8">
        <w:rPr>
          <w:b/>
          <w:bCs/>
          <w:color w:val="000080"/>
        </w:rPr>
        <w:t>:</w:t>
      </w:r>
      <w:r w:rsidRPr="001440A8">
        <w:t xml:space="preserve"> </w:t>
      </w:r>
      <w:r w:rsidRPr="001440A8">
        <w:rPr>
          <w:highlight w:val="cyan"/>
        </w:rPr>
        <w:t>get_user</w:t>
      </w:r>
      <w:r w:rsidRPr="001440A8">
        <w:rPr>
          <w:b/>
          <w:bCs/>
          <w:color w:val="000080"/>
          <w:highlight w:val="cyan"/>
        </w:rPr>
        <w:t>(</w:t>
      </w:r>
      <w:r w:rsidRPr="001440A8">
        <w:rPr>
          <w:highlight w:val="cyan"/>
        </w:rPr>
        <w:t>request</w:t>
      </w:r>
      <w:r w:rsidRPr="001440A8">
        <w:rPr>
          <w:b/>
          <w:bCs/>
          <w:color w:val="000080"/>
          <w:highlight w:val="cyan"/>
        </w:rPr>
        <w:t>)</w:t>
      </w:r>
      <w:r w:rsidRPr="001440A8">
        <w:rPr>
          <w:b/>
          <w:bCs/>
          <w:color w:val="000080"/>
        </w:rPr>
        <w:t>)</w:t>
      </w:r>
    </w:p>
    <w:p w:rsidR="009236F0" w:rsidRDefault="009236F0" w:rsidP="009236F0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white"/>
        </w:rPr>
      </w:pPr>
    </w:p>
    <w:p w:rsidR="00B31A08" w:rsidRPr="00BA539E" w:rsidRDefault="00B31A08" w:rsidP="00B31A08">
      <w:pPr>
        <w:pStyle w:val="code"/>
      </w:pPr>
      <w:proofErr w:type="gramStart"/>
      <w:r w:rsidRPr="00BA539E">
        <w:rPr>
          <w:color w:val="0000FF"/>
        </w:rPr>
        <w:t>class</w:t>
      </w:r>
      <w:proofErr w:type="gramEnd"/>
      <w:r w:rsidRPr="00BA539E">
        <w:t xml:space="preserve"> ThreadingMixIn</w:t>
      </w:r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FF8000"/>
        </w:rPr>
        <w:t>"""Mix-in class to handle each request in a new thread."""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008000"/>
        </w:rPr>
        <w:t xml:space="preserve"># </w:t>
      </w:r>
      <w:proofErr w:type="gramStart"/>
      <w:r w:rsidRPr="00BA539E">
        <w:rPr>
          <w:color w:val="008000"/>
        </w:rPr>
        <w:t>Decides</w:t>
      </w:r>
      <w:proofErr w:type="gramEnd"/>
      <w:r w:rsidRPr="00BA539E">
        <w:rPr>
          <w:color w:val="008000"/>
        </w:rPr>
        <w:t xml:space="preserve"> how threads will act upon termination of the</w:t>
      </w:r>
    </w:p>
    <w:p w:rsidR="00B31A08" w:rsidRPr="00BA539E" w:rsidRDefault="00B31A08" w:rsidP="00B31A08">
      <w:pPr>
        <w:pStyle w:val="code"/>
      </w:pPr>
      <w:r w:rsidRPr="00BA539E">
        <w:t xml:space="preserve">    </w:t>
      </w:r>
      <w:r w:rsidRPr="00BA539E">
        <w:rPr>
          <w:color w:val="008000"/>
        </w:rPr>
        <w:t xml:space="preserve"># </w:t>
      </w:r>
      <w:proofErr w:type="gramStart"/>
      <w:r w:rsidRPr="00BA539E">
        <w:rPr>
          <w:color w:val="008000"/>
        </w:rPr>
        <w:t>main</w:t>
      </w:r>
      <w:proofErr w:type="gramEnd"/>
      <w:r w:rsidRPr="00BA539E">
        <w:rPr>
          <w:color w:val="008000"/>
        </w:rPr>
        <w:t xml:space="preserve"> process</w:t>
      </w:r>
    </w:p>
    <w:p w:rsidR="00B31A08" w:rsidRPr="00BA539E" w:rsidRDefault="00B31A08" w:rsidP="00B31A08">
      <w:pPr>
        <w:pStyle w:val="code"/>
      </w:pPr>
      <w:r w:rsidRPr="00BA539E">
        <w:t xml:space="preserve">    daemon_threads </w:t>
      </w:r>
      <w:r w:rsidRPr="00BA539E">
        <w:rPr>
          <w:color w:val="000080"/>
        </w:rPr>
        <w:t>=</w:t>
      </w:r>
      <w:r w:rsidRPr="00BA539E">
        <w:t xml:space="preserve"> </w:t>
      </w:r>
      <w:r w:rsidRPr="00BA539E">
        <w:rPr>
          <w:color w:val="0000FF"/>
        </w:rPr>
        <w:t>False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process_request_thread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):</w:t>
      </w:r>
    </w:p>
    <w:p w:rsidR="00B31A08" w:rsidRPr="00BA539E" w:rsidRDefault="00B31A08" w:rsidP="00B31A08">
      <w:pPr>
        <w:pStyle w:val="code"/>
        <w:rPr>
          <w:color w:val="FF8000"/>
        </w:rPr>
      </w:pPr>
      <w:r w:rsidRPr="00BA539E">
        <w:t xml:space="preserve">        </w:t>
      </w:r>
      <w:proofErr w:type="gramStart"/>
      <w:r w:rsidRPr="00BA539E">
        <w:rPr>
          <w:color w:val="FF8000"/>
        </w:rPr>
        <w:t>"""Same as in BaseServer but as a thread.</w:t>
      </w:r>
      <w:proofErr w:type="gramEnd"/>
    </w:p>
    <w:p w:rsidR="00B31A08" w:rsidRPr="00BA539E" w:rsidRDefault="00B31A08" w:rsidP="00B31A08">
      <w:pPr>
        <w:pStyle w:val="code"/>
        <w:rPr>
          <w:color w:val="FF8000"/>
        </w:rPr>
      </w:pPr>
    </w:p>
    <w:p w:rsidR="00B31A08" w:rsidRPr="00BA539E" w:rsidRDefault="00B31A08" w:rsidP="00B31A08">
      <w:pPr>
        <w:pStyle w:val="code"/>
        <w:rPr>
          <w:color w:val="FF8000"/>
        </w:rPr>
      </w:pPr>
      <w:r w:rsidRPr="00BA539E">
        <w:rPr>
          <w:color w:val="FF8000"/>
        </w:rPr>
        <w:t xml:space="preserve">        In addition, exception handling is done here.</w:t>
      </w:r>
    </w:p>
    <w:p w:rsidR="00B31A08" w:rsidRPr="00BA539E" w:rsidRDefault="00B31A08" w:rsidP="00B31A08">
      <w:pPr>
        <w:pStyle w:val="code"/>
        <w:rPr>
          <w:color w:val="FF8000"/>
        </w:rPr>
      </w:pPr>
    </w:p>
    <w:p w:rsidR="00B31A08" w:rsidRPr="00BA539E" w:rsidRDefault="00B31A08" w:rsidP="00B31A08">
      <w:pPr>
        <w:pStyle w:val="code"/>
      </w:pPr>
      <w:r w:rsidRPr="00BA539E">
        <w:rPr>
          <w:color w:val="FF8000"/>
        </w:rPr>
        <w:t xml:space="preserve">        """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try</w:t>
      </w:r>
      <w:proofErr w:type="gramEnd"/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rPr>
          <w:highlight w:val="yellow"/>
        </w:rPr>
        <w:t>finish_</w:t>
      </w:r>
      <w:proofErr w:type="gramStart"/>
      <w:r w:rsidRPr="00BA539E">
        <w:rPr>
          <w:highlight w:val="yellow"/>
        </w:rPr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shutdown_</w:t>
      </w:r>
      <w:proofErr w:type="gramStart"/>
      <w:r w:rsidRPr="00BA539E"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rPr>
          <w:color w:val="0000FF"/>
        </w:rPr>
        <w:t>except</w:t>
      </w:r>
      <w:proofErr w:type="gramEnd"/>
      <w:r w:rsidRPr="00BA539E">
        <w:rPr>
          <w:color w:val="000080"/>
        </w:rPr>
        <w:t>: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handle_</w:t>
      </w:r>
      <w:proofErr w:type="gramStart"/>
      <w:r w:rsidRPr="00BA539E">
        <w:t>error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  <w:r w:rsidRPr="00BA539E">
        <w:t xml:space="preserve">            self</w:t>
      </w:r>
      <w:r w:rsidRPr="00BA539E">
        <w:rPr>
          <w:color w:val="000080"/>
        </w:rPr>
        <w:t>.</w:t>
      </w:r>
      <w:r w:rsidRPr="00BA539E">
        <w:t>shutdown_</w:t>
      </w:r>
      <w:proofErr w:type="gramStart"/>
      <w:r w:rsidRPr="00BA539E">
        <w:t>request</w:t>
      </w:r>
      <w:r w:rsidRPr="00BA539E">
        <w:rPr>
          <w:color w:val="000080"/>
        </w:rPr>
        <w:t>(</w:t>
      </w:r>
      <w:proofErr w:type="gramEnd"/>
      <w:r w:rsidRPr="00BA539E">
        <w:t>request</w:t>
      </w:r>
      <w:r w:rsidRPr="00BA539E">
        <w:rPr>
          <w:color w:val="000080"/>
        </w:rPr>
        <w:t>)</w:t>
      </w:r>
    </w:p>
    <w:p w:rsidR="00B31A08" w:rsidRPr="00BA539E" w:rsidRDefault="00B31A08" w:rsidP="00B31A08">
      <w:pPr>
        <w:pStyle w:val="code"/>
      </w:pPr>
    </w:p>
    <w:p w:rsidR="00B31A08" w:rsidRPr="00BA539E" w:rsidRDefault="00B31A08" w:rsidP="00B31A08">
      <w:pPr>
        <w:pStyle w:val="code"/>
      </w:pPr>
      <w:r w:rsidRPr="00BA539E">
        <w:t xml:space="preserve">    </w:t>
      </w:r>
      <w:proofErr w:type="gramStart"/>
      <w:r w:rsidRPr="00BA539E">
        <w:rPr>
          <w:color w:val="0000FF"/>
        </w:rPr>
        <w:t>def</w:t>
      </w:r>
      <w:proofErr w:type="gramEnd"/>
      <w:r w:rsidRPr="00BA539E">
        <w:t xml:space="preserve"> </w:t>
      </w:r>
      <w:r w:rsidRPr="00BA539E">
        <w:rPr>
          <w:color w:val="FF00FF"/>
        </w:rPr>
        <w:t>process_request</w:t>
      </w:r>
      <w:r w:rsidRPr="00BA539E">
        <w:rPr>
          <w:color w:val="000080"/>
        </w:rPr>
        <w:t>(</w:t>
      </w:r>
      <w:r w:rsidRPr="00BA539E">
        <w:t>self</w:t>
      </w:r>
      <w:r w:rsidRPr="00BA539E">
        <w:rPr>
          <w:color w:val="000080"/>
        </w:rPr>
        <w:t>,</w:t>
      </w:r>
      <w:r w:rsidRPr="00BA539E">
        <w:t xml:space="preserve"> 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):</w:t>
      </w:r>
    </w:p>
    <w:p w:rsidR="00B31A08" w:rsidRPr="00BA539E" w:rsidRDefault="00B31A08" w:rsidP="00B31A08">
      <w:pPr>
        <w:pStyle w:val="code"/>
      </w:pPr>
      <w:r w:rsidRPr="00BA539E">
        <w:t xml:space="preserve">        </w:t>
      </w:r>
      <w:r w:rsidRPr="00BA539E">
        <w:rPr>
          <w:color w:val="FF8000"/>
        </w:rPr>
        <w:t>"""Start a new thread to process the request."""</w:t>
      </w:r>
    </w:p>
    <w:p w:rsidR="00B31A08" w:rsidRPr="00BA539E" w:rsidRDefault="00B31A08" w:rsidP="00B31A08">
      <w:pPr>
        <w:pStyle w:val="code"/>
      </w:pPr>
      <w:r w:rsidRPr="00BA539E">
        <w:t xml:space="preserve">        t </w:t>
      </w:r>
      <w:r w:rsidRPr="00BA539E">
        <w:rPr>
          <w:color w:val="000080"/>
        </w:rPr>
        <w:t>=</w:t>
      </w:r>
      <w:r w:rsidRPr="00BA539E">
        <w:t xml:space="preserve"> </w:t>
      </w:r>
      <w:proofErr w:type="gramStart"/>
      <w:r w:rsidRPr="00BA539E">
        <w:t>threading</w:t>
      </w:r>
      <w:r w:rsidRPr="00BA539E">
        <w:rPr>
          <w:color w:val="000080"/>
        </w:rPr>
        <w:t>.</w:t>
      </w:r>
      <w:r w:rsidRPr="00BA539E">
        <w:t>Thread</w:t>
      </w:r>
      <w:r w:rsidRPr="00BA539E">
        <w:rPr>
          <w:color w:val="000080"/>
        </w:rPr>
        <w:t>(</w:t>
      </w:r>
      <w:proofErr w:type="gramEnd"/>
      <w:r w:rsidRPr="00BA539E">
        <w:t xml:space="preserve">target </w:t>
      </w:r>
      <w:r w:rsidRPr="00BA539E">
        <w:rPr>
          <w:color w:val="000080"/>
        </w:rPr>
        <w:t>=</w:t>
      </w:r>
      <w:r w:rsidRPr="00BA539E">
        <w:t xml:space="preserve"> self</w:t>
      </w:r>
      <w:r w:rsidRPr="00BA539E">
        <w:rPr>
          <w:color w:val="000080"/>
        </w:rPr>
        <w:t>.</w:t>
      </w:r>
      <w:r w:rsidRPr="00BA539E">
        <w:t>process_request_thread</w:t>
      </w:r>
      <w:r w:rsidRPr="00BA539E">
        <w:rPr>
          <w:color w:val="000080"/>
        </w:rPr>
        <w:t>,</w:t>
      </w:r>
    </w:p>
    <w:p w:rsidR="00B31A08" w:rsidRPr="00BA539E" w:rsidRDefault="00B31A08" w:rsidP="00B31A08">
      <w:pPr>
        <w:pStyle w:val="code"/>
      </w:pPr>
      <w:r w:rsidRPr="00BA539E">
        <w:t xml:space="preserve">                             </w:t>
      </w:r>
      <w:proofErr w:type="gramStart"/>
      <w:r w:rsidRPr="00BA539E">
        <w:t>args</w:t>
      </w:r>
      <w:proofErr w:type="gramEnd"/>
      <w:r w:rsidRPr="00BA539E">
        <w:t xml:space="preserve"> </w:t>
      </w:r>
      <w:r w:rsidRPr="00BA539E">
        <w:rPr>
          <w:color w:val="000080"/>
        </w:rPr>
        <w:t>=</w:t>
      </w:r>
      <w:r w:rsidRPr="00BA539E">
        <w:t xml:space="preserve"> </w:t>
      </w:r>
      <w:r w:rsidRPr="00BA539E">
        <w:rPr>
          <w:color w:val="000080"/>
        </w:rPr>
        <w:t>(</w:t>
      </w:r>
      <w:r w:rsidRPr="00BA539E">
        <w:t>request</w:t>
      </w:r>
      <w:r w:rsidRPr="00BA539E">
        <w:rPr>
          <w:color w:val="000080"/>
        </w:rPr>
        <w:t>,</w:t>
      </w:r>
      <w:r w:rsidRPr="00BA539E">
        <w:t xml:space="preserve"> client_address</w:t>
      </w:r>
      <w:r w:rsidRPr="00BA539E">
        <w:rPr>
          <w:color w:val="000080"/>
        </w:rPr>
        <w:t>))</w:t>
      </w:r>
    </w:p>
    <w:p w:rsidR="00B31A08" w:rsidRPr="00BA539E" w:rsidRDefault="00B31A08" w:rsidP="00B31A08">
      <w:pPr>
        <w:pStyle w:val="code"/>
      </w:pPr>
      <w:r w:rsidRPr="00BA539E">
        <w:t xml:space="preserve">        t</w:t>
      </w:r>
      <w:r w:rsidRPr="00BA539E">
        <w:rPr>
          <w:color w:val="000080"/>
        </w:rPr>
        <w:t>.</w:t>
      </w:r>
      <w:r w:rsidRPr="00BA539E">
        <w:t xml:space="preserve">daemon </w:t>
      </w:r>
      <w:r w:rsidRPr="00BA539E">
        <w:rPr>
          <w:color w:val="000080"/>
        </w:rPr>
        <w:t>=</w:t>
      </w:r>
      <w:r w:rsidRPr="00BA539E">
        <w:t xml:space="preserve"> self</w:t>
      </w:r>
      <w:r w:rsidRPr="00BA539E">
        <w:rPr>
          <w:color w:val="000080"/>
        </w:rPr>
        <w:t>.</w:t>
      </w:r>
      <w:r w:rsidRPr="00BA539E">
        <w:t>daemon_threads</w:t>
      </w:r>
    </w:p>
    <w:p w:rsidR="00B31A08" w:rsidRDefault="00B31A08" w:rsidP="00B31A08">
      <w:pPr>
        <w:pStyle w:val="code"/>
      </w:pPr>
      <w:r w:rsidRPr="00BA539E">
        <w:t xml:space="preserve">        </w:t>
      </w:r>
      <w:proofErr w:type="gramStart"/>
      <w:r w:rsidRPr="00BA539E">
        <w:t>t</w:t>
      </w:r>
      <w:r w:rsidRPr="00BA539E">
        <w:rPr>
          <w:color w:val="000080"/>
        </w:rPr>
        <w:t>.</w:t>
      </w:r>
      <w:r w:rsidRPr="00BA539E">
        <w:t>start</w:t>
      </w:r>
      <w:r w:rsidRPr="00BA539E">
        <w:rPr>
          <w:color w:val="000080"/>
        </w:rPr>
        <w:t>()</w:t>
      </w:r>
      <w:proofErr w:type="gramEnd"/>
    </w:p>
    <w:p w:rsidR="00B31A08" w:rsidRDefault="00B31A08" w:rsidP="00B31A08"/>
    <w:p w:rsidR="005B2E48" w:rsidRPr="00837781" w:rsidRDefault="005B2E48" w:rsidP="00837781">
      <w:pPr>
        <w:pStyle w:val="code"/>
      </w:pPr>
      <w:proofErr w:type="gramStart"/>
      <w:r w:rsidRPr="00837781">
        <w:rPr>
          <w:color w:val="0000FF"/>
        </w:rPr>
        <w:t>class</w:t>
      </w:r>
      <w:proofErr w:type="gramEnd"/>
      <w:r w:rsidRPr="00837781">
        <w:t xml:space="preserve"> </w:t>
      </w:r>
      <w:bookmarkStart w:id="51" w:name="OLE_LINK4"/>
      <w:bookmarkStart w:id="52" w:name="OLE_LINK5"/>
      <w:r w:rsidRPr="00837781">
        <w:t>BaseHandler</w:t>
      </w:r>
      <w:bookmarkEnd w:id="51"/>
      <w:bookmarkEnd w:id="52"/>
      <w:r w:rsidRPr="00837781">
        <w:rPr>
          <w:color w:val="000080"/>
        </w:rPr>
        <w:t>(</w:t>
      </w:r>
      <w:r w:rsidRPr="00837781">
        <w:t>object</w:t>
      </w:r>
      <w:r w:rsidRPr="00837781">
        <w:rPr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</w:t>
      </w:r>
      <w:proofErr w:type="gramStart"/>
      <w:r w:rsidRPr="00837781">
        <w:rPr>
          <w:b/>
          <w:bCs/>
          <w:color w:val="0000FF"/>
        </w:rPr>
        <w:t>def</w:t>
      </w:r>
      <w:proofErr w:type="gramEnd"/>
      <w:r w:rsidRPr="00837781">
        <w:t xml:space="preserve"> </w:t>
      </w:r>
      <w:r w:rsidRPr="00837781">
        <w:rPr>
          <w:color w:val="FF00FF"/>
        </w:rPr>
        <w:t>get_response</w:t>
      </w:r>
      <w:r w:rsidRPr="00837781">
        <w:rPr>
          <w:b/>
          <w:bCs/>
          <w:color w:val="000080"/>
        </w:rPr>
        <w:t>(</w:t>
      </w:r>
      <w:r w:rsidRPr="00837781">
        <w:t>self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highlight w:val="cyan"/>
        </w:rPr>
        <w:t>request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"Returns an HttpResponse object for the given HttpRequest"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Setup default </w:t>
      </w:r>
      <w:proofErr w:type="gramStart"/>
      <w:r w:rsidRPr="00837781">
        <w:rPr>
          <w:color w:val="008000"/>
        </w:rPr>
        <w:t>url</w:t>
      </w:r>
      <w:proofErr w:type="gramEnd"/>
      <w:r w:rsidRPr="00837781">
        <w:rPr>
          <w:color w:val="008000"/>
        </w:rPr>
        <w:t xml:space="preserve"> resolver for this thread, this code is outside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try/except so we don't get a spurious "unbound local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variable</w:t>
      </w:r>
      <w:proofErr w:type="gramEnd"/>
      <w:r w:rsidRPr="00837781">
        <w:rPr>
          <w:color w:val="008000"/>
        </w:rPr>
        <w:t>" exception in the event an exception is raised before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resolver</w:t>
      </w:r>
      <w:proofErr w:type="gramEnd"/>
      <w:r w:rsidRPr="00837781">
        <w:rPr>
          <w:color w:val="008000"/>
        </w:rPr>
        <w:t xml:space="preserve"> is set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t>urlconf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ROOT_URLCONF</w:t>
      </w:r>
    </w:p>
    <w:p w:rsidR="005B2E48" w:rsidRPr="00837781" w:rsidRDefault="005B2E48" w:rsidP="00837781">
      <w:pPr>
        <w:pStyle w:val="code"/>
      </w:pPr>
      <w:r w:rsidRPr="00837781">
        <w:t xml:space="preserve">        urlresolvers</w:t>
      </w:r>
      <w:r w:rsidRPr="00837781">
        <w:rPr>
          <w:b/>
          <w:bCs/>
          <w:color w:val="000080"/>
        </w:rPr>
        <w:t>.</w:t>
      </w:r>
      <w:r w:rsidRPr="00837781">
        <w:t>set_</w:t>
      </w:r>
      <w:proofErr w:type="gramStart"/>
      <w:r w:rsidRPr="00837781">
        <w:t>urlconf</w:t>
      </w:r>
      <w:r w:rsidRPr="00837781">
        <w:rPr>
          <w:b/>
          <w:bCs/>
          <w:color w:val="000080"/>
        </w:rPr>
        <w:t>(</w:t>
      </w:r>
      <w:proofErr w:type="gramEnd"/>
      <w:r w:rsidRPr="00837781">
        <w:t>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t>resolver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urlresolvers</w:t>
      </w:r>
      <w:r w:rsidRPr="00837781">
        <w:rPr>
          <w:b/>
          <w:bCs/>
          <w:color w:val="000080"/>
        </w:rPr>
        <w:t>.</w:t>
      </w:r>
      <w:r w:rsidRPr="00837781">
        <w:t>RegexURLResolver</w:t>
      </w:r>
      <w:r w:rsidRPr="00837781">
        <w:rPr>
          <w:b/>
          <w:bCs/>
          <w:color w:val="000080"/>
        </w:rPr>
        <w:t>(</w:t>
      </w:r>
      <w:r w:rsidRPr="00837781">
        <w:t>r'^/'</w:t>
      </w:r>
      <w:r w:rsidRPr="00837781">
        <w:rPr>
          <w:b/>
          <w:bCs/>
          <w:color w:val="000080"/>
        </w:rPr>
        <w:t>,</w:t>
      </w:r>
      <w:r w:rsidRPr="00837781">
        <w:t xml:space="preserve"> 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># Apply request middleware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_request_middleware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rPr>
          <w:highlight w:val="cyan"/>
        </w:rPr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hasattr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808080"/>
        </w:rPr>
        <w:t>'urlconf'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Reset </w:t>
      </w:r>
      <w:proofErr w:type="gramStart"/>
      <w:r w:rsidRPr="00837781">
        <w:rPr>
          <w:color w:val="008000"/>
        </w:rPr>
        <w:t>url</w:t>
      </w:r>
      <w:proofErr w:type="gramEnd"/>
      <w:r w:rsidRPr="00837781">
        <w:rPr>
          <w:color w:val="008000"/>
        </w:rPr>
        <w:t xml:space="preserve"> resolver with a custom urlconf.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urlconf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urlconf</w:t>
      </w:r>
    </w:p>
    <w:p w:rsidR="005B2E48" w:rsidRPr="00837781" w:rsidRDefault="005B2E48" w:rsidP="00837781">
      <w:pPr>
        <w:pStyle w:val="code"/>
      </w:pPr>
      <w:r w:rsidRPr="00837781">
        <w:t xml:space="preserve">                    urlresolvers</w:t>
      </w:r>
      <w:r w:rsidRPr="00837781">
        <w:rPr>
          <w:b/>
          <w:bCs/>
          <w:color w:val="000080"/>
        </w:rPr>
        <w:t>.</w:t>
      </w:r>
      <w:r w:rsidRPr="00837781">
        <w:t>set_</w:t>
      </w:r>
      <w:proofErr w:type="gramStart"/>
      <w:r w:rsidRPr="00837781">
        <w:t>urlconf</w:t>
      </w:r>
      <w:r w:rsidRPr="00837781">
        <w:rPr>
          <w:b/>
          <w:bCs/>
          <w:color w:val="000080"/>
        </w:rPr>
        <w:t>(</w:t>
      </w:r>
      <w:proofErr w:type="gramEnd"/>
      <w:r w:rsidRPr="00837781">
        <w:t>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resolver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urlresolvers</w:t>
      </w:r>
      <w:r w:rsidRPr="00837781">
        <w:rPr>
          <w:b/>
          <w:bCs/>
          <w:color w:val="000080"/>
        </w:rPr>
        <w:t>.</w:t>
      </w:r>
      <w:r w:rsidRPr="00837781">
        <w:t>RegexURLResolver</w:t>
      </w:r>
      <w:r w:rsidRPr="00837781">
        <w:rPr>
          <w:b/>
          <w:bCs/>
          <w:color w:val="000080"/>
        </w:rPr>
        <w:t>(</w:t>
      </w:r>
      <w:r w:rsidRPr="00837781">
        <w:rPr>
          <w:color w:val="808080"/>
        </w:rPr>
        <w:t>r'^/'</w:t>
      </w:r>
      <w:r w:rsidRPr="00837781">
        <w:rPr>
          <w:b/>
          <w:bCs/>
          <w:color w:val="000080"/>
        </w:rPr>
        <w:t>,</w:t>
      </w:r>
      <w:r w:rsidRPr="00837781">
        <w:t xml:space="preserve"> urlconf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    resolver_match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proofErr w:type="gramStart"/>
      <w:r w:rsidRPr="00837781">
        <w:t>resolver</w:t>
      </w:r>
      <w:r w:rsidRPr="00837781">
        <w:rPr>
          <w:b/>
          <w:bCs/>
          <w:color w:val="000080"/>
        </w:rPr>
        <w:t>.</w:t>
      </w:r>
      <w:r w:rsidRPr="00837781">
        <w:t>resolve</w:t>
      </w:r>
      <w:r w:rsidRPr="00837781">
        <w:rPr>
          <w:b/>
          <w:bCs/>
          <w:color w:val="000080"/>
        </w:rPr>
        <w:t>(</w:t>
      </w:r>
      <w:proofErr w:type="gramEnd"/>
      <w:r w:rsidRPr="00837781">
        <w:t>request</w:t>
      </w:r>
      <w:r w:rsidRPr="00837781">
        <w:rPr>
          <w:b/>
          <w:bCs/>
          <w:color w:val="000080"/>
        </w:rPr>
        <w:t>.</w:t>
      </w:r>
      <w:r w:rsidRPr="00837781">
        <w:t>path_info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callback</w:t>
      </w:r>
      <w:proofErr w:type="gramEnd"/>
      <w:r w:rsidRPr="00837781">
        <w:rPr>
          <w:b/>
          <w:bCs/>
          <w:color w:val="000080"/>
        </w:rPr>
        <w:t>,</w:t>
      </w:r>
      <w:r w:rsidRPr="00837781">
        <w:t xml:space="preserve"> callback_args</w:t>
      </w:r>
      <w:r w:rsidRPr="00837781">
        <w:rPr>
          <w:b/>
          <w:bCs/>
          <w:color w:val="000080"/>
        </w:rPr>
        <w:t>,</w:t>
      </w:r>
      <w:r w:rsidRPr="00837781">
        <w:t xml:space="preserve"> callback_kwargs </w:t>
      </w:r>
      <w:r w:rsidRPr="00837781">
        <w:rPr>
          <w:b/>
          <w:bCs/>
          <w:color w:val="000080"/>
        </w:rPr>
        <w:t>=</w:t>
      </w:r>
      <w:r w:rsidRPr="00837781">
        <w:t xml:space="preserve"> resolver_match</w:t>
      </w:r>
    </w:p>
    <w:p w:rsidR="005B2E48" w:rsidRPr="00837781" w:rsidRDefault="005B2E48" w:rsidP="00837781">
      <w:pPr>
        <w:pStyle w:val="code"/>
      </w:pPr>
      <w:r w:rsidRPr="00837781">
        <w:t xml:space="preserve">                request</w:t>
      </w:r>
      <w:r w:rsidRPr="00837781">
        <w:rPr>
          <w:b/>
          <w:bCs/>
          <w:color w:val="000080"/>
        </w:rPr>
        <w:t>.</w:t>
      </w:r>
      <w:r w:rsidRPr="00837781">
        <w:t xml:space="preserve">resolver_match </w:t>
      </w:r>
      <w:r w:rsidRPr="00837781">
        <w:rPr>
          <w:b/>
          <w:bCs/>
          <w:color w:val="000080"/>
        </w:rPr>
        <w:t>=</w:t>
      </w:r>
      <w:r w:rsidRPr="00837781">
        <w:t xml:space="preserve"> resolver_match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008000"/>
        </w:rPr>
        <w:t># Apply view middleware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_view_middleware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r w:rsidRPr="00837781">
        <w:rPr>
          <w:highlight w:val="cyan"/>
        </w:rPr>
        <w:t>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callback</w:t>
      </w:r>
      <w:r w:rsidRPr="00837781">
        <w:rPr>
          <w:b/>
          <w:bCs/>
          <w:color w:val="000080"/>
        </w:rPr>
        <w:t>,</w:t>
      </w:r>
      <w:r w:rsidRPr="00837781">
        <w:t xml:space="preserve"> callback_args</w:t>
      </w:r>
      <w:r w:rsidRPr="00837781">
        <w:rPr>
          <w:b/>
          <w:bCs/>
          <w:color w:val="000080"/>
        </w:rPr>
        <w:t>,</w:t>
      </w:r>
      <w:r w:rsidRPr="00837781">
        <w:t xml:space="preserve"> callback_kwargs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wrapped_callback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make_view_</w:t>
      </w:r>
      <w:proofErr w:type="gramStart"/>
      <w:r w:rsidRPr="00837781">
        <w:t>atomic</w:t>
      </w:r>
      <w:r w:rsidRPr="00837781">
        <w:rPr>
          <w:b/>
          <w:bCs/>
          <w:color w:val="000080"/>
        </w:rPr>
        <w:t>(</w:t>
      </w:r>
      <w:proofErr w:type="gramEnd"/>
      <w:r w:rsidRPr="00837781">
        <w:t>callback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  <w:rPr>
          <w:highlight w:val="cyan"/>
        </w:rPr>
      </w:pPr>
      <w:r w:rsidRPr="00837781">
        <w:t xml:space="preserve">                    response = </w:t>
      </w:r>
      <w:r w:rsidRPr="00837781">
        <w:rPr>
          <w:highlight w:val="cyan"/>
        </w:rPr>
        <w:t>wrapped_callback</w:t>
      </w:r>
      <w:r w:rsidRPr="00837781">
        <w:t>(request, *callback_args, **callback_kwargs)</w:t>
      </w:r>
      <w:r w:rsidRPr="00837781">
        <w:rPr>
          <w:rFonts w:hint="eastAsia"/>
        </w:rPr>
        <w:t xml:space="preserve"> </w:t>
      </w:r>
      <w:r w:rsidR="001C19C1" w:rsidRPr="00837781">
        <w:rPr>
          <w:rFonts w:hint="eastAsia"/>
          <w:highlight w:val="cyan"/>
        </w:rPr>
        <w:t xml:space="preserve"># </w:t>
      </w:r>
      <w:r w:rsidRPr="00837781">
        <w:rPr>
          <w:rFonts w:hint="eastAsia"/>
          <w:highlight w:val="cyan"/>
        </w:rPr>
        <w:t>url</w:t>
      </w:r>
      <w:r w:rsidRPr="00837781">
        <w:rPr>
          <w:rFonts w:hint="eastAsia"/>
          <w:highlight w:val="cyan"/>
        </w:rPr>
        <w:t>对应链接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Exception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If</w:t>
      </w:r>
      <w:proofErr w:type="gramEnd"/>
      <w:r w:rsidRPr="00837781">
        <w:rPr>
          <w:color w:val="008000"/>
        </w:rPr>
        <w:t xml:space="preserve"> the view raised an exception, run it through exception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middleware</w:t>
      </w:r>
      <w:proofErr w:type="gramEnd"/>
      <w:r w:rsidRPr="00837781">
        <w:rPr>
          <w:color w:val="008000"/>
        </w:rPr>
        <w:t>, and if the exception middleware returns a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response</w:t>
      </w:r>
      <w:proofErr w:type="gramEnd"/>
      <w:r w:rsidRPr="00837781">
        <w:rPr>
          <w:color w:val="008000"/>
        </w:rPr>
        <w:t>, use that. Otherwise, reraise the exception.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_exception_middleware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proofErr w:type="gramStart"/>
      <w:r w:rsidRPr="00837781">
        <w:rPr>
          <w:b/>
          <w:bCs/>
          <w:color w:val="0000FF"/>
        </w:rPr>
        <w:t>break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Complain if the view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isinstance</w:t>
      </w:r>
      <w:r w:rsidRPr="00837781">
        <w:rPr>
          <w:b/>
          <w:bCs/>
          <w:color w:val="000080"/>
        </w:rPr>
        <w:t>(</w:t>
      </w:r>
      <w:r w:rsidRPr="00837781">
        <w:t>callback</w:t>
      </w:r>
      <w:r w:rsidRPr="00837781">
        <w:rPr>
          <w:b/>
          <w:bCs/>
          <w:color w:val="000080"/>
        </w:rPr>
        <w:t>,</w:t>
      </w:r>
      <w:r w:rsidRPr="00837781">
        <w:t xml:space="preserve"> types</w:t>
      </w:r>
      <w:r w:rsidRPr="00837781">
        <w:rPr>
          <w:b/>
          <w:bCs/>
          <w:color w:val="000080"/>
        </w:rPr>
        <w:t>.</w:t>
      </w:r>
      <w:r w:rsidRPr="00837781">
        <w:t>FunctionType</w:t>
      </w:r>
      <w:r w:rsidRPr="00837781">
        <w:rPr>
          <w:b/>
          <w:bCs/>
          <w:color w:val="000080"/>
        </w:rPr>
        <w:t>):</w:t>
      </w:r>
      <w:r w:rsidRPr="00837781">
        <w:t xml:space="preserve">    </w:t>
      </w:r>
      <w:r w:rsidRPr="00837781">
        <w:rPr>
          <w:color w:val="008000"/>
        </w:rPr>
        <w:t># FBV</w:t>
      </w:r>
    </w:p>
    <w:p w:rsidR="005B2E48" w:rsidRPr="00837781" w:rsidRDefault="005B2E48" w:rsidP="00837781">
      <w:pPr>
        <w:pStyle w:val="code"/>
      </w:pPr>
      <w:r w:rsidRPr="00837781">
        <w:t xml:space="preserve">                    view_name </w:t>
      </w:r>
      <w:r w:rsidRPr="00837781">
        <w:rPr>
          <w:b/>
          <w:bCs/>
          <w:color w:val="000080"/>
        </w:rPr>
        <w:t>=</w:t>
      </w:r>
      <w:r w:rsidRPr="00837781">
        <w:t xml:space="preserve"> callback</w:t>
      </w:r>
      <w:r w:rsidRPr="00837781">
        <w:rPr>
          <w:b/>
          <w:bCs/>
          <w:color w:val="000080"/>
        </w:rPr>
        <w:t>.</w:t>
      </w:r>
      <w:r w:rsidRPr="00837781">
        <w:t>__name__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else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                                         </w:t>
      </w:r>
      <w:r w:rsidRPr="00837781">
        <w:rPr>
          <w:color w:val="008000"/>
        </w:rPr>
        <w:t># CBV</w:t>
      </w:r>
    </w:p>
    <w:p w:rsidR="005B2E48" w:rsidRPr="00837781" w:rsidRDefault="005B2E48" w:rsidP="00837781">
      <w:pPr>
        <w:pStyle w:val="code"/>
      </w:pPr>
      <w:r w:rsidRPr="00837781">
        <w:t xml:space="preserve">                    view_name </w:t>
      </w:r>
      <w:r w:rsidRPr="00837781">
        <w:rPr>
          <w:b/>
          <w:bCs/>
          <w:color w:val="000080"/>
        </w:rPr>
        <w:t>=</w:t>
      </w:r>
      <w:r w:rsidRPr="00837781">
        <w:t xml:space="preserve"> callback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 xml:space="preserve">__name__ </w:t>
      </w:r>
      <w:r w:rsidRPr="00837781">
        <w:rPr>
          <w:b/>
          <w:bCs/>
          <w:color w:val="000080"/>
        </w:rPr>
        <w:t>+</w:t>
      </w:r>
      <w:r w:rsidRPr="00837781">
        <w:t xml:space="preserve"> </w:t>
      </w:r>
      <w:r w:rsidRPr="00837781">
        <w:rPr>
          <w:color w:val="808080"/>
        </w:rPr>
        <w:t>'.__call__'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  <w:r w:rsidRPr="00837781">
        <w:rPr>
          <w:color w:val="808080"/>
        </w:rPr>
        <w:t xml:space="preserve">"The view %s.%s didn't return an 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callback</w:t>
      </w:r>
      <w:r w:rsidRPr="00837781">
        <w:rPr>
          <w:b/>
          <w:bCs/>
          <w:color w:val="000080"/>
        </w:rPr>
        <w:t>.</w:t>
      </w:r>
      <w:r w:rsidRPr="00837781">
        <w:t>__module__</w:t>
      </w:r>
      <w:r w:rsidRPr="00837781">
        <w:rPr>
          <w:b/>
          <w:bCs/>
          <w:color w:val="000080"/>
        </w:rPr>
        <w:t>,</w:t>
      </w:r>
      <w:r w:rsidRPr="00837781">
        <w:t xml:space="preserve"> view_name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If</w:t>
      </w:r>
      <w:proofErr w:type="gramEnd"/>
      <w:r w:rsidRPr="00837781">
        <w:rPr>
          <w:color w:val="008000"/>
        </w:rPr>
        <w:t xml:space="preserve"> the response supports deferred rendering, apply template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response</w:t>
      </w:r>
      <w:proofErr w:type="gramEnd"/>
      <w:r w:rsidRPr="00837781">
        <w:rPr>
          <w:color w:val="008000"/>
        </w:rPr>
        <w:t xml:space="preserve"> middleware and then render the response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hasattr</w:t>
      </w:r>
      <w:r w:rsidRPr="00837781">
        <w:rPr>
          <w:b/>
          <w:bCs/>
          <w:color w:val="000080"/>
        </w:rPr>
        <w:t>(</w:t>
      </w:r>
      <w:r w:rsidRPr="00837781">
        <w:t>response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808080"/>
        </w:rPr>
        <w:t>'render'</w:t>
      </w:r>
      <w:r w:rsidRPr="00837781">
        <w:rPr>
          <w:b/>
          <w:bCs/>
          <w:color w:val="000080"/>
        </w:rPr>
        <w:t>)</w:t>
      </w:r>
      <w:r w:rsidRPr="00837781">
        <w:t xml:space="preserve"> </w:t>
      </w:r>
      <w:r w:rsidRPr="00837781">
        <w:rPr>
          <w:b/>
          <w:bCs/>
          <w:color w:val="0000FF"/>
        </w:rPr>
        <w:t>and</w:t>
      </w:r>
      <w:r w:rsidRPr="00837781">
        <w:t xml:space="preserve"> callable</w:t>
      </w:r>
      <w:r w:rsidRPr="00837781">
        <w:rPr>
          <w:b/>
          <w:bCs/>
          <w:color w:val="000080"/>
        </w:rPr>
        <w:t>(</w:t>
      </w:r>
      <w:r w:rsidRPr="00837781">
        <w:t>response</w:t>
      </w:r>
      <w:r w:rsidRPr="00837781">
        <w:rPr>
          <w:b/>
          <w:bCs/>
          <w:color w:val="000080"/>
        </w:rPr>
        <w:t>.</w:t>
      </w:r>
      <w:r w:rsidRPr="00837781">
        <w:t>render</w:t>
      </w:r>
      <w:r w:rsidRPr="00837781">
        <w:rPr>
          <w:b/>
          <w:bCs/>
          <w:color w:val="000080"/>
        </w:rPr>
        <w:t>):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_template_response_middleware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008000"/>
        </w:rPr>
        <w:t xml:space="preserve"># Complain if the template response middleware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 xml:space="preserve">"%s.process_template_response didn't return </w:t>
      </w:r>
      <w:proofErr w:type="gramStart"/>
      <w:r w:rsidRPr="00837781">
        <w:rPr>
          <w:color w:val="808080"/>
        </w:rPr>
        <w:t>an "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 xml:space="preserve">"HttpResponse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middleware_method</w:t>
      </w:r>
      <w:r w:rsidRPr="00837781">
        <w:rPr>
          <w:b/>
          <w:bCs/>
          <w:color w:val="000080"/>
        </w:rPr>
        <w:t>.</w:t>
      </w:r>
      <w:r w:rsidRPr="00837781">
        <w:t>__self__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response</w:t>
      </w:r>
      <w:r w:rsidRPr="00837781">
        <w:rPr>
          <w:b/>
          <w:bCs/>
          <w:color w:val="000080"/>
        </w:rPr>
        <w:t>.</w:t>
      </w:r>
      <w:r w:rsidRPr="00837781">
        <w:t>render</w:t>
      </w:r>
      <w:r w:rsidRPr="00837781">
        <w:rPr>
          <w:b/>
          <w:bCs/>
          <w:color w:val="000080"/>
        </w:rPr>
        <w:t>()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http</w:t>
      </w:r>
      <w:r w:rsidRPr="00837781">
        <w:rPr>
          <w:b/>
          <w:bCs/>
          <w:color w:val="000080"/>
        </w:rPr>
        <w:t>.</w:t>
      </w:r>
      <w:r w:rsidRPr="00837781">
        <w:t xml:space="preserve">Http404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  <w:r w:rsidRPr="00837781">
        <w:rPr>
          <w:color w:val="808080"/>
        </w:rPr>
        <w:t>'Not Found: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404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DEBUG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debug</w:t>
      </w:r>
      <w:r w:rsidRPr="00837781">
        <w:rPr>
          <w:b/>
          <w:bCs/>
          <w:color w:val="000080"/>
        </w:rPr>
        <w:t>.</w:t>
      </w:r>
      <w:r w:rsidRPr="00837781">
        <w:t>technical_404_response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else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404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PermissionDenied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808080"/>
        </w:rPr>
        <w:t>'Forbidden (Permission denied):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403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403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MultiPartParserError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warning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808080"/>
        </w:rPr>
        <w:t>'Bad request (Unable to parse request body): %s'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.</w:t>
      </w:r>
      <w:r w:rsidRPr="00837781">
        <w:t>path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SuspiciousOperation </w:t>
      </w:r>
      <w:r w:rsidRPr="00837781">
        <w:rPr>
          <w:b/>
          <w:bCs/>
          <w:color w:val="0000FF"/>
        </w:rPr>
        <w:t>as</w:t>
      </w:r>
      <w:r w:rsidRPr="00837781">
        <w:t xml:space="preserve"> 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request logger receives events for any problematic request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The</w:t>
      </w:r>
      <w:proofErr w:type="gramEnd"/>
      <w:r w:rsidRPr="00837781">
        <w:rPr>
          <w:color w:val="008000"/>
        </w:rPr>
        <w:t xml:space="preserve"> security logger receives events for all SuspiciousOperations</w:t>
      </w:r>
    </w:p>
    <w:p w:rsidR="005B2E48" w:rsidRPr="00837781" w:rsidRDefault="005B2E48" w:rsidP="00837781">
      <w:pPr>
        <w:pStyle w:val="code"/>
      </w:pPr>
      <w:r w:rsidRPr="00837781">
        <w:t xml:space="preserve">            security_logger </w:t>
      </w:r>
      <w:r w:rsidRPr="00837781">
        <w:rPr>
          <w:b/>
          <w:bCs/>
          <w:color w:val="000080"/>
        </w:rPr>
        <w:t>=</w:t>
      </w:r>
      <w:r w:rsidRPr="00837781">
        <w:t xml:space="preserve"> </w:t>
      </w:r>
      <w:proofErr w:type="gramStart"/>
      <w:r w:rsidRPr="00837781">
        <w:t>logging</w:t>
      </w:r>
      <w:r w:rsidRPr="00837781">
        <w:rPr>
          <w:b/>
          <w:bCs/>
          <w:color w:val="000080"/>
        </w:rPr>
        <w:t>.</w:t>
      </w:r>
      <w:r w:rsidRPr="00837781">
        <w:t>getLogger</w:t>
      </w:r>
      <w:r w:rsidRPr="00837781">
        <w:rPr>
          <w:b/>
          <w:bCs/>
          <w:color w:val="000080"/>
        </w:rPr>
        <w:t>(</w:t>
      </w:r>
      <w:proofErr w:type="gramEnd"/>
      <w:r w:rsidRPr="00837781">
        <w:rPr>
          <w:color w:val="808080"/>
        </w:rPr>
        <w:t>'django.security.%s'</w:t>
      </w:r>
      <w:r w:rsidRPr="00837781">
        <w:t xml:space="preserve"> </w:t>
      </w:r>
      <w:r w:rsidRPr="00837781">
        <w:rPr>
          <w:b/>
          <w:bCs/>
          <w:color w:val="000080"/>
        </w:rPr>
        <w:t>%</w:t>
      </w:r>
    </w:p>
    <w:p w:rsidR="005B2E48" w:rsidRPr="00837781" w:rsidRDefault="005B2E48" w:rsidP="00837781">
      <w:pPr>
        <w:pStyle w:val="code"/>
      </w:pPr>
      <w:r w:rsidRPr="00837781">
        <w:t xml:space="preserve">                            e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security_</w:t>
      </w:r>
      <w:proofErr w:type="gramStart"/>
      <w:r w:rsidRPr="00837781">
        <w:t>logger</w:t>
      </w:r>
      <w:r w:rsidRPr="00837781">
        <w:rPr>
          <w:b/>
          <w:bCs/>
          <w:color w:val="000080"/>
        </w:rPr>
        <w:t>.</w:t>
      </w:r>
      <w:r w:rsidRPr="00837781">
        <w:t>error</w:t>
      </w:r>
      <w:r w:rsidRPr="00837781">
        <w:rPr>
          <w:b/>
          <w:bCs/>
          <w:color w:val="000080"/>
        </w:rPr>
        <w:t>(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force_</w:t>
      </w:r>
      <w:proofErr w:type="gramStart"/>
      <w:r w:rsidRPr="00837781">
        <w:t>text</w:t>
      </w:r>
      <w:r w:rsidRPr="00837781">
        <w:rPr>
          <w:b/>
          <w:bCs/>
          <w:color w:val="000080"/>
        </w:rPr>
        <w:t>(</w:t>
      </w:r>
      <w:proofErr w:type="gramEnd"/>
      <w:r w:rsidRPr="00837781">
        <w:t>e</w:t>
      </w:r>
      <w:r w:rsidRPr="00837781">
        <w:rPr>
          <w:b/>
          <w:bCs/>
          <w:color w:val="000080"/>
        </w:rPr>
        <w:t>),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extra</w:t>
      </w:r>
      <w:proofErr w:type="gramEnd"/>
      <w:r w:rsidRPr="00837781">
        <w:rPr>
          <w:b/>
          <w:bCs/>
          <w:color w:val="000080"/>
        </w:rPr>
        <w:t>={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'status_code'</w:t>
      </w:r>
      <w:r w:rsidRPr="00837781">
        <w:rPr>
          <w:b/>
          <w:bCs/>
          <w:color w:val="000080"/>
        </w:rPr>
        <w:t>: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,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r w:rsidRPr="00837781">
        <w:rPr>
          <w:color w:val="808080"/>
        </w:rPr>
        <w:t>'</w:t>
      </w:r>
      <w:proofErr w:type="gramStart"/>
      <w:r w:rsidRPr="00837781">
        <w:rPr>
          <w:color w:val="808080"/>
        </w:rPr>
        <w:t>request</w:t>
      </w:r>
      <w:proofErr w:type="gramEnd"/>
      <w:r w:rsidRPr="00837781">
        <w:rPr>
          <w:color w:val="808080"/>
        </w:rPr>
        <w:t>'</w:t>
      </w:r>
      <w:r w:rsidRPr="00837781">
        <w:rPr>
          <w:b/>
          <w:bCs/>
          <w:color w:val="000080"/>
        </w:rPr>
        <w:t>:</w:t>
      </w:r>
      <w:r w:rsidRPr="00837781">
        <w:t xml:space="preserve"> request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b/>
          <w:bCs/>
          <w:color w:val="000080"/>
        </w:rPr>
        <w:t>})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settings</w:t>
      </w:r>
      <w:r w:rsidRPr="00837781">
        <w:rPr>
          <w:b/>
          <w:bCs/>
          <w:color w:val="000080"/>
        </w:rPr>
        <w:t>.</w:t>
      </w:r>
      <w:r w:rsidRPr="00837781">
        <w:t>DEBUG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return</w:t>
      </w:r>
      <w:proofErr w:type="gramEnd"/>
      <w:r w:rsidRPr="00837781">
        <w:t xml:space="preserve"> debug</w:t>
      </w:r>
      <w:r w:rsidRPr="00837781">
        <w:rPr>
          <w:b/>
          <w:bCs/>
          <w:color w:val="000080"/>
        </w:rPr>
        <w:t>.</w:t>
      </w:r>
      <w:r w:rsidRPr="00837781">
        <w:t>technical_500_response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b/>
          <w:bCs/>
          <w:color w:val="000080"/>
        </w:rPr>
        <w:t>*</w:t>
      </w:r>
      <w:r w:rsidRPr="00837781">
        <w:t>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(),</w:t>
      </w:r>
      <w:r w:rsidRPr="00837781">
        <w:t xml:space="preserve"> status_code</w:t>
      </w:r>
      <w:r w:rsidRPr="00837781">
        <w:rPr>
          <w:b/>
          <w:bCs/>
          <w:color w:val="000080"/>
        </w:rPr>
        <w:t>=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get_exception_response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</w:t>
      </w:r>
      <w:r w:rsidRPr="00837781">
        <w:rPr>
          <w:color w:val="FF0000"/>
        </w:rPr>
        <w:t>400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t xml:space="preserve"> SystemExit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Allow </w:t>
      </w:r>
      <w:proofErr w:type="gramStart"/>
      <w:r w:rsidRPr="00837781">
        <w:rPr>
          <w:color w:val="008000"/>
        </w:rPr>
        <w:t>sys.exit(</w:t>
      </w:r>
      <w:proofErr w:type="gramEnd"/>
      <w:r w:rsidRPr="00837781">
        <w:rPr>
          <w:color w:val="008000"/>
        </w:rPr>
        <w:t>) to actually exit. See tickets #1023 and #4701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</w:t>
      </w:r>
      <w:r w:rsidRPr="00837781">
        <w:rPr>
          <w:color w:val="008000"/>
        </w:rPr>
        <w:t># Handle everything else.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># Get the exception info now, in case another exception is thrown later.</w:t>
      </w:r>
    </w:p>
    <w:p w:rsidR="005B2E48" w:rsidRPr="00837781" w:rsidRDefault="005B2E48" w:rsidP="00837781">
      <w:pPr>
        <w:pStyle w:val="code"/>
      </w:pPr>
      <w:r w:rsidRPr="00837781">
        <w:t xml:space="preserve">            signals</w:t>
      </w:r>
      <w:r w:rsidRPr="00837781">
        <w:rPr>
          <w:b/>
          <w:bCs/>
          <w:color w:val="000080"/>
        </w:rPr>
        <w:t>.</w:t>
      </w:r>
      <w:r w:rsidRPr="00837781">
        <w:t>got_request_</w:t>
      </w:r>
      <w:proofErr w:type="gramStart"/>
      <w:r w:rsidRPr="00837781">
        <w:t>exception</w:t>
      </w:r>
      <w:r w:rsidRPr="00837781">
        <w:rPr>
          <w:b/>
          <w:bCs/>
          <w:color w:val="000080"/>
        </w:rPr>
        <w:t>.</w:t>
      </w:r>
      <w:r w:rsidRPr="00837781">
        <w:t>send</w:t>
      </w:r>
      <w:r w:rsidRPr="00837781">
        <w:rPr>
          <w:b/>
          <w:bCs/>
          <w:color w:val="000080"/>
        </w:rPr>
        <w:t>(</w:t>
      </w:r>
      <w:proofErr w:type="gramEnd"/>
      <w:r w:rsidRPr="00837781">
        <w:t>sender</w:t>
      </w:r>
      <w:r w:rsidRPr="00837781">
        <w:rPr>
          <w:b/>
          <w:bCs/>
          <w:color w:val="000080"/>
        </w:rPr>
        <w:t>=</w:t>
      </w:r>
      <w:r w:rsidRPr="00837781">
        <w:t>self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=</w:t>
      </w:r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handle_uncaught_exception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try</w:t>
      </w:r>
      <w:proofErr w:type="gramEnd"/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r w:rsidRPr="00837781">
        <w:rPr>
          <w:color w:val="008000"/>
        </w:rPr>
        <w:t xml:space="preserve"># </w:t>
      </w:r>
      <w:proofErr w:type="gramStart"/>
      <w:r w:rsidRPr="00837781">
        <w:rPr>
          <w:color w:val="008000"/>
        </w:rPr>
        <w:t>Apply</w:t>
      </w:r>
      <w:proofErr w:type="gramEnd"/>
      <w:r w:rsidRPr="00837781">
        <w:rPr>
          <w:color w:val="008000"/>
        </w:rPr>
        <w:t xml:space="preserve"> response middleware, regardless of the response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rPr>
          <w:b/>
          <w:bCs/>
          <w:color w:val="0000FF"/>
        </w:rPr>
        <w:t>for</w:t>
      </w:r>
      <w:proofErr w:type="gramEnd"/>
      <w:r w:rsidRPr="00837781">
        <w:t xml:space="preserve"> middleware_method </w:t>
      </w:r>
      <w:r w:rsidRPr="00837781">
        <w:rPr>
          <w:b/>
          <w:bCs/>
          <w:color w:val="0000FF"/>
        </w:rPr>
        <w:t>in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_response_middleware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middleware_method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r w:rsidRPr="00837781">
        <w:rPr>
          <w:color w:val="008000"/>
        </w:rPr>
        <w:t xml:space="preserve"># Complain if the response middleware returned </w:t>
      </w:r>
      <w:proofErr w:type="gramStart"/>
      <w:r w:rsidRPr="00837781">
        <w:rPr>
          <w:color w:val="008000"/>
        </w:rPr>
        <w:t>None</w:t>
      </w:r>
      <w:proofErr w:type="gramEnd"/>
      <w:r w:rsidRPr="00837781">
        <w:rPr>
          <w:color w:val="008000"/>
        </w:rPr>
        <w:t xml:space="preserve"> (a common error).</w:t>
      </w:r>
    </w:p>
    <w:p w:rsidR="005B2E48" w:rsidRPr="00837781" w:rsidRDefault="005B2E48" w:rsidP="00837781">
      <w:pPr>
        <w:pStyle w:val="code"/>
      </w:pPr>
      <w:r w:rsidRPr="00837781">
        <w:t xml:space="preserve">                </w:t>
      </w:r>
      <w:proofErr w:type="gramStart"/>
      <w:r w:rsidRPr="00837781">
        <w:rPr>
          <w:b/>
          <w:bCs/>
          <w:color w:val="0000FF"/>
        </w:rPr>
        <w:t>if</w:t>
      </w:r>
      <w:proofErr w:type="gramEnd"/>
      <w:r w:rsidRPr="00837781">
        <w:t xml:space="preserve"> response </w:t>
      </w:r>
      <w:r w:rsidRPr="00837781">
        <w:rPr>
          <w:b/>
          <w:bCs/>
          <w:color w:val="0000FF"/>
        </w:rPr>
        <w:t>is</w:t>
      </w:r>
      <w:r w:rsidRPr="00837781">
        <w:t xml:space="preserve"> </w:t>
      </w:r>
      <w:r w:rsidRPr="00837781">
        <w:rPr>
          <w:b/>
          <w:bCs/>
          <w:color w:val="0000FF"/>
        </w:rPr>
        <w:t>None</w:t>
      </w:r>
      <w:r w:rsidRPr="00837781">
        <w:rPr>
          <w:b/>
          <w:bCs/>
          <w:color w:val="000080"/>
        </w:rPr>
        <w:t>:</w:t>
      </w:r>
    </w:p>
    <w:p w:rsidR="005B2E48" w:rsidRPr="00837781" w:rsidRDefault="005B2E48" w:rsidP="00837781">
      <w:pPr>
        <w:pStyle w:val="code"/>
      </w:pPr>
      <w:r w:rsidRPr="00837781">
        <w:t xml:space="preserve">                    </w:t>
      </w:r>
      <w:proofErr w:type="gramStart"/>
      <w:r w:rsidRPr="00837781">
        <w:rPr>
          <w:b/>
          <w:bCs/>
          <w:color w:val="0000FF"/>
        </w:rPr>
        <w:t>raise</w:t>
      </w:r>
      <w:proofErr w:type="gramEnd"/>
      <w:r w:rsidRPr="00837781">
        <w:t xml:space="preserve"> ValueError</w:t>
      </w:r>
      <w:r w:rsidRPr="00837781">
        <w:rPr>
          <w:b/>
          <w:bCs/>
          <w:color w:val="000080"/>
        </w:rPr>
        <w:t>(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color w:val="808080"/>
        </w:rPr>
        <w:t xml:space="preserve">"%s.process_response didn't return </w:t>
      </w:r>
      <w:proofErr w:type="gramStart"/>
      <w:r w:rsidRPr="00837781">
        <w:rPr>
          <w:color w:val="808080"/>
        </w:rPr>
        <w:t>an "</w:t>
      </w:r>
      <w:proofErr w:type="gramEnd"/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color w:val="808080"/>
        </w:rPr>
        <w:t xml:space="preserve">"HttpResponse object. It returned </w:t>
      </w:r>
      <w:proofErr w:type="gramStart"/>
      <w:r w:rsidRPr="00837781">
        <w:rPr>
          <w:color w:val="808080"/>
        </w:rPr>
        <w:t>None</w:t>
      </w:r>
      <w:proofErr w:type="gramEnd"/>
      <w:r w:rsidRPr="00837781">
        <w:rPr>
          <w:color w:val="808080"/>
        </w:rPr>
        <w:t xml:space="preserve"> instead."</w:t>
      </w:r>
    </w:p>
    <w:p w:rsidR="005B2E48" w:rsidRPr="00837781" w:rsidRDefault="005B2E48" w:rsidP="00837781">
      <w:pPr>
        <w:pStyle w:val="code"/>
      </w:pPr>
      <w:r w:rsidRPr="00837781">
        <w:t xml:space="preserve">                        </w:t>
      </w:r>
      <w:r w:rsidRPr="00837781">
        <w:rPr>
          <w:b/>
          <w:bCs/>
          <w:color w:val="000080"/>
        </w:rPr>
        <w:t>%</w:t>
      </w:r>
      <w:r w:rsidRPr="00837781">
        <w:t xml:space="preserve"> </w:t>
      </w:r>
      <w:r w:rsidRPr="00837781">
        <w:rPr>
          <w:b/>
          <w:bCs/>
          <w:color w:val="000080"/>
        </w:rPr>
        <w:t>(</w:t>
      </w:r>
      <w:r w:rsidRPr="00837781">
        <w:t>middleware_method</w:t>
      </w:r>
      <w:r w:rsidRPr="00837781">
        <w:rPr>
          <w:b/>
          <w:bCs/>
          <w:color w:val="000080"/>
        </w:rPr>
        <w:t>.</w:t>
      </w:r>
      <w:r w:rsidRPr="00837781">
        <w:t>__self__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.</w:t>
      </w:r>
      <w:r w:rsidRPr="00837781">
        <w:t>__name__</w:t>
      </w:r>
      <w:r w:rsidRPr="00837781">
        <w:rPr>
          <w:b/>
          <w:bCs/>
          <w:color w:val="000080"/>
        </w:rPr>
        <w:t>))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apply_response_fixes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response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except</w:t>
      </w:r>
      <w:proofErr w:type="gramEnd"/>
      <w:r w:rsidRPr="00837781">
        <w:rPr>
          <w:b/>
          <w:bCs/>
          <w:color w:val="000080"/>
        </w:rPr>
        <w:t>:</w:t>
      </w:r>
      <w:r w:rsidRPr="00837781">
        <w:t xml:space="preserve">  </w:t>
      </w:r>
      <w:r w:rsidRPr="00837781">
        <w:rPr>
          <w:color w:val="008000"/>
        </w:rPr>
        <w:t># Any exception should be gathered and handled</w:t>
      </w:r>
    </w:p>
    <w:p w:rsidR="005B2E48" w:rsidRPr="00837781" w:rsidRDefault="005B2E48" w:rsidP="00837781">
      <w:pPr>
        <w:pStyle w:val="code"/>
      </w:pPr>
      <w:r w:rsidRPr="00837781">
        <w:t xml:space="preserve">            signals</w:t>
      </w:r>
      <w:r w:rsidRPr="00837781">
        <w:rPr>
          <w:b/>
          <w:bCs/>
          <w:color w:val="000080"/>
        </w:rPr>
        <w:t>.</w:t>
      </w:r>
      <w:r w:rsidRPr="00837781">
        <w:t>got_request_</w:t>
      </w:r>
      <w:proofErr w:type="gramStart"/>
      <w:r w:rsidRPr="00837781">
        <w:t>exception</w:t>
      </w:r>
      <w:r w:rsidRPr="00837781">
        <w:rPr>
          <w:b/>
          <w:bCs/>
          <w:color w:val="000080"/>
        </w:rPr>
        <w:t>.</w:t>
      </w:r>
      <w:r w:rsidRPr="00837781">
        <w:t>send</w:t>
      </w:r>
      <w:r w:rsidRPr="00837781">
        <w:rPr>
          <w:b/>
          <w:bCs/>
          <w:color w:val="000080"/>
        </w:rPr>
        <w:t>(</w:t>
      </w:r>
      <w:proofErr w:type="gramEnd"/>
      <w:r w:rsidRPr="00837781">
        <w:t>sender</w:t>
      </w:r>
      <w:r w:rsidRPr="00837781">
        <w:rPr>
          <w:b/>
          <w:bCs/>
          <w:color w:val="000080"/>
        </w:rPr>
        <w:t>=</w:t>
      </w:r>
      <w:r w:rsidRPr="00837781">
        <w:t>self</w:t>
      </w:r>
      <w:r w:rsidRPr="00837781">
        <w:rPr>
          <w:b/>
          <w:bCs/>
          <w:color w:val="000080"/>
        </w:rPr>
        <w:t>.</w:t>
      </w:r>
      <w:r w:rsidRPr="00837781">
        <w:t>__class__</w:t>
      </w:r>
      <w:r w:rsidRPr="00837781">
        <w:rPr>
          <w:b/>
          <w:bCs/>
          <w:color w:val="000080"/>
        </w:rPr>
        <w:t>,</w:t>
      </w:r>
      <w:r w:rsidRPr="00837781">
        <w:t xml:space="preserve"> request</w:t>
      </w:r>
      <w:r w:rsidRPr="00837781">
        <w:rPr>
          <w:b/>
          <w:bCs/>
          <w:color w:val="000080"/>
        </w:rPr>
        <w:t>=</w:t>
      </w:r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  <w:r w:rsidRPr="00837781">
        <w:t xml:space="preserve">            </w:t>
      </w:r>
      <w:proofErr w:type="gramStart"/>
      <w:r w:rsidRPr="00837781">
        <w:t>response</w:t>
      </w:r>
      <w:proofErr w:type="gramEnd"/>
      <w:r w:rsidRPr="00837781">
        <w:t xml:space="preserve"> </w:t>
      </w:r>
      <w:r w:rsidRPr="00837781">
        <w:rPr>
          <w:b/>
          <w:bCs/>
          <w:color w:val="000080"/>
        </w:rPr>
        <w:t>=</w:t>
      </w:r>
      <w:r w:rsidRPr="00837781">
        <w:t xml:space="preserve"> self</w:t>
      </w:r>
      <w:r w:rsidRPr="00837781">
        <w:rPr>
          <w:b/>
          <w:bCs/>
          <w:color w:val="000080"/>
        </w:rPr>
        <w:t>.</w:t>
      </w:r>
      <w:r w:rsidRPr="00837781">
        <w:t>handle_uncaught_exception</w:t>
      </w:r>
      <w:r w:rsidRPr="00837781">
        <w:rPr>
          <w:b/>
          <w:bCs/>
          <w:color w:val="000080"/>
        </w:rPr>
        <w:t>(</w:t>
      </w:r>
      <w:r w:rsidRPr="00837781">
        <w:t>request</w:t>
      </w:r>
      <w:r w:rsidRPr="00837781">
        <w:rPr>
          <w:b/>
          <w:bCs/>
          <w:color w:val="000080"/>
        </w:rPr>
        <w:t>,</w:t>
      </w:r>
      <w:r w:rsidRPr="00837781">
        <w:t xml:space="preserve"> resolver</w:t>
      </w:r>
      <w:r w:rsidRPr="00837781">
        <w:rPr>
          <w:b/>
          <w:bCs/>
          <w:color w:val="000080"/>
        </w:rPr>
        <w:t>,</w:t>
      </w:r>
      <w:r w:rsidRPr="00837781">
        <w:t xml:space="preserve"> sys</w:t>
      </w:r>
      <w:r w:rsidRPr="00837781">
        <w:rPr>
          <w:b/>
          <w:bCs/>
          <w:color w:val="000080"/>
        </w:rPr>
        <w:t>.</w:t>
      </w:r>
      <w:r w:rsidRPr="00837781">
        <w:t>exc_info</w:t>
      </w:r>
      <w:r w:rsidRPr="00837781">
        <w:rPr>
          <w:b/>
          <w:bCs/>
          <w:color w:val="000080"/>
        </w:rPr>
        <w:t>())</w:t>
      </w:r>
    </w:p>
    <w:p w:rsidR="005B2E48" w:rsidRPr="00837781" w:rsidRDefault="005B2E48" w:rsidP="00837781">
      <w:pPr>
        <w:pStyle w:val="code"/>
      </w:pPr>
    </w:p>
    <w:p w:rsidR="005B2E48" w:rsidRPr="00837781" w:rsidRDefault="005B2E48" w:rsidP="00837781">
      <w:pPr>
        <w:pStyle w:val="code"/>
      </w:pPr>
      <w:r w:rsidRPr="00837781">
        <w:t xml:space="preserve">        response</w:t>
      </w:r>
      <w:r w:rsidRPr="00837781">
        <w:rPr>
          <w:b/>
          <w:bCs/>
          <w:color w:val="000080"/>
        </w:rPr>
        <w:t>.</w:t>
      </w:r>
      <w:r w:rsidRPr="00837781">
        <w:t>_closable_</w:t>
      </w:r>
      <w:proofErr w:type="gramStart"/>
      <w:r w:rsidRPr="00837781">
        <w:t>objects</w:t>
      </w:r>
      <w:r w:rsidRPr="00837781">
        <w:rPr>
          <w:b/>
          <w:bCs/>
          <w:color w:val="000080"/>
        </w:rPr>
        <w:t>.</w:t>
      </w:r>
      <w:r w:rsidRPr="00837781">
        <w:t>append</w:t>
      </w:r>
      <w:r w:rsidRPr="00837781">
        <w:rPr>
          <w:b/>
          <w:bCs/>
          <w:color w:val="000080"/>
        </w:rPr>
        <w:t>(</w:t>
      </w:r>
      <w:proofErr w:type="gramEnd"/>
      <w:r w:rsidRPr="00837781">
        <w:t>request</w:t>
      </w:r>
      <w:r w:rsidRPr="00837781">
        <w:rPr>
          <w:b/>
          <w:bCs/>
          <w:color w:val="000080"/>
        </w:rPr>
        <w:t>)</w:t>
      </w:r>
    </w:p>
    <w:p w:rsidR="005B2E48" w:rsidRPr="00837781" w:rsidRDefault="005B2E48" w:rsidP="00837781">
      <w:pPr>
        <w:pStyle w:val="code"/>
      </w:pPr>
    </w:p>
    <w:p w:rsidR="005B2E48" w:rsidRDefault="005B2E48" w:rsidP="00837781">
      <w:pPr>
        <w:pStyle w:val="code"/>
      </w:pPr>
      <w:r w:rsidRPr="00837781">
        <w:t xml:space="preserve">        </w:t>
      </w:r>
      <w:proofErr w:type="gramStart"/>
      <w:r w:rsidRPr="00837781">
        <w:rPr>
          <w:b/>
          <w:bCs/>
          <w:color w:val="0000FF"/>
        </w:rPr>
        <w:t>return</w:t>
      </w:r>
      <w:proofErr w:type="gramEnd"/>
      <w:r w:rsidRPr="00837781">
        <w:t xml:space="preserve"> response</w:t>
      </w:r>
    </w:p>
    <w:p w:rsidR="005B2E48" w:rsidRDefault="005B2E48" w:rsidP="005B2E48"/>
    <w:p w:rsidR="009236F0" w:rsidRDefault="009236F0" w:rsidP="009236F0"/>
    <w:p w:rsidR="009236F0" w:rsidRDefault="009236F0" w:rsidP="009236F0">
      <w:pPr>
        <w:pStyle w:val="Heading4"/>
        <w:rPr>
          <w:highlight w:val="white"/>
        </w:rPr>
      </w:pPr>
      <w:proofErr w:type="gramStart"/>
      <w:r>
        <w:rPr>
          <w:rFonts w:hint="eastAsia"/>
          <w:highlight w:val="white"/>
        </w:rPr>
        <w:t>render</w:t>
      </w:r>
      <w:proofErr w:type="gramEnd"/>
    </w:p>
    <w:p w:rsidR="009236F0" w:rsidRDefault="009236F0" w:rsidP="009236F0">
      <w:pPr>
        <w:pStyle w:val="code"/>
      </w:pPr>
      <w:proofErr w:type="gramStart"/>
      <w:r w:rsidRPr="00AA14BF">
        <w:t>render(</w:t>
      </w:r>
      <w:proofErr w:type="gramEnd"/>
      <w:r w:rsidRPr="00AA14BF">
        <w:t xml:space="preserve">request, </w:t>
      </w:r>
      <w:r w:rsidRPr="00AA14BF">
        <w:rPr>
          <w:i/>
          <w:iCs/>
          <w:color w:val="00AA00"/>
        </w:rPr>
        <w:t>"home.html"</w:t>
      </w:r>
      <w:r w:rsidRPr="00AA14BF">
        <w:t>, context)</w:t>
      </w:r>
    </w:p>
    <w:p w:rsidR="009236F0" w:rsidRDefault="009236F0" w:rsidP="009236F0">
      <w:pPr>
        <w:rPr>
          <w:i/>
        </w:rPr>
      </w:pPr>
    </w:p>
    <w:p w:rsidR="009236F0" w:rsidRPr="00BF2539" w:rsidRDefault="009236F0" w:rsidP="009236F0">
      <w:pPr>
        <w:rPr>
          <w:i/>
        </w:rPr>
      </w:pPr>
      <w:r w:rsidRPr="007B10E4">
        <w:rPr>
          <w:i/>
        </w:rPr>
        <w:t>Shortcuts.py (site-packages\django)</w:t>
      </w:r>
    </w:p>
    <w:p w:rsidR="009236F0" w:rsidRDefault="009236F0" w:rsidP="009236F0">
      <w:proofErr w:type="gramStart"/>
      <w:r>
        <w:rPr>
          <w:rFonts w:hint="eastAsia"/>
        </w:rPr>
        <w:t>render</w:t>
      </w:r>
      <w:proofErr w:type="gramEnd"/>
      <w:r>
        <w:rPr>
          <w:rFonts w:hint="eastAsia"/>
        </w:rPr>
        <w:t xml:space="preserve"> -&gt; </w:t>
      </w:r>
      <w:r w:rsidRPr="00AA14BF">
        <w:t>Engine</w:t>
      </w:r>
      <w:r>
        <w:rPr>
          <w:rFonts w:hint="eastAsia"/>
        </w:rPr>
        <w:t>.</w:t>
      </w:r>
      <w:r w:rsidRPr="00AA14BF">
        <w:t>render_to_string</w:t>
      </w:r>
      <w:r>
        <w:rPr>
          <w:rFonts w:hint="eastAsia"/>
        </w:rPr>
        <w:t xml:space="preserve">  -&gt; Template.render -&gt; Context.</w:t>
      </w:r>
      <w:r w:rsidRPr="004E771F">
        <w:t xml:space="preserve"> bind_template</w:t>
      </w:r>
    </w:p>
    <w:p w:rsidR="009236F0" w:rsidRDefault="009236F0" w:rsidP="009236F0"/>
    <w:p w:rsidR="00065178" w:rsidRPr="009236F0" w:rsidRDefault="00065178" w:rsidP="00065178"/>
    <w:p w:rsidR="00065178" w:rsidRDefault="00065178" w:rsidP="00B52321"/>
    <w:p w:rsidR="00B52321" w:rsidRDefault="009E1C1F" w:rsidP="009E1C1F">
      <w:pPr>
        <w:pStyle w:val="Heading3"/>
      </w:pPr>
      <w:r>
        <w:rPr>
          <w:rFonts w:hint="eastAsia"/>
        </w:rPr>
        <w:t>参考</w:t>
      </w:r>
    </w:p>
    <w:p w:rsidR="00A35D29" w:rsidRPr="00005A47" w:rsidRDefault="00CB45AE">
      <w:hyperlink r:id="rId34" w:anchor="auth-profile-module" w:tgtFrame="_blank" w:history="1">
        <w:r w:rsidR="00A35D29" w:rsidRPr="00767854">
          <w:rPr>
            <w:rStyle w:val="Hyperlink"/>
          </w:rPr>
          <w:t>https://docs.djangoproject.com/en/1.5/ref/settings/#auth-profile-module</w:t>
        </w:r>
      </w:hyperlink>
      <w:r w:rsidR="00A35D29" w:rsidRPr="00767854">
        <w:rPr>
          <w:rFonts w:hint="eastAsia"/>
        </w:rPr>
        <w:t xml:space="preserve"> </w:t>
      </w:r>
    </w:p>
    <w:p w:rsidR="0000543E" w:rsidRDefault="00CB45AE">
      <w:hyperlink r:id="rId35" w:anchor="substituting-a-custom-user-model" w:history="1">
        <w:r w:rsidR="0000543E" w:rsidRPr="00EC0D53">
          <w:rPr>
            <w:rStyle w:val="Hyperlink"/>
          </w:rPr>
          <w:t>https://docs.djangoproject.com/en/dev/topics/auth/customizing/#substituting-a-custom-user-model</w:t>
        </w:r>
      </w:hyperlink>
    </w:p>
    <w:p w:rsidR="007F468E" w:rsidRPr="007F468E" w:rsidRDefault="00CB45AE" w:rsidP="007F468E">
      <w:hyperlink r:id="rId36" w:history="1">
        <w:r w:rsidR="007F468E" w:rsidRPr="007F468E">
          <w:rPr>
            <w:rStyle w:val="Hyperlink"/>
            <w:rFonts w:hint="eastAsia"/>
          </w:rPr>
          <w:t>Django</w:t>
        </w:r>
        <w:r w:rsidR="007F468E" w:rsidRPr="007F468E">
          <w:rPr>
            <w:rStyle w:val="Hyperlink"/>
            <w:rFonts w:hint="eastAsia"/>
          </w:rPr>
          <w:t>中扩展</w:t>
        </w:r>
        <w:r w:rsidR="007F468E" w:rsidRPr="007F468E">
          <w:rPr>
            <w:rStyle w:val="Hyperlink"/>
            <w:rFonts w:hint="eastAsia"/>
          </w:rPr>
          <w:t>User</w:t>
        </w:r>
        <w:r w:rsidR="007F468E" w:rsidRPr="007F468E">
          <w:rPr>
            <w:rStyle w:val="Hyperlink"/>
            <w:rFonts w:hint="eastAsia"/>
          </w:rPr>
          <w:t>模型</w:t>
        </w:r>
      </w:hyperlink>
    </w:p>
    <w:p w:rsidR="0045269E" w:rsidRDefault="00CB45AE" w:rsidP="0045269E">
      <w:hyperlink r:id="rId37" w:history="1">
        <w:r w:rsidR="0045269E" w:rsidRPr="0045269E">
          <w:rPr>
            <w:rStyle w:val="Hyperlink"/>
          </w:rPr>
          <w:t>非</w:t>
        </w:r>
        <w:r w:rsidR="0045269E" w:rsidRPr="0045269E">
          <w:rPr>
            <w:rStyle w:val="Hyperlink"/>
          </w:rPr>
          <w:t>profile</w:t>
        </w:r>
        <w:r w:rsidR="0045269E" w:rsidRPr="0045269E">
          <w:rPr>
            <w:rStyle w:val="Hyperlink"/>
          </w:rPr>
          <w:t>方式扩展</w:t>
        </w:r>
        <w:r w:rsidR="0045269E" w:rsidRPr="0045269E">
          <w:rPr>
            <w:rStyle w:val="Hyperlink"/>
          </w:rPr>
          <w:t>Django User Model</w:t>
        </w:r>
      </w:hyperlink>
    </w:p>
    <w:p w:rsidR="00761CC4" w:rsidRDefault="00CB45AE" w:rsidP="00761CC4">
      <w:hyperlink r:id="rId38" w:history="1">
        <w:r w:rsidR="00761CC4" w:rsidRPr="00761CC4">
          <w:rPr>
            <w:rStyle w:val="Hyperlink"/>
          </w:rPr>
          <w:t xml:space="preserve">django user </w:t>
        </w:r>
        <w:r w:rsidR="00761CC4" w:rsidRPr="00761CC4">
          <w:rPr>
            <w:rStyle w:val="Hyperlink"/>
          </w:rPr>
          <w:t>权限</w:t>
        </w:r>
      </w:hyperlink>
    </w:p>
    <w:p w:rsidR="00761CC4" w:rsidRPr="0096346C" w:rsidRDefault="00CB45AE" w:rsidP="0096346C">
      <w:hyperlink r:id="rId39" w:history="1">
        <w:r w:rsidR="0096346C" w:rsidRPr="0096346C">
          <w:rPr>
            <w:rStyle w:val="Hyperlink"/>
          </w:rPr>
          <w:t xml:space="preserve">django </w:t>
        </w:r>
        <w:r w:rsidR="0096346C" w:rsidRPr="0096346C">
          <w:rPr>
            <w:rStyle w:val="Hyperlink"/>
          </w:rPr>
          <w:t>注册、登录及第三方接口程序</w:t>
        </w:r>
        <w:r w:rsidR="0096346C" w:rsidRPr="0096346C">
          <w:rPr>
            <w:rStyle w:val="Hyperlink"/>
          </w:rPr>
          <w:t>(2)</w:t>
        </w:r>
        <w:r w:rsidR="0096346C" w:rsidRPr="0096346C">
          <w:rPr>
            <w:rStyle w:val="Hyperlink"/>
          </w:rPr>
          <w:t>：扩展</w:t>
        </w:r>
        <w:r w:rsidR="0096346C" w:rsidRPr="0096346C">
          <w:rPr>
            <w:rStyle w:val="Hyperlink"/>
          </w:rPr>
          <w:t>User</w:t>
        </w:r>
        <w:r w:rsidR="0096346C" w:rsidRPr="0096346C">
          <w:rPr>
            <w:rStyle w:val="Hyperlink"/>
          </w:rPr>
          <w:t>表</w:t>
        </w:r>
      </w:hyperlink>
    </w:p>
    <w:p w:rsidR="00761CC4" w:rsidRPr="00F91EB8" w:rsidRDefault="00CB45AE" w:rsidP="00F91EB8">
      <w:hyperlink r:id="rId40" w:history="1">
        <w:r w:rsidR="00F91EB8" w:rsidRPr="00F91EB8">
          <w:rPr>
            <w:rStyle w:val="Hyperlink"/>
          </w:rPr>
          <w:t>扩展</w:t>
        </w:r>
        <w:r w:rsidR="00F91EB8" w:rsidRPr="00F91EB8">
          <w:rPr>
            <w:rStyle w:val="Hyperlink"/>
          </w:rPr>
          <w:t>django</w:t>
        </w:r>
        <w:r w:rsidR="00F91EB8" w:rsidRPr="00F91EB8">
          <w:rPr>
            <w:rStyle w:val="Hyperlink"/>
          </w:rPr>
          <w:t>的</w:t>
        </w:r>
        <w:r w:rsidR="00F91EB8" w:rsidRPr="00F91EB8">
          <w:rPr>
            <w:rStyle w:val="Hyperlink"/>
          </w:rPr>
          <w:t>User</w:t>
        </w:r>
        <w:r w:rsidR="00F91EB8" w:rsidRPr="00F91EB8">
          <w:rPr>
            <w:rStyle w:val="Hyperlink"/>
          </w:rPr>
          <w:t>的部分方法</w:t>
        </w:r>
      </w:hyperlink>
    </w:p>
    <w:p w:rsidR="00715C7E" w:rsidRDefault="00CB45AE" w:rsidP="00715C7E">
      <w:hyperlink r:id="rId41" w:history="1">
        <w:r w:rsidR="00715C7E" w:rsidRPr="00715C7E">
          <w:rPr>
            <w:rStyle w:val="Hyperlink"/>
          </w:rPr>
          <w:t>django admin</w:t>
        </w:r>
        <w:r w:rsidR="00715C7E" w:rsidRPr="00715C7E">
          <w:rPr>
            <w:rStyle w:val="Hyperlink"/>
          </w:rPr>
          <w:t>框架使用系列之三</w:t>
        </w:r>
        <w:r w:rsidR="00715C7E" w:rsidRPr="00715C7E">
          <w:rPr>
            <w:rStyle w:val="Hyperlink"/>
          </w:rPr>
          <w:t>:</w:t>
        </w:r>
        <w:r w:rsidR="00715C7E" w:rsidRPr="00715C7E">
          <w:rPr>
            <w:rStyle w:val="Hyperlink"/>
          </w:rPr>
          <w:t>扩展</w:t>
        </w:r>
        <w:r w:rsidR="00715C7E" w:rsidRPr="00715C7E">
          <w:rPr>
            <w:rStyle w:val="Hyperlink"/>
          </w:rPr>
          <w:t>user model</w:t>
        </w:r>
      </w:hyperlink>
    </w:p>
    <w:p w:rsidR="00715C7E" w:rsidRDefault="00CB45AE" w:rsidP="00715C7E">
      <w:hyperlink r:id="rId42" w:history="1">
        <w:r w:rsidR="00715C7E" w:rsidRPr="00715C7E">
          <w:rPr>
            <w:rStyle w:val="Hyperlink"/>
            <w:rFonts w:hint="eastAsia"/>
          </w:rPr>
          <w:t>Django</w:t>
        </w:r>
        <w:r w:rsidR="00715C7E" w:rsidRPr="00715C7E">
          <w:rPr>
            <w:rStyle w:val="Hyperlink"/>
            <w:rFonts w:hint="eastAsia"/>
          </w:rPr>
          <w:t>扩展</w:t>
        </w:r>
        <w:r w:rsidR="00715C7E" w:rsidRPr="00715C7E">
          <w:rPr>
            <w:rStyle w:val="Hyperlink"/>
            <w:rFonts w:hint="eastAsia"/>
          </w:rPr>
          <w:t>user</w:t>
        </w:r>
        <w:r w:rsidR="00715C7E" w:rsidRPr="00715C7E">
          <w:rPr>
            <w:rStyle w:val="Hyperlink"/>
            <w:rFonts w:hint="eastAsia"/>
          </w:rPr>
          <w:t>表并使用</w:t>
        </w:r>
        <w:r w:rsidR="00715C7E" w:rsidRPr="00715C7E">
          <w:rPr>
            <w:rStyle w:val="Hyperlink"/>
            <w:rFonts w:hint="eastAsia"/>
          </w:rPr>
          <w:t>email</w:t>
        </w:r>
        <w:r w:rsidR="00715C7E" w:rsidRPr="00715C7E">
          <w:rPr>
            <w:rStyle w:val="Hyperlink"/>
            <w:rFonts w:hint="eastAsia"/>
          </w:rPr>
          <w:t>登陆</w:t>
        </w:r>
      </w:hyperlink>
    </w:p>
    <w:p w:rsidR="00715C7E" w:rsidRDefault="00CB45AE" w:rsidP="00005A47">
      <w:pPr>
        <w:rPr>
          <w:rStyle w:val="Hyperlink"/>
        </w:rPr>
      </w:pPr>
      <w:hyperlink r:id="rId43" w:history="1">
        <w:r w:rsidR="00005A47" w:rsidRPr="00005A47">
          <w:rPr>
            <w:rStyle w:val="Hyperlink"/>
          </w:rPr>
          <w:t xml:space="preserve">Django </w:t>
        </w:r>
        <w:r w:rsidR="00005A47" w:rsidRPr="00005A47">
          <w:rPr>
            <w:rStyle w:val="Hyperlink"/>
          </w:rPr>
          <w:t>扩展</w:t>
        </w:r>
        <w:r w:rsidR="00005A47" w:rsidRPr="00005A47">
          <w:rPr>
            <w:rStyle w:val="Hyperlink"/>
          </w:rPr>
          <w:t xml:space="preserve"> User model </w:t>
        </w:r>
        <w:r w:rsidR="00005A47" w:rsidRPr="00005A47">
          <w:rPr>
            <w:rStyle w:val="Hyperlink"/>
          </w:rPr>
          <w:t>的字段有什么好的方法？</w:t>
        </w:r>
      </w:hyperlink>
    </w:p>
    <w:p w:rsidR="006A0067" w:rsidRPr="006A0067" w:rsidRDefault="00CB45AE" w:rsidP="006A0067">
      <w:hyperlink r:id="rId44" w:history="1">
        <w:r w:rsidR="006A0067" w:rsidRPr="006A0067">
          <w:rPr>
            <w:rStyle w:val="Hyperlink"/>
          </w:rPr>
          <w:t>django</w:t>
        </w:r>
        <w:r w:rsidR="006A0067" w:rsidRPr="006A0067">
          <w:rPr>
            <w:rStyle w:val="Hyperlink"/>
          </w:rPr>
          <w:t>使用</w:t>
        </w:r>
        <w:r w:rsidR="006A0067" w:rsidRPr="006A0067">
          <w:rPr>
            <w:rStyle w:val="Hyperlink"/>
          </w:rPr>
          <w:t>email</w:t>
        </w:r>
        <w:r w:rsidR="006A0067" w:rsidRPr="006A0067">
          <w:rPr>
            <w:rStyle w:val="Hyperlink"/>
          </w:rPr>
          <w:t>进行身份验证</w:t>
        </w:r>
      </w:hyperlink>
    </w:p>
    <w:bookmarkStart w:id="53" w:name="top"/>
    <w:p w:rsidR="006A0067" w:rsidRPr="006A0067" w:rsidRDefault="006A0067" w:rsidP="006A0067">
      <w:r w:rsidRPr="006A0067">
        <w:fldChar w:fldCharType="begin"/>
      </w:r>
      <w:r w:rsidRPr="006A0067">
        <w:instrText xml:space="preserve"> HYPERLINK "https://www.oschina.net/question/2341837_235437" </w:instrText>
      </w:r>
      <w:r w:rsidRPr="006A0067">
        <w:fldChar w:fldCharType="separate"/>
      </w:r>
      <w:r w:rsidRPr="006A0067">
        <w:rPr>
          <w:rStyle w:val="Hyperlink"/>
        </w:rPr>
        <w:t>自定义的用户认证如何登录使用</w:t>
      </w:r>
      <w:r w:rsidRPr="006A0067">
        <w:rPr>
          <w:rStyle w:val="Hyperlink"/>
        </w:rPr>
        <w:t>Django</w:t>
      </w:r>
      <w:r w:rsidRPr="006A0067">
        <w:rPr>
          <w:rStyle w:val="Hyperlink"/>
        </w:rPr>
        <w:t>自带的后台管理</w:t>
      </w:r>
      <w:r w:rsidRPr="006A0067">
        <w:rPr>
          <w:rStyle w:val="Hyperlink"/>
        </w:rPr>
        <w:t>?</w:t>
      </w:r>
      <w:r w:rsidRPr="006A0067">
        <w:fldChar w:fldCharType="end"/>
      </w:r>
      <w:bookmarkEnd w:id="53"/>
    </w:p>
    <w:p w:rsidR="006A0067" w:rsidRPr="006A0067" w:rsidRDefault="006A0067" w:rsidP="00005A47">
      <w:pPr>
        <w:rPr>
          <w:rStyle w:val="Hyperlink"/>
        </w:rPr>
      </w:pPr>
    </w:p>
    <w:p w:rsidR="006A0067" w:rsidRPr="00005A47" w:rsidRDefault="006A0067" w:rsidP="00005A47"/>
    <w:p w:rsidR="00761CC4" w:rsidRDefault="00761CC4"/>
    <w:p w:rsidR="002457E5" w:rsidRDefault="00CB45AE">
      <w:hyperlink r:id="rId45" w:anchor="how-to-log-a-user-in" w:history="1">
        <w:r w:rsidR="001C398E">
          <w:rPr>
            <w:rStyle w:val="std"/>
            <w:rFonts w:ascii="Roboto" w:hAnsi="Roboto" w:cs="Arial"/>
            <w:color w:val="6A0E0E"/>
            <w:sz w:val="21"/>
            <w:szCs w:val="21"/>
            <w:lang w:val="en"/>
          </w:rPr>
          <w:t>How to log a user in</w:t>
        </w:r>
      </w:hyperlink>
    </w:p>
    <w:p w:rsidR="002457E5" w:rsidRDefault="00CB45AE">
      <w:hyperlink r:id="rId46" w:anchor="proxy-models" w:history="1">
        <w:r w:rsidR="0032166C" w:rsidRPr="0039310F">
          <w:rPr>
            <w:rStyle w:val="Hyperlink"/>
          </w:rPr>
          <w:t>https://docs.djangoproject.com/en/dev/topics/db/models/#proxy-models</w:t>
        </w:r>
      </w:hyperlink>
    </w:p>
    <w:p w:rsidR="0032166C" w:rsidRDefault="0032166C"/>
    <w:p w:rsidR="002457E5" w:rsidRDefault="002457E5"/>
    <w:p w:rsidR="002457E5" w:rsidRDefault="0065097A" w:rsidP="00B87038">
      <w:pPr>
        <w:pStyle w:val="Heading2"/>
      </w:pPr>
      <w:r>
        <w:rPr>
          <w:rFonts w:hint="eastAsia"/>
        </w:rPr>
        <w:t>信号</w:t>
      </w:r>
      <w:r w:rsidR="00712BB1">
        <w:rPr>
          <w:rFonts w:hint="eastAsia"/>
        </w:rPr>
        <w:t>S</w:t>
      </w:r>
      <w:r w:rsidR="00712BB1">
        <w:t>i</w:t>
      </w:r>
      <w:r w:rsidR="00712BB1">
        <w:rPr>
          <w:rFonts w:hint="eastAsia"/>
        </w:rPr>
        <w:t>gnal</w:t>
      </w:r>
    </w:p>
    <w:p w:rsidR="00B87038" w:rsidRDefault="00B87038"/>
    <w:p w:rsidR="00DA3E0F" w:rsidRDefault="00CB45AE" w:rsidP="00DA3E0F">
      <w:hyperlink r:id="rId47" w:anchor="post-save" w:history="1">
        <w:r w:rsidR="00DA3E0F" w:rsidRPr="00C402EF">
          <w:rPr>
            <w:rStyle w:val="Hyperlink"/>
          </w:rPr>
          <w:t>https://docs.djangoproject.com/en/1.8/ref/signals/#post-save</w:t>
        </w:r>
      </w:hyperlink>
    </w:p>
    <w:p w:rsidR="00DA3E0F" w:rsidRPr="00DA3E0F" w:rsidRDefault="00DA3E0F"/>
    <w:p w:rsidR="00370053" w:rsidRDefault="00370053">
      <w:r>
        <w:rPr>
          <w:rFonts w:hint="eastAsia"/>
        </w:rPr>
        <w:t>以</w:t>
      </w:r>
      <w:r>
        <w:rPr>
          <w:rFonts w:hint="eastAsia"/>
        </w:rPr>
        <w:t>registration</w:t>
      </w:r>
      <w:r>
        <w:rPr>
          <w:rFonts w:hint="eastAsia"/>
        </w:rPr>
        <w:t>库为例：</w:t>
      </w:r>
    </w:p>
    <w:p w:rsidR="004E47D4" w:rsidRDefault="004E47D4">
      <w:r>
        <w:rPr>
          <w:rFonts w:hint="eastAsia"/>
        </w:rPr>
        <w:t>信号的使用包括以下几个步骤</w:t>
      </w:r>
    </w:p>
    <w:p w:rsidR="004E47D4" w:rsidRDefault="004E47D4" w:rsidP="004E47D4">
      <w:pPr>
        <w:pStyle w:val="ListParagraph"/>
        <w:numPr>
          <w:ilvl w:val="0"/>
          <w:numId w:val="12"/>
        </w:numPr>
      </w:pPr>
      <w:r>
        <w:rPr>
          <w:rFonts w:hint="eastAsia"/>
        </w:rPr>
        <w:t>信号的定义</w:t>
      </w:r>
    </w:p>
    <w:p w:rsidR="004E47D4" w:rsidRDefault="004E47D4" w:rsidP="004E47D4">
      <w:pPr>
        <w:pStyle w:val="ListParagraph"/>
        <w:numPr>
          <w:ilvl w:val="0"/>
          <w:numId w:val="12"/>
        </w:numPr>
      </w:pPr>
      <w:r>
        <w:rPr>
          <w:rFonts w:hint="eastAsia"/>
        </w:rPr>
        <w:t>关联信号和处理函数</w:t>
      </w:r>
    </w:p>
    <w:p w:rsidR="004E47D4" w:rsidRPr="004E47D4" w:rsidRDefault="0050064A" w:rsidP="004E47D4">
      <w:pPr>
        <w:pStyle w:val="ListParagraph"/>
        <w:numPr>
          <w:ilvl w:val="0"/>
          <w:numId w:val="12"/>
        </w:numPr>
      </w:pPr>
      <w:r>
        <w:rPr>
          <w:rFonts w:hint="eastAsia"/>
        </w:rPr>
        <w:t>发送信号</w:t>
      </w:r>
    </w:p>
    <w:p w:rsidR="00380940" w:rsidRPr="0071134D" w:rsidRDefault="00380940">
      <w:pPr>
        <w:rPr>
          <w:i/>
        </w:rPr>
      </w:pPr>
      <w:r w:rsidRPr="0071134D">
        <w:rPr>
          <w:i/>
        </w:rPr>
        <w:t>Signals.py (site-packages\registration)</w:t>
      </w:r>
    </w:p>
    <w:p w:rsidR="00380940" w:rsidRDefault="00380940"/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 xml:space="preserve">conf </w:t>
      </w:r>
      <w:r w:rsidRPr="000A49AB">
        <w:rPr>
          <w:b/>
          <w:bCs/>
          <w:color w:val="0000FF"/>
        </w:rPr>
        <w:t>import</w:t>
      </w:r>
      <w:r w:rsidRPr="000A49AB">
        <w:t xml:space="preserve"> settings</w:t>
      </w: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>contrib</w:t>
      </w:r>
      <w:r w:rsidRPr="000A49AB">
        <w:rPr>
          <w:b/>
          <w:bCs/>
          <w:color w:val="000080"/>
        </w:rPr>
        <w:t>.</w:t>
      </w:r>
      <w:r w:rsidRPr="000A49AB">
        <w:t xml:space="preserve">auth </w:t>
      </w:r>
      <w:r w:rsidRPr="000A49AB">
        <w:rPr>
          <w:b/>
          <w:bCs/>
          <w:color w:val="0000FF"/>
        </w:rPr>
        <w:t>import</w:t>
      </w:r>
      <w:r w:rsidRPr="000A49AB">
        <w:t xml:space="preserve"> login</w:t>
      </w:r>
      <w:r w:rsidRPr="000A49AB">
        <w:rPr>
          <w:b/>
          <w:bCs/>
          <w:color w:val="000080"/>
        </w:rPr>
        <w:t>,</w:t>
      </w:r>
      <w:r w:rsidRPr="000A49AB">
        <w:t xml:space="preserve"> get_backends</w:t>
      </w: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from</w:t>
      </w:r>
      <w:proofErr w:type="gramEnd"/>
      <w:r w:rsidRPr="000A49AB">
        <w:t xml:space="preserve"> django</w:t>
      </w:r>
      <w:r w:rsidRPr="000A49AB">
        <w:rPr>
          <w:b/>
          <w:bCs/>
          <w:color w:val="000080"/>
        </w:rPr>
        <w:t>.</w:t>
      </w:r>
      <w:r w:rsidRPr="000A49AB">
        <w:t xml:space="preserve">dispatch </w:t>
      </w:r>
      <w:r w:rsidRPr="000A49AB">
        <w:rPr>
          <w:b/>
          <w:bCs/>
          <w:color w:val="0000FF"/>
        </w:rPr>
        <w:t>import</w:t>
      </w:r>
      <w:r w:rsidRPr="000A49AB">
        <w:t xml:space="preserve"> Signal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r w:rsidRPr="000A49AB">
        <w:rPr>
          <w:color w:val="008000"/>
        </w:rPr>
        <w:t xml:space="preserve"># </w:t>
      </w:r>
      <w:proofErr w:type="gramStart"/>
      <w:r w:rsidRPr="000A49AB">
        <w:rPr>
          <w:color w:val="008000"/>
        </w:rPr>
        <w:t>A</w:t>
      </w:r>
      <w:proofErr w:type="gramEnd"/>
      <w:r w:rsidRPr="000A49AB">
        <w:rPr>
          <w:color w:val="008000"/>
        </w:rPr>
        <w:t xml:space="preserve"> new user has registered.</w:t>
      </w:r>
    </w:p>
    <w:p w:rsidR="00230AC4" w:rsidRPr="000A49AB" w:rsidRDefault="00230AC4" w:rsidP="000A49AB">
      <w:pPr>
        <w:pStyle w:val="code"/>
      </w:pPr>
      <w:r w:rsidRPr="00000974">
        <w:rPr>
          <w:highlight w:val="green"/>
        </w:rPr>
        <w:t>user_registered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proofErr w:type="gramStart"/>
      <w:r w:rsidRPr="000A49AB">
        <w:t>Signal</w:t>
      </w:r>
      <w:r w:rsidRPr="000A49AB">
        <w:rPr>
          <w:b/>
          <w:bCs/>
          <w:color w:val="000080"/>
        </w:rPr>
        <w:t>(</w:t>
      </w:r>
      <w:proofErr w:type="gramEnd"/>
      <w:r w:rsidRPr="000A49AB">
        <w:t>providing_args</w:t>
      </w:r>
      <w:r w:rsidRPr="000A49AB">
        <w:rPr>
          <w:b/>
          <w:bCs/>
          <w:color w:val="000080"/>
        </w:rPr>
        <w:t>=[</w:t>
      </w:r>
      <w:r w:rsidRPr="000A49AB">
        <w:rPr>
          <w:color w:val="808080"/>
        </w:rPr>
        <w:t>"user"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"request"</w:t>
      </w:r>
      <w:r w:rsidRPr="000A49AB">
        <w:rPr>
          <w:b/>
          <w:bCs/>
          <w:color w:val="000080"/>
        </w:rPr>
        <w:t>])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r w:rsidRPr="000A49AB">
        <w:rPr>
          <w:color w:val="008000"/>
        </w:rPr>
        <w:t xml:space="preserve"># </w:t>
      </w:r>
      <w:proofErr w:type="gramStart"/>
      <w:r w:rsidRPr="000A49AB">
        <w:rPr>
          <w:color w:val="008000"/>
        </w:rPr>
        <w:t>A</w:t>
      </w:r>
      <w:proofErr w:type="gramEnd"/>
      <w:r w:rsidRPr="000A49AB">
        <w:rPr>
          <w:color w:val="008000"/>
        </w:rPr>
        <w:t xml:space="preserve"> user has activated his or her account.</w:t>
      </w:r>
    </w:p>
    <w:p w:rsidR="00230AC4" w:rsidRPr="000A49AB" w:rsidRDefault="00230AC4" w:rsidP="000A49AB">
      <w:pPr>
        <w:pStyle w:val="code"/>
      </w:pPr>
      <w:r w:rsidRPr="00A758FE">
        <w:rPr>
          <w:highlight w:val="green"/>
        </w:rPr>
        <w:t>user_activated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Signal</w:t>
      </w:r>
      <w:r w:rsidRPr="000A49AB">
        <w:rPr>
          <w:b/>
          <w:bCs/>
          <w:color w:val="000080"/>
        </w:rPr>
        <w:t>(</w:t>
      </w:r>
      <w:r w:rsidRPr="000A49AB">
        <w:t>providing_args</w:t>
      </w:r>
      <w:r w:rsidRPr="000A49AB">
        <w:rPr>
          <w:b/>
          <w:bCs/>
          <w:color w:val="000080"/>
        </w:rPr>
        <w:t>=[</w:t>
      </w:r>
      <w:r w:rsidRPr="000A49AB">
        <w:rPr>
          <w:color w:val="808080"/>
        </w:rPr>
        <w:t>"user"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"request"</w:t>
      </w:r>
      <w:r w:rsidRPr="000A49AB">
        <w:rPr>
          <w:b/>
          <w:bCs/>
          <w:color w:val="000080"/>
        </w:rPr>
        <w:t>])</w:t>
      </w:r>
      <w:r w:rsidR="00C33566" w:rsidRPr="000A49AB">
        <w:rPr>
          <w:rFonts w:hint="eastAsia"/>
          <w:b/>
          <w:bCs/>
          <w:color w:val="000080"/>
        </w:rPr>
        <w:t xml:space="preserve"> </w:t>
      </w:r>
      <w:r w:rsidR="004E47D4" w:rsidRPr="000A49AB">
        <w:rPr>
          <w:rFonts w:hint="eastAsia"/>
          <w:color w:val="008000"/>
        </w:rPr>
        <w:t>#</w:t>
      </w:r>
      <w:r w:rsidR="00C33566" w:rsidRPr="000A49AB">
        <w:rPr>
          <w:rFonts w:hint="eastAsia"/>
          <w:color w:val="008000"/>
        </w:rPr>
        <w:t>定义信号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login_user</w:t>
      </w:r>
      <w:r w:rsidRPr="000A49AB">
        <w:rPr>
          <w:b/>
          <w:bCs/>
          <w:color w:val="000080"/>
        </w:rPr>
        <w:t>(</w:t>
      </w:r>
      <w:r w:rsidRPr="000A49AB">
        <w:t>sender</w:t>
      </w:r>
      <w:r w:rsidRPr="000A49AB">
        <w:rPr>
          <w:b/>
          <w:bCs/>
          <w:color w:val="000080"/>
        </w:rPr>
        <w:t>,</w:t>
      </w:r>
      <w:r w:rsidRPr="000A49AB">
        <w:t xml:space="preserve"> user</w:t>
      </w:r>
      <w:r w:rsidRPr="000A49AB">
        <w:rPr>
          <w:b/>
          <w:bCs/>
          <w:color w:val="000080"/>
        </w:rPr>
        <w:t>,</w:t>
      </w:r>
      <w:r w:rsidRPr="000A49AB">
        <w:t xml:space="preserve"> request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b/>
          <w:bCs/>
          <w:color w:val="000080"/>
        </w:rPr>
        <w:t>**</w:t>
      </w:r>
      <w:r w:rsidRPr="000A49AB">
        <w:t>kwargs</w:t>
      </w:r>
      <w:r w:rsidRPr="000A49AB">
        <w:rPr>
          <w:b/>
          <w:bCs/>
          <w:color w:val="000080"/>
        </w:rPr>
        <w:t>):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r w:rsidRPr="000A49AB">
        <w:rPr>
          <w:color w:val="FF8000"/>
        </w:rPr>
        <w:t xml:space="preserve">""" Automatically authenticate the user when </w:t>
      </w:r>
      <w:proofErr w:type="gramStart"/>
      <w:r w:rsidRPr="000A49AB">
        <w:rPr>
          <w:color w:val="FF8000"/>
        </w:rPr>
        <w:t>activated  "</w:t>
      </w:r>
      <w:proofErr w:type="gramEnd"/>
      <w:r w:rsidRPr="000A49AB">
        <w:rPr>
          <w:color w:val="FF8000"/>
        </w:rPr>
        <w:t>""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0A49AB">
        <w:t>backend</w:t>
      </w:r>
      <w:proofErr w:type="gramEnd"/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get_backends</w:t>
      </w:r>
      <w:r w:rsidRPr="000A49AB">
        <w:rPr>
          <w:b/>
          <w:bCs/>
          <w:color w:val="000080"/>
        </w:rPr>
        <w:t>()[</w:t>
      </w:r>
      <w:r w:rsidRPr="000A49AB">
        <w:rPr>
          <w:color w:val="FF0000"/>
        </w:rPr>
        <w:t>0</w:t>
      </w:r>
      <w:r w:rsidRPr="000A49AB">
        <w:rPr>
          <w:b/>
          <w:bCs/>
          <w:color w:val="000080"/>
        </w:rPr>
        <w:t>]</w:t>
      </w:r>
      <w:r w:rsidRPr="000A49AB">
        <w:t xml:space="preserve">  </w:t>
      </w:r>
      <w:r w:rsidRPr="000A49AB">
        <w:rPr>
          <w:color w:val="008000"/>
        </w:rPr>
        <w:t># Hack to bypass `authenticate()`.</w:t>
      </w:r>
    </w:p>
    <w:p w:rsidR="00230AC4" w:rsidRPr="000A49AB" w:rsidRDefault="00230AC4" w:rsidP="000A49AB">
      <w:pPr>
        <w:pStyle w:val="code"/>
      </w:pPr>
      <w:r w:rsidRPr="000A49AB">
        <w:t xml:space="preserve">    user</w:t>
      </w:r>
      <w:r w:rsidRPr="000A49AB">
        <w:rPr>
          <w:b/>
          <w:bCs/>
          <w:color w:val="000080"/>
        </w:rPr>
        <w:t>.</w:t>
      </w:r>
      <w:r w:rsidRPr="000A49AB">
        <w:t xml:space="preserve">backend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color w:val="808080"/>
        </w:rPr>
        <w:t>"%s</w:t>
      </w:r>
      <w:proofErr w:type="gramStart"/>
      <w:r w:rsidRPr="000A49AB">
        <w:rPr>
          <w:color w:val="808080"/>
        </w:rPr>
        <w:t>.%</w:t>
      </w:r>
      <w:proofErr w:type="gramEnd"/>
      <w:r w:rsidRPr="000A49AB">
        <w:rPr>
          <w:color w:val="808080"/>
        </w:rPr>
        <w:t>s"</w:t>
      </w:r>
      <w:r w:rsidRPr="000A49AB">
        <w:t xml:space="preserve"> </w:t>
      </w:r>
      <w:r w:rsidRPr="000A49AB">
        <w:rPr>
          <w:b/>
          <w:bCs/>
          <w:color w:val="000080"/>
        </w:rPr>
        <w:t>%</w:t>
      </w:r>
      <w:r w:rsidRPr="000A49AB">
        <w:t xml:space="preserve"> </w:t>
      </w:r>
      <w:r w:rsidRPr="000A49AB">
        <w:rPr>
          <w:b/>
          <w:bCs/>
          <w:color w:val="000080"/>
        </w:rPr>
        <w:t>(</w:t>
      </w:r>
      <w:r w:rsidRPr="000A49AB">
        <w:t>backend</w:t>
      </w:r>
      <w:r w:rsidRPr="000A49AB">
        <w:rPr>
          <w:b/>
          <w:bCs/>
          <w:color w:val="000080"/>
        </w:rPr>
        <w:t>.</w:t>
      </w:r>
      <w:r w:rsidRPr="000A49AB">
        <w:t>__module__</w:t>
      </w:r>
      <w:r w:rsidRPr="000A49AB">
        <w:rPr>
          <w:b/>
          <w:bCs/>
          <w:color w:val="000080"/>
        </w:rPr>
        <w:t>,</w:t>
      </w:r>
      <w:r w:rsidRPr="000A49AB">
        <w:t xml:space="preserve"> backend</w:t>
      </w:r>
      <w:r w:rsidRPr="000A49AB">
        <w:rPr>
          <w:b/>
          <w:bCs/>
          <w:color w:val="000080"/>
        </w:rPr>
        <w:t>.</w:t>
      </w:r>
      <w:r w:rsidRPr="000A49AB">
        <w:t>__class__</w:t>
      </w:r>
      <w:r w:rsidRPr="000A49AB">
        <w:rPr>
          <w:b/>
          <w:bCs/>
          <w:color w:val="000080"/>
        </w:rPr>
        <w:t>.</w:t>
      </w:r>
      <w:r w:rsidRPr="000A49AB">
        <w:t>__name__</w:t>
      </w:r>
      <w:r w:rsidRPr="000A49AB">
        <w:rPr>
          <w:b/>
          <w:bCs/>
          <w:color w:val="000080"/>
        </w:rPr>
        <w:t>)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A50692">
        <w:rPr>
          <w:highlight w:val="green"/>
        </w:rPr>
        <w:t>login</w:t>
      </w:r>
      <w:r w:rsidRPr="000A49AB">
        <w:rPr>
          <w:b/>
          <w:bCs/>
          <w:color w:val="000080"/>
        </w:rPr>
        <w:t>(</w:t>
      </w:r>
      <w:proofErr w:type="gramEnd"/>
      <w:r w:rsidRPr="000A49AB">
        <w:t>request</w:t>
      </w:r>
      <w:r w:rsidRPr="000A49AB">
        <w:rPr>
          <w:b/>
          <w:bCs/>
          <w:color w:val="000080"/>
        </w:rPr>
        <w:t>,</w:t>
      </w:r>
      <w:r w:rsidRPr="000A49AB">
        <w:t xml:space="preserve"> user</w:t>
      </w:r>
      <w:r w:rsidRPr="000A49AB">
        <w:rPr>
          <w:b/>
          <w:bCs/>
          <w:color w:val="000080"/>
        </w:rPr>
        <w:t>)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proofErr w:type="gramStart"/>
      <w:r w:rsidRPr="000A49AB">
        <w:t>request</w:t>
      </w:r>
      <w:r w:rsidRPr="000A49AB">
        <w:rPr>
          <w:b/>
          <w:bCs/>
          <w:color w:val="000080"/>
        </w:rPr>
        <w:t>.</w:t>
      </w:r>
      <w:r w:rsidRPr="000A49AB">
        <w:t>session</w:t>
      </w:r>
      <w:r w:rsidRPr="000A49AB">
        <w:rPr>
          <w:b/>
          <w:bCs/>
          <w:color w:val="000080"/>
        </w:rPr>
        <w:t>[</w:t>
      </w:r>
      <w:proofErr w:type="gramEnd"/>
      <w:r w:rsidRPr="000A49AB">
        <w:rPr>
          <w:color w:val="808080"/>
        </w:rPr>
        <w:t>'REGISTRATION_AUTO_LOGIN'</w:t>
      </w:r>
      <w:r w:rsidRPr="000A49AB">
        <w:rPr>
          <w:b/>
          <w:bCs/>
          <w:color w:val="000080"/>
        </w:rPr>
        <w:t>]</w:t>
      </w:r>
      <w:r w:rsidRPr="000A49AB">
        <w:t xml:space="preserve">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b/>
          <w:bCs/>
          <w:color w:val="0000FF"/>
        </w:rPr>
        <w:t>True</w:t>
      </w:r>
    </w:p>
    <w:p w:rsidR="00230AC4" w:rsidRPr="000A49AB" w:rsidRDefault="00230AC4" w:rsidP="000A49AB">
      <w:pPr>
        <w:pStyle w:val="code"/>
      </w:pPr>
      <w:r w:rsidRPr="000A49AB">
        <w:t xml:space="preserve">    request</w:t>
      </w:r>
      <w:r w:rsidRPr="000A49AB">
        <w:rPr>
          <w:b/>
          <w:bCs/>
          <w:color w:val="000080"/>
        </w:rPr>
        <w:t>.</w:t>
      </w:r>
      <w:r w:rsidRPr="000A49AB">
        <w:t>session</w:t>
      </w:r>
      <w:r w:rsidRPr="000A49AB">
        <w:rPr>
          <w:b/>
          <w:bCs/>
          <w:color w:val="000080"/>
        </w:rPr>
        <w:t>.</w:t>
      </w:r>
      <w:r w:rsidRPr="000A49AB">
        <w:t xml:space="preserve">modified </w:t>
      </w:r>
      <w:r w:rsidRPr="000A49AB">
        <w:rPr>
          <w:b/>
          <w:bCs/>
          <w:color w:val="000080"/>
        </w:rPr>
        <w:t>=</w:t>
      </w:r>
      <w:r w:rsidRPr="000A49AB">
        <w:t xml:space="preserve"> </w:t>
      </w:r>
      <w:r w:rsidRPr="000A49AB">
        <w:rPr>
          <w:b/>
          <w:bCs/>
          <w:color w:val="0000FF"/>
        </w:rPr>
        <w:t>True</w:t>
      </w:r>
    </w:p>
    <w:p w:rsidR="00230AC4" w:rsidRPr="000A49AB" w:rsidRDefault="00230AC4" w:rsidP="000A49AB">
      <w:pPr>
        <w:pStyle w:val="code"/>
      </w:pPr>
    </w:p>
    <w:p w:rsidR="00230AC4" w:rsidRPr="000A49AB" w:rsidRDefault="00230AC4" w:rsidP="000A49AB">
      <w:pPr>
        <w:pStyle w:val="code"/>
      </w:pPr>
      <w:proofErr w:type="gramStart"/>
      <w:r w:rsidRPr="000A49AB">
        <w:rPr>
          <w:b/>
          <w:bCs/>
          <w:color w:val="0000FF"/>
        </w:rPr>
        <w:t>if</w:t>
      </w:r>
      <w:proofErr w:type="gramEnd"/>
      <w:r w:rsidRPr="000A49AB">
        <w:t xml:space="preserve"> getattr</w:t>
      </w:r>
      <w:r w:rsidRPr="000A49AB">
        <w:rPr>
          <w:b/>
          <w:bCs/>
          <w:color w:val="000080"/>
        </w:rPr>
        <w:t>(</w:t>
      </w:r>
      <w:r w:rsidRPr="000A49AB">
        <w:t>settings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'REGISTRATION_AUTO_LOGIN'</w:t>
      </w:r>
      <w:r w:rsidRPr="000A49AB">
        <w:rPr>
          <w:b/>
          <w:bCs/>
          <w:color w:val="000080"/>
        </w:rPr>
        <w:t>,</w:t>
      </w:r>
      <w:r w:rsidRPr="000A49AB">
        <w:t xml:space="preserve"> </w:t>
      </w:r>
      <w:r w:rsidRPr="000A49AB">
        <w:rPr>
          <w:b/>
          <w:bCs/>
          <w:color w:val="0000FF"/>
        </w:rPr>
        <w:t>False</w:t>
      </w:r>
      <w:r w:rsidRPr="000A49AB">
        <w:rPr>
          <w:b/>
          <w:bCs/>
          <w:color w:val="000080"/>
        </w:rPr>
        <w:t>):</w:t>
      </w:r>
    </w:p>
    <w:p w:rsidR="00230AC4" w:rsidRPr="000A49AB" w:rsidRDefault="00230AC4" w:rsidP="000A49AB">
      <w:pPr>
        <w:pStyle w:val="code"/>
      </w:pPr>
      <w:r w:rsidRPr="000A49AB">
        <w:t xml:space="preserve">    </w:t>
      </w:r>
      <w:r w:rsidRPr="00A758FE">
        <w:rPr>
          <w:highlight w:val="green"/>
        </w:rPr>
        <w:t>user_activated</w:t>
      </w:r>
      <w:r w:rsidRPr="000A49AB">
        <w:rPr>
          <w:b/>
          <w:bCs/>
          <w:color w:val="000080"/>
        </w:rPr>
        <w:t>.</w:t>
      </w:r>
      <w:r w:rsidRPr="000A49AB">
        <w:t>connect</w:t>
      </w:r>
      <w:r w:rsidRPr="000A49AB">
        <w:rPr>
          <w:b/>
          <w:bCs/>
          <w:color w:val="000080"/>
        </w:rPr>
        <w:t>(</w:t>
      </w:r>
      <w:r w:rsidRPr="00ED667B">
        <w:rPr>
          <w:highlight w:val="green"/>
        </w:rPr>
        <w:t>login_user</w:t>
      </w:r>
      <w:r w:rsidRPr="000A49AB">
        <w:rPr>
          <w:b/>
          <w:bCs/>
          <w:color w:val="000080"/>
        </w:rPr>
        <w:t>)</w:t>
      </w:r>
      <w:r w:rsidR="00ED667B" w:rsidRPr="000A49AB">
        <w:rPr>
          <w:rFonts w:hint="eastAsia"/>
          <w:b/>
          <w:bCs/>
          <w:color w:val="000080"/>
        </w:rPr>
        <w:t xml:space="preserve"> </w:t>
      </w:r>
      <w:r w:rsidR="004E47D4" w:rsidRPr="000A49AB">
        <w:rPr>
          <w:rFonts w:hint="eastAsia"/>
          <w:color w:val="008000"/>
        </w:rPr>
        <w:t>#</w:t>
      </w:r>
      <w:r w:rsidR="00C932D5" w:rsidRPr="000A49AB">
        <w:rPr>
          <w:rFonts w:hint="eastAsia"/>
          <w:color w:val="008000"/>
        </w:rPr>
        <w:t>关联信号激活</w:t>
      </w:r>
      <w:r w:rsidR="00ED667B" w:rsidRPr="000A49AB">
        <w:rPr>
          <w:rFonts w:hint="eastAsia"/>
          <w:color w:val="008000"/>
        </w:rPr>
        <w:t>事件和处理函数</w:t>
      </w:r>
    </w:p>
    <w:p w:rsidR="00230AC4" w:rsidRDefault="00230AC4"/>
    <w:p w:rsidR="004E47D4" w:rsidRPr="0071134D" w:rsidRDefault="004E47D4" w:rsidP="004E47D4">
      <w:pPr>
        <w:rPr>
          <w:i/>
        </w:rPr>
      </w:pPr>
      <w:r>
        <w:rPr>
          <w:rFonts w:hint="eastAsia"/>
          <w:i/>
        </w:rPr>
        <w:t>View</w:t>
      </w:r>
      <w:r w:rsidRPr="0071134D">
        <w:rPr>
          <w:i/>
        </w:rPr>
        <w:t>s.py (site-packages\registration)</w:t>
      </w:r>
    </w:p>
    <w:p w:rsidR="004E47D4" w:rsidRPr="004E47D4" w:rsidRDefault="004E47D4"/>
    <w:p w:rsidR="00230AC4" w:rsidRPr="000A49AB" w:rsidRDefault="005440F2" w:rsidP="000A49AB">
      <w:pPr>
        <w:pStyle w:val="code"/>
      </w:pPr>
      <w:proofErr w:type="gramStart"/>
      <w:r w:rsidRPr="000A49AB">
        <w:rPr>
          <w:color w:val="0000FF"/>
        </w:rPr>
        <w:t>class</w:t>
      </w:r>
      <w:proofErr w:type="gramEnd"/>
      <w:r w:rsidRPr="000A49AB">
        <w:t xml:space="preserve"> RegistrationView</w:t>
      </w:r>
      <w:r w:rsidRPr="000A49AB">
        <w:rPr>
          <w:color w:val="000080"/>
        </w:rPr>
        <w:t>(</w:t>
      </w:r>
      <w:r w:rsidRPr="000A49AB">
        <w:t>BaseRegistrationView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register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form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t xml:space="preserve">        </w:t>
      </w:r>
      <w:r w:rsidRPr="000A49AB">
        <w:rPr>
          <w:color w:val="FF8000"/>
        </w:rPr>
        <w:t>"""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Given a username, email address and password, register a new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user</w:t>
      </w:r>
      <w:proofErr w:type="gramEnd"/>
      <w:r w:rsidRPr="000A49AB">
        <w:rPr>
          <w:color w:val="FF8000"/>
        </w:rPr>
        <w:t xml:space="preserve"> account, which will initially be inactive.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Along with the new ``User`` object, a new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``registration.models.RegistrationProfile`` will be created,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tied</w:t>
      </w:r>
      <w:proofErr w:type="gramEnd"/>
      <w:r w:rsidRPr="000A49AB">
        <w:rPr>
          <w:color w:val="FF8000"/>
        </w:rPr>
        <w:t xml:space="preserve"> to that ``User``, containing the activation key which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will</w:t>
      </w:r>
      <w:proofErr w:type="gramEnd"/>
      <w:r w:rsidRPr="000A49AB">
        <w:rPr>
          <w:color w:val="FF8000"/>
        </w:rPr>
        <w:t xml:space="preserve"> be used for this account.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An email will be sent to the supplied email address; this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email</w:t>
      </w:r>
      <w:proofErr w:type="gramEnd"/>
      <w:r w:rsidRPr="000A49AB">
        <w:rPr>
          <w:color w:val="FF8000"/>
        </w:rPr>
        <w:t xml:space="preserve"> should contain an activation link. The email will be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rendered</w:t>
      </w:r>
      <w:proofErr w:type="gramEnd"/>
      <w:r w:rsidRPr="000A49AB">
        <w:rPr>
          <w:color w:val="FF8000"/>
        </w:rPr>
        <w:t xml:space="preserve"> using two templates. See the documentation for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``RegistrationProfile.send_activation_</w:t>
      </w:r>
      <w:proofErr w:type="gramStart"/>
      <w:r w:rsidRPr="000A49AB">
        <w:rPr>
          <w:color w:val="FF8000"/>
        </w:rPr>
        <w:t>email(</w:t>
      </w:r>
      <w:proofErr w:type="gramEnd"/>
      <w:r w:rsidRPr="000A49AB">
        <w:rPr>
          <w:color w:val="FF8000"/>
        </w:rPr>
        <w:t>)`` for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information</w:t>
      </w:r>
      <w:proofErr w:type="gramEnd"/>
      <w:r w:rsidRPr="000A49AB">
        <w:rPr>
          <w:color w:val="FF8000"/>
        </w:rPr>
        <w:t xml:space="preserve"> about these templates and the contexts provided to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them</w:t>
      </w:r>
      <w:proofErr w:type="gramEnd"/>
      <w:r w:rsidRPr="000A49AB">
        <w:rPr>
          <w:color w:val="FF8000"/>
        </w:rPr>
        <w:t>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After the ``User`` and ``RegistrationProfile`` are created and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activation email is sent, the signal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``registration.signals.user_registered`` will be sent, with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new ``User`` as the keyword argument ``user`` and the</w:t>
      </w:r>
    </w:p>
    <w:p w:rsidR="00616C8D" w:rsidRPr="000A49AB" w:rsidRDefault="00616C8D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class</w:t>
      </w:r>
      <w:proofErr w:type="gramEnd"/>
      <w:r w:rsidRPr="000A49AB">
        <w:rPr>
          <w:color w:val="FF8000"/>
        </w:rPr>
        <w:t xml:space="preserve"> of this backend as the sender.</w:t>
      </w:r>
    </w:p>
    <w:p w:rsidR="00616C8D" w:rsidRPr="000A49AB" w:rsidRDefault="00616C8D" w:rsidP="000A49AB">
      <w:pPr>
        <w:pStyle w:val="code"/>
        <w:rPr>
          <w:color w:val="FF8000"/>
        </w:rPr>
      </w:pPr>
    </w:p>
    <w:p w:rsidR="00616C8D" w:rsidRPr="000A49AB" w:rsidRDefault="00616C8D" w:rsidP="000A49AB">
      <w:pPr>
        <w:pStyle w:val="code"/>
      </w:pPr>
      <w:r w:rsidRPr="000A49AB">
        <w:rPr>
          <w:color w:val="FF8000"/>
        </w:rPr>
        <w:t xml:space="preserve">        """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t>site</w:t>
      </w:r>
      <w:proofErr w:type="gramEnd"/>
      <w:r w:rsidRPr="000A49AB">
        <w:t xml:space="preserve"> </w:t>
      </w:r>
      <w:r w:rsidRPr="000A49AB">
        <w:rPr>
          <w:color w:val="000080"/>
        </w:rPr>
        <w:t>=</w:t>
      </w:r>
      <w:r w:rsidRPr="000A49AB">
        <w:t xml:space="preserve"> get_current_site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if</w:t>
      </w:r>
      <w:proofErr w:type="gramEnd"/>
      <w:r w:rsidRPr="000A49AB">
        <w:t xml:space="preserve"> hasattr</w:t>
      </w:r>
      <w:r w:rsidRPr="000A49AB">
        <w:rPr>
          <w:color w:val="000080"/>
        </w:rPr>
        <w:t>(</w:t>
      </w:r>
      <w:r w:rsidRPr="000A49AB">
        <w:t>form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'save'</w:t>
      </w:r>
      <w:r w:rsidRPr="000A49AB">
        <w:rPr>
          <w:color w:val="000080"/>
        </w:rPr>
        <w:t>):</w:t>
      </w:r>
    </w:p>
    <w:p w:rsidR="00616C8D" w:rsidRPr="000A49AB" w:rsidRDefault="00616C8D" w:rsidP="000A49AB">
      <w:pPr>
        <w:pStyle w:val="code"/>
      </w:pPr>
      <w:r w:rsidRPr="000A49AB">
        <w:t xml:space="preserve">            new_user_instance </w:t>
      </w:r>
      <w:r w:rsidRPr="000A49AB">
        <w:rPr>
          <w:color w:val="000080"/>
        </w:rPr>
        <w:t>=</w:t>
      </w:r>
      <w:r w:rsidRPr="000A49AB">
        <w:t xml:space="preserve"> </w:t>
      </w:r>
      <w:proofErr w:type="gramStart"/>
      <w:r w:rsidRPr="000A49AB">
        <w:t>form</w:t>
      </w:r>
      <w:r w:rsidRPr="000A49AB">
        <w:rPr>
          <w:color w:val="000080"/>
        </w:rPr>
        <w:t>.</w:t>
      </w:r>
      <w:r w:rsidRPr="000A49AB">
        <w:t>save</w:t>
      </w:r>
      <w:r w:rsidRPr="000A49AB">
        <w:rPr>
          <w:color w:val="000080"/>
        </w:rPr>
        <w:t>()</w:t>
      </w:r>
      <w:proofErr w:type="gramEnd"/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else</w:t>
      </w:r>
      <w:proofErr w:type="gramEnd"/>
      <w:r w:rsidRPr="000A49AB">
        <w:rPr>
          <w:color w:val="000080"/>
        </w:rPr>
        <w:t>:</w:t>
      </w:r>
    </w:p>
    <w:p w:rsidR="00616C8D" w:rsidRPr="000A49AB" w:rsidRDefault="00616C8D" w:rsidP="000A49AB">
      <w:pPr>
        <w:pStyle w:val="code"/>
      </w:pPr>
      <w:r w:rsidRPr="000A49AB">
        <w:t xml:space="preserve">            new_user_instance </w:t>
      </w:r>
      <w:r w:rsidRPr="000A49AB">
        <w:rPr>
          <w:color w:val="000080"/>
        </w:rPr>
        <w:t>=</w:t>
      </w:r>
      <w:r w:rsidRPr="000A49AB">
        <w:t xml:space="preserve"> </w:t>
      </w:r>
      <w:r w:rsidRPr="000A49AB">
        <w:rPr>
          <w:color w:val="000080"/>
        </w:rPr>
        <w:t>(</w:t>
      </w:r>
      <w:proofErr w:type="gramStart"/>
      <w:r w:rsidRPr="000A49AB">
        <w:t>UserModel</w:t>
      </w:r>
      <w:r w:rsidRPr="000A49AB">
        <w:rPr>
          <w:color w:val="000080"/>
        </w:rPr>
        <w:t>(</w:t>
      </w:r>
      <w:proofErr w:type="gramEnd"/>
      <w:r w:rsidRPr="000A49AB">
        <w:rPr>
          <w:color w:val="000080"/>
        </w:rPr>
        <w:t>).</w:t>
      </w:r>
      <w:r w:rsidRPr="000A49AB">
        <w:t>objects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</w:t>
      </w:r>
      <w:r w:rsidRPr="000A49AB">
        <w:rPr>
          <w:color w:val="000080"/>
        </w:rPr>
        <w:t>.</w:t>
      </w:r>
      <w:r w:rsidRPr="000A49AB">
        <w:t>create_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  <w:r w:rsidRPr="000A49AB">
        <w:rPr>
          <w:color w:val="000080"/>
        </w:rPr>
        <w:t>**</w:t>
      </w:r>
      <w:r w:rsidRPr="000A49AB">
        <w:t>form</w:t>
      </w:r>
      <w:r w:rsidRPr="000A49AB">
        <w:rPr>
          <w:color w:val="000080"/>
        </w:rPr>
        <w:t>.</w:t>
      </w:r>
      <w:r w:rsidRPr="000A49AB">
        <w:t>cleaned_data</w:t>
      </w:r>
      <w:r w:rsidRPr="000A49AB">
        <w:rPr>
          <w:color w:val="000080"/>
        </w:rPr>
        <w:t>))</w:t>
      </w:r>
    </w:p>
    <w:p w:rsidR="00616C8D" w:rsidRPr="000A49AB" w:rsidRDefault="00616C8D" w:rsidP="000A49AB">
      <w:pPr>
        <w:pStyle w:val="code"/>
      </w:pPr>
    </w:p>
    <w:p w:rsidR="00616C8D" w:rsidRPr="000A49AB" w:rsidRDefault="00616C8D" w:rsidP="000A49AB">
      <w:pPr>
        <w:pStyle w:val="code"/>
      </w:pPr>
      <w:r w:rsidRPr="000A49AB">
        <w:t xml:space="preserve">        new_user </w:t>
      </w:r>
      <w:r w:rsidRPr="000A49AB">
        <w:rPr>
          <w:color w:val="000080"/>
        </w:rPr>
        <w:t>=</w:t>
      </w:r>
      <w:r w:rsidRPr="000A49AB">
        <w:t xml:space="preserve"> RegistrationProfile</w:t>
      </w:r>
      <w:r w:rsidRPr="000A49AB">
        <w:rPr>
          <w:color w:val="000080"/>
        </w:rPr>
        <w:t>.</w:t>
      </w:r>
      <w:r w:rsidRPr="000A49AB">
        <w:t>objects</w:t>
      </w:r>
      <w:r w:rsidRPr="000A49AB">
        <w:rPr>
          <w:color w:val="000080"/>
        </w:rPr>
        <w:t>.</w:t>
      </w:r>
      <w:r w:rsidRPr="000A49AB">
        <w:t>create_inactive_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</w:p>
    <w:p w:rsidR="00616C8D" w:rsidRPr="000A49AB" w:rsidRDefault="00616C8D" w:rsidP="000A49AB">
      <w:pPr>
        <w:pStyle w:val="code"/>
      </w:pPr>
      <w:r w:rsidRPr="000A49AB">
        <w:t xml:space="preserve">            new_user</w:t>
      </w:r>
      <w:r w:rsidRPr="000A49AB">
        <w:rPr>
          <w:color w:val="000080"/>
        </w:rPr>
        <w:t>=</w:t>
      </w:r>
      <w:r w:rsidRPr="000A49AB">
        <w:t>new_user_instance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</w:t>
      </w:r>
      <w:proofErr w:type="gramStart"/>
      <w:r w:rsidRPr="000A49AB">
        <w:t>site</w:t>
      </w:r>
      <w:r w:rsidRPr="000A49AB">
        <w:rPr>
          <w:color w:val="000080"/>
        </w:rPr>
        <w:t>=</w:t>
      </w:r>
      <w:proofErr w:type="gramEnd"/>
      <w:r w:rsidRPr="000A49AB">
        <w:t>site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send_email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SEND_ACTIVATION_EMAIL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  <w:r w:rsidRPr="000A49AB">
        <w:t xml:space="preserve">        signals</w:t>
      </w:r>
      <w:r w:rsidRPr="000A49AB">
        <w:rPr>
          <w:color w:val="000080"/>
        </w:rPr>
        <w:t>.</w:t>
      </w:r>
      <w:r w:rsidRPr="0016471E">
        <w:rPr>
          <w:highlight w:val="green"/>
        </w:rPr>
        <w:t>user_</w:t>
      </w:r>
      <w:proofErr w:type="gramStart"/>
      <w:r w:rsidRPr="0016471E">
        <w:rPr>
          <w:highlight w:val="green"/>
        </w:rPr>
        <w:t>registered</w:t>
      </w:r>
      <w:r w:rsidRPr="000A49AB">
        <w:rPr>
          <w:color w:val="000080"/>
        </w:rPr>
        <w:t>.</w:t>
      </w:r>
      <w:r w:rsidRPr="000A49AB">
        <w:t>send</w:t>
      </w:r>
      <w:r w:rsidRPr="000A49AB">
        <w:rPr>
          <w:color w:val="000080"/>
        </w:rPr>
        <w:t>(</w:t>
      </w:r>
      <w:proofErr w:type="gramEnd"/>
      <w:r w:rsidRPr="000A49AB">
        <w:t>sender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__class__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    </w:t>
      </w:r>
      <w:proofErr w:type="gramStart"/>
      <w:r w:rsidRPr="000A49AB">
        <w:t>user</w:t>
      </w:r>
      <w:r w:rsidRPr="000A49AB">
        <w:rPr>
          <w:color w:val="000080"/>
        </w:rPr>
        <w:t>=</w:t>
      </w:r>
      <w:proofErr w:type="gramEnd"/>
      <w:r w:rsidRPr="000A49AB">
        <w:t>new_user</w:t>
      </w:r>
      <w:r w:rsidRPr="000A49AB">
        <w:rPr>
          <w:color w:val="000080"/>
        </w:rPr>
        <w:t>,</w:t>
      </w:r>
    </w:p>
    <w:p w:rsidR="00616C8D" w:rsidRPr="000A49AB" w:rsidRDefault="00616C8D" w:rsidP="000A49AB">
      <w:pPr>
        <w:pStyle w:val="code"/>
      </w:pPr>
      <w:r w:rsidRPr="000A49AB">
        <w:t xml:space="preserve">                         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616C8D" w:rsidRPr="000A49AB" w:rsidRDefault="00616C8D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new_user</w:t>
      </w:r>
    </w:p>
    <w:p w:rsidR="00B87038" w:rsidRPr="000A49AB" w:rsidRDefault="00B87038" w:rsidP="000A49AB">
      <w:pPr>
        <w:pStyle w:val="code"/>
      </w:pPr>
    </w:p>
    <w:p w:rsidR="0016471E" w:rsidRPr="000A49AB" w:rsidRDefault="0016471E" w:rsidP="000A49AB">
      <w:pPr>
        <w:pStyle w:val="code"/>
      </w:pPr>
      <w:proofErr w:type="gramStart"/>
      <w:r w:rsidRPr="000A49AB">
        <w:rPr>
          <w:color w:val="0000FF"/>
        </w:rPr>
        <w:t>class</w:t>
      </w:r>
      <w:proofErr w:type="gramEnd"/>
      <w:r w:rsidRPr="000A49AB">
        <w:t xml:space="preserve"> ActivationView</w:t>
      </w:r>
      <w:r w:rsidRPr="000A49AB">
        <w:rPr>
          <w:color w:val="000080"/>
        </w:rPr>
        <w:t>(</w:t>
      </w:r>
      <w:r w:rsidRPr="000A49AB">
        <w:t>BaseActivationView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activate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*</w:t>
      </w:r>
      <w:r w:rsidRPr="000A49AB">
        <w:t>args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**</w:t>
      </w:r>
      <w:r w:rsidRPr="000A49AB">
        <w:t>kwargs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t xml:space="preserve">        </w:t>
      </w:r>
      <w:r w:rsidRPr="000A49AB">
        <w:rPr>
          <w:color w:val="FF8000"/>
        </w:rPr>
        <w:t>"""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Given an an activation key, look up and activate the user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account</w:t>
      </w:r>
      <w:proofErr w:type="gramEnd"/>
      <w:r w:rsidRPr="000A49AB">
        <w:rPr>
          <w:color w:val="FF8000"/>
        </w:rPr>
        <w:t xml:space="preserve"> corresponding to that key (if possible).</w:t>
      </w:r>
    </w:p>
    <w:p w:rsidR="0016471E" w:rsidRPr="000A49AB" w:rsidRDefault="0016471E" w:rsidP="000A49AB">
      <w:pPr>
        <w:pStyle w:val="code"/>
        <w:rPr>
          <w:color w:val="FF8000"/>
        </w:rPr>
      </w:pP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After successful activation, the signal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``registration.signals.user_activated`` will be sent, with the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newly</w:t>
      </w:r>
      <w:proofErr w:type="gramEnd"/>
      <w:r w:rsidRPr="000A49AB">
        <w:rPr>
          <w:color w:val="FF8000"/>
        </w:rPr>
        <w:t xml:space="preserve"> activated ``User`` as the keyword argument ``user`` and</w:t>
      </w:r>
    </w:p>
    <w:p w:rsidR="0016471E" w:rsidRPr="000A49AB" w:rsidRDefault="0016471E" w:rsidP="000A49AB">
      <w:pPr>
        <w:pStyle w:val="code"/>
        <w:rPr>
          <w:color w:val="FF8000"/>
        </w:rPr>
      </w:pPr>
      <w:r w:rsidRPr="000A49AB">
        <w:rPr>
          <w:color w:val="FF8000"/>
        </w:rPr>
        <w:t xml:space="preserve">        </w:t>
      </w:r>
      <w:proofErr w:type="gramStart"/>
      <w:r w:rsidRPr="000A49AB">
        <w:rPr>
          <w:color w:val="FF8000"/>
        </w:rPr>
        <w:t>the</w:t>
      </w:r>
      <w:proofErr w:type="gramEnd"/>
      <w:r w:rsidRPr="000A49AB">
        <w:rPr>
          <w:color w:val="FF8000"/>
        </w:rPr>
        <w:t xml:space="preserve"> class of this backend as the sender.</w:t>
      </w:r>
    </w:p>
    <w:p w:rsidR="0016471E" w:rsidRPr="000A49AB" w:rsidRDefault="0016471E" w:rsidP="000A49AB">
      <w:pPr>
        <w:pStyle w:val="code"/>
        <w:rPr>
          <w:color w:val="FF8000"/>
        </w:rPr>
      </w:pPr>
    </w:p>
    <w:p w:rsidR="0016471E" w:rsidRPr="000A49AB" w:rsidRDefault="0016471E" w:rsidP="000A49AB">
      <w:pPr>
        <w:pStyle w:val="code"/>
      </w:pPr>
      <w:r w:rsidRPr="000A49AB">
        <w:rPr>
          <w:color w:val="FF8000"/>
        </w:rPr>
        <w:t xml:space="preserve">        """</w:t>
      </w:r>
    </w:p>
    <w:p w:rsidR="0016471E" w:rsidRPr="000A49AB" w:rsidRDefault="0016471E" w:rsidP="000A49AB">
      <w:pPr>
        <w:pStyle w:val="code"/>
      </w:pPr>
      <w:r w:rsidRPr="000A49AB">
        <w:t xml:space="preserve">        activation_key </w:t>
      </w:r>
      <w:r w:rsidRPr="000A49AB">
        <w:rPr>
          <w:color w:val="000080"/>
        </w:rPr>
        <w:t>=</w:t>
      </w:r>
      <w:r w:rsidRPr="000A49AB">
        <w:t xml:space="preserve"> </w:t>
      </w:r>
      <w:proofErr w:type="gramStart"/>
      <w:r w:rsidRPr="000A49AB">
        <w:t>kwargs</w:t>
      </w:r>
      <w:r w:rsidRPr="000A49AB">
        <w:rPr>
          <w:color w:val="000080"/>
        </w:rPr>
        <w:t>.</w:t>
      </w:r>
      <w:r w:rsidRPr="000A49AB">
        <w:t>get</w:t>
      </w:r>
      <w:r w:rsidRPr="000A49AB">
        <w:rPr>
          <w:color w:val="000080"/>
        </w:rPr>
        <w:t>(</w:t>
      </w:r>
      <w:proofErr w:type="gramEnd"/>
      <w:r w:rsidRPr="000A49AB">
        <w:rPr>
          <w:color w:val="808080"/>
        </w:rPr>
        <w:t>'activation_key'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808080"/>
        </w:rPr>
        <w:t>''</w:t>
      </w:r>
      <w:r w:rsidRPr="000A49AB">
        <w:rPr>
          <w:color w:val="000080"/>
        </w:rPr>
        <w:t>)</w:t>
      </w:r>
    </w:p>
    <w:p w:rsidR="0016471E" w:rsidRPr="000A49AB" w:rsidRDefault="0016471E" w:rsidP="000A49AB">
      <w:pPr>
        <w:pStyle w:val="code"/>
      </w:pPr>
      <w:r w:rsidRPr="000A49AB">
        <w:t xml:space="preserve">        activated_user </w:t>
      </w:r>
      <w:r w:rsidRPr="000A49AB">
        <w:rPr>
          <w:color w:val="000080"/>
        </w:rPr>
        <w:t>=</w:t>
      </w:r>
      <w:r w:rsidRPr="000A49AB">
        <w:t xml:space="preserve"> </w:t>
      </w:r>
      <w:r w:rsidRPr="000A49AB">
        <w:rPr>
          <w:color w:val="000080"/>
        </w:rPr>
        <w:t>(</w:t>
      </w:r>
      <w:r w:rsidRPr="000A49AB">
        <w:t>RegistrationProfile</w:t>
      </w:r>
      <w:r w:rsidRPr="000A49AB">
        <w:rPr>
          <w:color w:val="000080"/>
        </w:rPr>
        <w:t>.</w:t>
      </w:r>
      <w:r w:rsidRPr="000A49AB">
        <w:t>objects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</w:t>
      </w:r>
      <w:r w:rsidRPr="000A49AB">
        <w:rPr>
          <w:color w:val="000080"/>
        </w:rPr>
        <w:t>.</w:t>
      </w:r>
      <w:r w:rsidRPr="000A49AB">
        <w:t>activate_</w:t>
      </w:r>
      <w:proofErr w:type="gramStart"/>
      <w:r w:rsidRPr="000A49AB">
        <w:t>user</w:t>
      </w:r>
      <w:r w:rsidRPr="000A49AB">
        <w:rPr>
          <w:color w:val="000080"/>
        </w:rPr>
        <w:t>(</w:t>
      </w:r>
      <w:proofErr w:type="gramEnd"/>
      <w:r w:rsidRPr="000A49AB">
        <w:t>activation_key</w:t>
      </w:r>
      <w:r w:rsidRPr="000A49AB">
        <w:rPr>
          <w:color w:val="000080"/>
        </w:rPr>
        <w:t>))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if</w:t>
      </w:r>
      <w:proofErr w:type="gramEnd"/>
      <w:r w:rsidRPr="000A49AB">
        <w:t xml:space="preserve"> activated_user</w:t>
      </w:r>
      <w:r w:rsidRPr="000A49AB">
        <w:rPr>
          <w:color w:val="000080"/>
        </w:rPr>
        <w:t>:</w:t>
      </w:r>
    </w:p>
    <w:p w:rsidR="0016471E" w:rsidRPr="000A49AB" w:rsidRDefault="0016471E" w:rsidP="000A49AB">
      <w:pPr>
        <w:pStyle w:val="code"/>
      </w:pPr>
      <w:r w:rsidRPr="000A49AB">
        <w:t xml:space="preserve">            signals</w:t>
      </w:r>
      <w:r w:rsidRPr="00701006">
        <w:rPr>
          <w:color w:val="000080"/>
          <w:highlight w:val="green"/>
        </w:rPr>
        <w:t>.</w:t>
      </w:r>
      <w:r w:rsidRPr="00701006">
        <w:rPr>
          <w:highlight w:val="green"/>
        </w:rPr>
        <w:t>user_</w:t>
      </w:r>
      <w:proofErr w:type="gramStart"/>
      <w:r w:rsidRPr="00701006">
        <w:rPr>
          <w:highlight w:val="green"/>
        </w:rPr>
        <w:t>activated</w:t>
      </w:r>
      <w:r w:rsidRPr="000A49AB">
        <w:rPr>
          <w:color w:val="000080"/>
        </w:rPr>
        <w:t>.</w:t>
      </w:r>
      <w:r w:rsidRPr="000A49AB">
        <w:t>send</w:t>
      </w:r>
      <w:r w:rsidRPr="000A49AB">
        <w:rPr>
          <w:color w:val="000080"/>
        </w:rPr>
        <w:t>(</w:t>
      </w:r>
      <w:proofErr w:type="gramEnd"/>
      <w:r w:rsidRPr="000A49AB">
        <w:t>sender</w:t>
      </w:r>
      <w:r w:rsidRPr="000A49AB">
        <w:rPr>
          <w:color w:val="000080"/>
        </w:rPr>
        <w:t>=</w:t>
      </w:r>
      <w:r w:rsidRPr="000A49AB">
        <w:t>self</w:t>
      </w:r>
      <w:r w:rsidRPr="000A49AB">
        <w:rPr>
          <w:color w:val="000080"/>
        </w:rPr>
        <w:t>.</w:t>
      </w:r>
      <w:r w:rsidRPr="000A49AB">
        <w:t>__class__</w:t>
      </w:r>
      <w:r w:rsidRPr="000A49AB">
        <w:rPr>
          <w:color w:val="000080"/>
        </w:rPr>
        <w:t>,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              </w:t>
      </w:r>
      <w:proofErr w:type="gramStart"/>
      <w:r w:rsidRPr="000A49AB">
        <w:t>user</w:t>
      </w:r>
      <w:r w:rsidRPr="000A49AB">
        <w:rPr>
          <w:color w:val="000080"/>
        </w:rPr>
        <w:t>=</w:t>
      </w:r>
      <w:proofErr w:type="gramEnd"/>
      <w:r w:rsidRPr="000A49AB">
        <w:t>activated_user</w:t>
      </w:r>
      <w:r w:rsidRPr="000A49AB">
        <w:rPr>
          <w:color w:val="000080"/>
        </w:rPr>
        <w:t>,</w:t>
      </w:r>
    </w:p>
    <w:p w:rsidR="0016471E" w:rsidRPr="000A49AB" w:rsidRDefault="0016471E" w:rsidP="000A49AB">
      <w:pPr>
        <w:pStyle w:val="code"/>
      </w:pPr>
      <w:r w:rsidRPr="000A49AB">
        <w:t xml:space="preserve">                                        </w:t>
      </w:r>
      <w:proofErr w:type="gramStart"/>
      <w:r w:rsidRPr="000A49AB">
        <w:t>request</w:t>
      </w:r>
      <w:r w:rsidRPr="000A49AB">
        <w:rPr>
          <w:color w:val="000080"/>
        </w:rPr>
        <w:t>=</w:t>
      </w:r>
      <w:proofErr w:type="gramEnd"/>
      <w:r w:rsidRPr="000A49AB">
        <w:t>self</w:t>
      </w:r>
      <w:r w:rsidRPr="000A49AB">
        <w:rPr>
          <w:color w:val="000080"/>
        </w:rPr>
        <w:t>.</w:t>
      </w:r>
      <w:r w:rsidRPr="000A49AB">
        <w:t>request</w:t>
      </w:r>
      <w:r w:rsidRPr="000A49AB">
        <w:rPr>
          <w:color w:val="000080"/>
        </w:rPr>
        <w:t>)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activated_user</w:t>
      </w:r>
    </w:p>
    <w:p w:rsidR="0016471E" w:rsidRPr="000A49AB" w:rsidRDefault="0016471E" w:rsidP="000A49AB">
      <w:pPr>
        <w:pStyle w:val="code"/>
      </w:pPr>
    </w:p>
    <w:p w:rsidR="0016471E" w:rsidRPr="000A49AB" w:rsidRDefault="0016471E" w:rsidP="000A49AB">
      <w:pPr>
        <w:pStyle w:val="code"/>
      </w:pPr>
      <w:r w:rsidRPr="000A49AB">
        <w:t xml:space="preserve">    </w:t>
      </w:r>
      <w:proofErr w:type="gramStart"/>
      <w:r w:rsidRPr="000A49AB">
        <w:rPr>
          <w:color w:val="0000FF"/>
        </w:rPr>
        <w:t>def</w:t>
      </w:r>
      <w:proofErr w:type="gramEnd"/>
      <w:r w:rsidRPr="000A49AB">
        <w:t xml:space="preserve"> </w:t>
      </w:r>
      <w:r w:rsidRPr="000A49AB">
        <w:rPr>
          <w:color w:val="FF00FF"/>
        </w:rPr>
        <w:t>get_success_url</w:t>
      </w:r>
      <w:r w:rsidRPr="000A49AB">
        <w:rPr>
          <w:color w:val="000080"/>
        </w:rPr>
        <w:t>(</w:t>
      </w:r>
      <w:r w:rsidRPr="000A49AB">
        <w:t>self</w:t>
      </w:r>
      <w:r w:rsidRPr="000A49AB">
        <w:rPr>
          <w:color w:val="000080"/>
        </w:rPr>
        <w:t>,</w:t>
      </w:r>
      <w:r w:rsidRPr="000A49AB">
        <w:t xml:space="preserve"> user</w:t>
      </w:r>
      <w:r w:rsidRPr="000A49AB">
        <w:rPr>
          <w:color w:val="000080"/>
        </w:rPr>
        <w:t>):</w:t>
      </w:r>
    </w:p>
    <w:p w:rsidR="0016471E" w:rsidRPr="000A49AB" w:rsidRDefault="0016471E" w:rsidP="000A49AB">
      <w:pPr>
        <w:pStyle w:val="code"/>
      </w:pPr>
      <w:r w:rsidRPr="000A49AB">
        <w:t xml:space="preserve">        </w:t>
      </w:r>
      <w:proofErr w:type="gramStart"/>
      <w:r w:rsidRPr="000A49AB">
        <w:rPr>
          <w:color w:val="0000FF"/>
        </w:rPr>
        <w:t>return</w:t>
      </w:r>
      <w:proofErr w:type="gramEnd"/>
      <w:r w:rsidRPr="000A49AB">
        <w:t xml:space="preserve"> </w:t>
      </w:r>
      <w:r w:rsidRPr="000A49AB">
        <w:rPr>
          <w:color w:val="000080"/>
        </w:rPr>
        <w:t>(</w:t>
      </w:r>
      <w:r w:rsidRPr="000A49AB">
        <w:rPr>
          <w:color w:val="808080"/>
        </w:rPr>
        <w:t>'registration_activation_complete'</w:t>
      </w:r>
      <w:r w:rsidRPr="000A49AB">
        <w:rPr>
          <w:color w:val="000080"/>
        </w:rPr>
        <w:t>,</w:t>
      </w:r>
      <w:r w:rsidRPr="000A49AB">
        <w:t xml:space="preserve"> </w:t>
      </w:r>
      <w:r w:rsidRPr="000A49AB">
        <w:rPr>
          <w:color w:val="000080"/>
        </w:rPr>
        <w:t>(),</w:t>
      </w:r>
      <w:r w:rsidRPr="000A49AB">
        <w:t xml:space="preserve"> </w:t>
      </w:r>
      <w:r w:rsidRPr="000A49AB">
        <w:rPr>
          <w:color w:val="000080"/>
        </w:rPr>
        <w:t>{})</w:t>
      </w:r>
    </w:p>
    <w:p w:rsidR="0016471E" w:rsidRDefault="0016471E"/>
    <w:p w:rsidR="0016471E" w:rsidRDefault="0016471E"/>
    <w:p w:rsidR="00574A00" w:rsidRDefault="00574A00" w:rsidP="002F5F16">
      <w:r>
        <w:rPr>
          <w:rFonts w:hint="eastAsia"/>
        </w:rPr>
        <w:t>参考文档</w:t>
      </w:r>
    </w:p>
    <w:p w:rsidR="002F5F16" w:rsidRPr="002F5F16" w:rsidRDefault="00CB45AE" w:rsidP="00344DD8">
      <w:pPr>
        <w:pStyle w:val="ListParagraph"/>
        <w:numPr>
          <w:ilvl w:val="0"/>
          <w:numId w:val="14"/>
        </w:numPr>
      </w:pPr>
      <w:hyperlink r:id="rId48" w:history="1">
        <w:r w:rsidR="002F5F16" w:rsidRPr="002F5F16">
          <w:rPr>
            <w:rStyle w:val="Hyperlink"/>
          </w:rPr>
          <w:t>django</w:t>
        </w:r>
        <w:r w:rsidR="002F5F16" w:rsidRPr="002F5F16">
          <w:rPr>
            <w:rStyle w:val="Hyperlink"/>
          </w:rPr>
          <w:t>拾遗之</w:t>
        </w:r>
        <w:r w:rsidR="002F5F16" w:rsidRPr="002F5F16">
          <w:rPr>
            <w:rStyle w:val="Hyperlink"/>
          </w:rPr>
          <w:t>signal</w:t>
        </w:r>
      </w:hyperlink>
    </w:p>
    <w:p w:rsidR="00B87038" w:rsidRDefault="00B87038"/>
    <w:p w:rsidR="002457E5" w:rsidRDefault="002457E5"/>
    <w:p w:rsidR="00DA3E0F" w:rsidRDefault="00DA3E0F" w:rsidP="00DA3E0F">
      <w:pPr>
        <w:pStyle w:val="Heading2"/>
      </w:pPr>
      <w:r>
        <w:rPr>
          <w:rFonts w:hint="eastAsia"/>
        </w:rPr>
        <w:t>Search Query</w:t>
      </w:r>
    </w:p>
    <w:p w:rsidR="00802B7C" w:rsidRPr="00802B7C" w:rsidRDefault="00802B7C" w:rsidP="00802B7C">
      <w:bookmarkStart w:id="54" w:name="_Toc476467717"/>
      <w:r w:rsidRPr="00802B7C">
        <w:rPr>
          <w:rFonts w:hint="eastAsia"/>
        </w:rPr>
        <w:t>028 Distinct Random QuerySets</w:t>
      </w:r>
      <w:bookmarkEnd w:id="54"/>
    </w:p>
    <w:p w:rsidR="00DA3E0F" w:rsidRDefault="00DA3E0F" w:rsidP="00DA3E0F"/>
    <w:p w:rsidR="00DA3E0F" w:rsidRPr="00DA3E0F" w:rsidRDefault="00DA3E0F" w:rsidP="00DA3E0F">
      <w:pPr>
        <w:pStyle w:val="Heading2"/>
      </w:pPr>
      <w:r>
        <w:rPr>
          <w:rFonts w:hint="eastAsia"/>
        </w:rPr>
        <w:t>Formset</w:t>
      </w:r>
    </w:p>
    <w:p w:rsidR="00167596" w:rsidRPr="00167596" w:rsidRDefault="00167596" w:rsidP="00167596">
      <w:bookmarkStart w:id="55" w:name="_Toc476467686"/>
      <w:r w:rsidRPr="00167596">
        <w:rPr>
          <w:rFonts w:hint="eastAsia"/>
        </w:rPr>
        <w:t xml:space="preserve">019 </w:t>
      </w:r>
      <w:r w:rsidRPr="00167596">
        <w:t>F</w:t>
      </w:r>
      <w:r w:rsidRPr="00167596">
        <w:rPr>
          <w:rFonts w:hint="eastAsia"/>
        </w:rPr>
        <w:t>ormset for Inventory</w:t>
      </w:r>
      <w:bookmarkEnd w:id="55"/>
    </w:p>
    <w:p w:rsidR="00DA3E0F" w:rsidRDefault="00DA3E0F"/>
    <w:p w:rsidR="00DA3E0F" w:rsidRDefault="005C3C45" w:rsidP="005C3C45">
      <w:pPr>
        <w:pStyle w:val="Heading2"/>
      </w:pPr>
      <w:r>
        <w:rPr>
          <w:rFonts w:hint="eastAsia"/>
        </w:rPr>
        <w:t>LoginRequired</w:t>
      </w:r>
    </w:p>
    <w:p w:rsidR="005C3C45" w:rsidRPr="005C3C45" w:rsidRDefault="005C3C45" w:rsidP="005C3C45">
      <w:bookmarkStart w:id="56" w:name="_Toc476467691"/>
      <w:r w:rsidRPr="005C3C45">
        <w:rPr>
          <w:rFonts w:hint="eastAsia"/>
        </w:rPr>
        <w:t xml:space="preserve">020 </w:t>
      </w:r>
      <w:r w:rsidRPr="005C3C45">
        <w:t>L</w:t>
      </w:r>
      <w:r w:rsidRPr="005C3C45">
        <w:rPr>
          <w:rFonts w:hint="eastAsia"/>
        </w:rPr>
        <w:t>ogin Required Mixins</w:t>
      </w:r>
      <w:bookmarkEnd w:id="56"/>
    </w:p>
    <w:p w:rsidR="00DA3E0F" w:rsidRDefault="00DA3E0F"/>
    <w:p w:rsidR="005C3C45" w:rsidRDefault="005C3C45"/>
    <w:p w:rsidR="005C3C45" w:rsidRDefault="005C3C45"/>
    <w:p w:rsidR="005C3C45" w:rsidRDefault="005C3C45"/>
    <w:p w:rsidR="005C3C45" w:rsidRDefault="005C3C45"/>
    <w:p w:rsidR="005C3C45" w:rsidRDefault="005C3C45" w:rsidP="005C3C45">
      <w:pPr>
        <w:pStyle w:val="Heading2"/>
      </w:pPr>
      <w:r>
        <w:rPr>
          <w:rFonts w:hint="eastAsia"/>
        </w:rPr>
        <w:t>Django Message</w:t>
      </w:r>
    </w:p>
    <w:p w:rsidR="005C3C45" w:rsidRDefault="005C3C45"/>
    <w:p w:rsidR="005C3C45" w:rsidRDefault="005C3C45"/>
    <w:p w:rsidR="005C3C45" w:rsidRDefault="009722D6" w:rsidP="009722D6">
      <w:pPr>
        <w:pStyle w:val="Heading2"/>
      </w:pPr>
      <w:r>
        <w:rPr>
          <w:rFonts w:hint="eastAsia"/>
        </w:rPr>
        <w:t>Django Session</w:t>
      </w:r>
    </w:p>
    <w:p w:rsidR="009722D6" w:rsidRPr="009722D6" w:rsidRDefault="009722D6" w:rsidP="009722D6">
      <w:bookmarkStart w:id="57" w:name="_Toc476467749"/>
      <w:r w:rsidRPr="009722D6">
        <w:rPr>
          <w:rFonts w:hint="eastAsia"/>
        </w:rPr>
        <w:t xml:space="preserve">040 </w:t>
      </w:r>
      <w:r w:rsidRPr="009722D6">
        <w:t>D</w:t>
      </w:r>
      <w:r w:rsidRPr="009722D6">
        <w:rPr>
          <w:rFonts w:hint="eastAsia"/>
        </w:rPr>
        <w:t>jango sessions</w:t>
      </w:r>
      <w:bookmarkEnd w:id="57"/>
    </w:p>
    <w:p w:rsidR="009722D6" w:rsidRPr="009722D6" w:rsidRDefault="009722D6"/>
    <w:p w:rsidR="005C3C45" w:rsidRPr="005C3C45" w:rsidRDefault="005C3C45"/>
    <w:p w:rsidR="00DA3E0F" w:rsidRDefault="00DA3E0F"/>
    <w:p w:rsidR="00DA3E0F" w:rsidRDefault="00DA3E0F"/>
    <w:p w:rsidR="007E2A76" w:rsidRDefault="007E2A76" w:rsidP="007E2A76">
      <w:pPr>
        <w:pStyle w:val="Heading2"/>
      </w:pPr>
      <w:r>
        <w:rPr>
          <w:rFonts w:hint="eastAsia"/>
        </w:rPr>
        <w:t>轮播图</w:t>
      </w:r>
    </w:p>
    <w:p w:rsidR="007E2A76" w:rsidRDefault="007E2A76"/>
    <w:p w:rsidR="007E2A76" w:rsidRDefault="00CB45AE">
      <w:hyperlink r:id="rId49" w:anchor="carousel" w:history="1">
        <w:r w:rsidR="007E2A76" w:rsidRPr="00202772">
          <w:rPr>
            <w:rStyle w:val="Hyperlink"/>
          </w:rPr>
          <w:t>http://getbootstrap.com/javascript/#carousel</w:t>
        </w:r>
      </w:hyperlink>
    </w:p>
    <w:p w:rsidR="007E2A76" w:rsidRDefault="007E2A76"/>
    <w:p w:rsidR="00A0049A" w:rsidRDefault="00FD2F1B" w:rsidP="00FD2F1B">
      <w:pPr>
        <w:pStyle w:val="Heading2"/>
      </w:pPr>
      <w:r>
        <w:rPr>
          <w:rFonts w:hint="eastAsia"/>
        </w:rPr>
        <w:t>评论</w:t>
      </w:r>
    </w:p>
    <w:p w:rsidR="00362FC0" w:rsidRDefault="00C01DD5" w:rsidP="00FD2F1B">
      <w:r w:rsidRPr="00C01DD5">
        <w:t>django.contrib.comments</w:t>
      </w:r>
      <w:r>
        <w:rPr>
          <w:rFonts w:hint="eastAsia"/>
        </w:rPr>
        <w:t>在</w:t>
      </w:r>
      <w:r>
        <w:rPr>
          <w:rFonts w:hint="eastAsia"/>
        </w:rPr>
        <w:t>django1.8</w:t>
      </w:r>
      <w:r>
        <w:rPr>
          <w:rFonts w:hint="eastAsia"/>
        </w:rPr>
        <w:t>已删除</w:t>
      </w:r>
    </w:p>
    <w:p w:rsidR="003F3008" w:rsidRPr="003F3008" w:rsidRDefault="00CB45AE" w:rsidP="00060DA2">
      <w:hyperlink r:id="rId50" w:history="1">
        <w:r w:rsidR="003F3008" w:rsidRPr="00F7604E">
          <w:rPr>
            <w:rStyle w:val="Hyperlink"/>
          </w:rPr>
          <w:t>ImportError: No module named comments django</w:t>
        </w:r>
      </w:hyperlink>
    </w:p>
    <w:p w:rsidR="003F3008" w:rsidRPr="003F3008" w:rsidRDefault="003F3008" w:rsidP="00060DA2">
      <w:r w:rsidRPr="003F3008">
        <w:t>Django comments are deprecated in latest version. You can either install older django version (such as 1.5). Or the better solution is to install comments from external repository like so:</w:t>
      </w:r>
    </w:p>
    <w:p w:rsidR="003F3008" w:rsidRPr="003F3008" w:rsidRDefault="003F3008" w:rsidP="00060DA2">
      <w:pPr>
        <w:pStyle w:val="code"/>
      </w:pPr>
      <w:proofErr w:type="gramStart"/>
      <w:r w:rsidRPr="003F3008">
        <w:t>pip</w:t>
      </w:r>
      <w:proofErr w:type="gramEnd"/>
      <w:r w:rsidRPr="003F3008">
        <w:t xml:space="preserve"> install django-contrib-comments</w:t>
      </w:r>
    </w:p>
    <w:p w:rsidR="003F3008" w:rsidRPr="003F3008" w:rsidRDefault="003F3008" w:rsidP="00060DA2">
      <w:proofErr w:type="gramStart"/>
      <w:r w:rsidRPr="003F3008">
        <w:t>and</w:t>
      </w:r>
      <w:proofErr w:type="gramEnd"/>
      <w:r w:rsidRPr="003F3008">
        <w:t xml:space="preserve"> then change all imports like this:</w:t>
      </w:r>
    </w:p>
    <w:p w:rsidR="003F3008" w:rsidRPr="009514CF" w:rsidRDefault="003F3008" w:rsidP="00060DA2">
      <w:pPr>
        <w:pStyle w:val="code"/>
      </w:pPr>
      <w:proofErr w:type="gramStart"/>
      <w:r w:rsidRPr="009514CF">
        <w:rPr>
          <w:b/>
          <w:bCs/>
          <w:color w:val="0000FF"/>
        </w:rPr>
        <w:t>from</w:t>
      </w:r>
      <w:proofErr w:type="gramEnd"/>
      <w:r w:rsidRPr="009514CF">
        <w:t xml:space="preserve"> django</w:t>
      </w:r>
      <w:r w:rsidRPr="009514CF">
        <w:rPr>
          <w:b/>
          <w:bCs/>
          <w:color w:val="000080"/>
        </w:rPr>
        <w:t>.</w:t>
      </w:r>
      <w:r w:rsidRPr="009514CF">
        <w:t>contrib</w:t>
      </w:r>
      <w:r w:rsidRPr="009514CF">
        <w:rPr>
          <w:b/>
          <w:bCs/>
          <w:color w:val="000080"/>
        </w:rPr>
        <w:t>.</w:t>
      </w:r>
      <w:r w:rsidRPr="009514CF">
        <w:t>comments</w:t>
      </w:r>
      <w:r w:rsidRPr="009514CF">
        <w:rPr>
          <w:b/>
          <w:bCs/>
          <w:color w:val="000080"/>
        </w:rPr>
        <w:t>.</w:t>
      </w:r>
      <w:r w:rsidRPr="009514CF">
        <w:t xml:space="preserve">models </w:t>
      </w:r>
      <w:r w:rsidRPr="009514CF">
        <w:rPr>
          <w:b/>
          <w:bCs/>
          <w:color w:val="0000FF"/>
        </w:rPr>
        <w:t>import</w:t>
      </w:r>
      <w:r w:rsidRPr="009514CF">
        <w:t xml:space="preserve"> Comment </w:t>
      </w:r>
      <w:r w:rsidRPr="009514CF">
        <w:rPr>
          <w:color w:val="008000"/>
        </w:rPr>
        <w:t># old</w:t>
      </w:r>
    </w:p>
    <w:p w:rsidR="003F3008" w:rsidRPr="009514CF" w:rsidRDefault="003F3008" w:rsidP="00060DA2">
      <w:pPr>
        <w:pStyle w:val="code"/>
      </w:pPr>
      <w:proofErr w:type="gramStart"/>
      <w:r w:rsidRPr="009514CF">
        <w:rPr>
          <w:b/>
          <w:bCs/>
          <w:color w:val="0000FF"/>
        </w:rPr>
        <w:t>from</w:t>
      </w:r>
      <w:proofErr w:type="gramEnd"/>
      <w:r w:rsidRPr="009514CF">
        <w:t xml:space="preserve"> django_comments</w:t>
      </w:r>
      <w:r w:rsidRPr="009514CF">
        <w:rPr>
          <w:b/>
          <w:bCs/>
          <w:color w:val="000080"/>
        </w:rPr>
        <w:t>.</w:t>
      </w:r>
      <w:r w:rsidRPr="009514CF">
        <w:t xml:space="preserve">models </w:t>
      </w:r>
      <w:r w:rsidRPr="009514CF">
        <w:rPr>
          <w:b/>
          <w:bCs/>
          <w:color w:val="0000FF"/>
        </w:rPr>
        <w:t>import</w:t>
      </w:r>
      <w:r w:rsidRPr="009514CF">
        <w:t xml:space="preserve"> Comment </w:t>
      </w:r>
      <w:r w:rsidRPr="009514CF">
        <w:rPr>
          <w:color w:val="008000"/>
        </w:rPr>
        <w:t># new</w:t>
      </w:r>
    </w:p>
    <w:p w:rsidR="003F3008" w:rsidRDefault="003F3008" w:rsidP="00FD2F1B"/>
    <w:p w:rsidR="00C018CF" w:rsidRPr="00C018CF" w:rsidRDefault="00C018CF" w:rsidP="00C018CF">
      <w:r w:rsidRPr="00C018CF">
        <w:t>Django1.9</w:t>
      </w:r>
      <w:r w:rsidRPr="00C018CF">
        <w:t>版本使用</w:t>
      </w:r>
      <w:r w:rsidRPr="00C018CF">
        <w:t>django_comments</w:t>
      </w:r>
      <w:r w:rsidRPr="00C018CF">
        <w:t>而非</w:t>
      </w:r>
      <w:r w:rsidRPr="00C018CF">
        <w:t>“django.contrib.comments”</w:t>
      </w:r>
      <w:r w:rsidRPr="00C018CF">
        <w:t>，直接</w:t>
      </w:r>
      <w:r w:rsidRPr="00C018CF">
        <w:t>pip install django-contrib-comments</w:t>
      </w:r>
      <w:r w:rsidRPr="00C018CF">
        <w:t>即可。</w:t>
      </w:r>
    </w:p>
    <w:p w:rsidR="00C018CF" w:rsidRPr="00C018CF" w:rsidRDefault="00C018CF" w:rsidP="00FD2F1B"/>
    <w:p w:rsidR="009F5CB9" w:rsidRDefault="009F5CB9" w:rsidP="00FD2F1B">
      <w:r>
        <w:rPr>
          <w:rFonts w:hint="eastAsia"/>
        </w:rPr>
        <w:t>可选的库包括</w:t>
      </w:r>
    </w:p>
    <w:p w:rsidR="009B1581" w:rsidRDefault="009B1581" w:rsidP="009B1581">
      <w:pPr>
        <w:pStyle w:val="ListParagraph"/>
        <w:numPr>
          <w:ilvl w:val="0"/>
          <w:numId w:val="14"/>
        </w:numPr>
      </w:pPr>
      <w:r>
        <w:rPr>
          <w:rFonts w:hint="eastAsia"/>
        </w:rPr>
        <w:t>mptt</w:t>
      </w:r>
    </w:p>
    <w:p w:rsidR="009B1581" w:rsidRDefault="009B1581" w:rsidP="009B1581">
      <w:pPr>
        <w:pStyle w:val="ListParagraph"/>
        <w:numPr>
          <w:ilvl w:val="0"/>
          <w:numId w:val="14"/>
        </w:numPr>
      </w:pPr>
      <w:r w:rsidRPr="009B1581">
        <w:t>threadedcomments</w:t>
      </w:r>
    </w:p>
    <w:p w:rsidR="009F5CB9" w:rsidRDefault="009F5CB9" w:rsidP="00FD2F1B">
      <w:r>
        <w:rPr>
          <w:rFonts w:hint="eastAsia"/>
        </w:rPr>
        <w:t>最后选用</w:t>
      </w:r>
      <w:r>
        <w:rPr>
          <w:rFonts w:hint="eastAsia"/>
        </w:rPr>
        <w:t>mptt</w:t>
      </w:r>
    </w:p>
    <w:p w:rsidR="009F5CB9" w:rsidRDefault="009F5CB9" w:rsidP="00FD2F1B"/>
    <w:p w:rsidR="009F5CB9" w:rsidRPr="00750DEE" w:rsidRDefault="00DD6F2E" w:rsidP="00FD2F1B">
      <w:r>
        <w:rPr>
          <w:rFonts w:hint="eastAsia"/>
        </w:rPr>
        <w:t>生成的数据库效果图</w:t>
      </w:r>
    </w:p>
    <w:p w:rsidR="004E5875" w:rsidRDefault="00506C01" w:rsidP="00FD2F1B">
      <w:r>
        <w:rPr>
          <w:rFonts w:hint="eastAsia"/>
          <w:noProof/>
        </w:rPr>
        <w:drawing>
          <wp:inline distT="0" distB="0" distL="0" distR="0" wp14:anchorId="6EA759A4" wp14:editId="2526DD65">
            <wp:extent cx="7410450" cy="447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C01" w:rsidRDefault="00294319" w:rsidP="00FD2F1B">
      <w:r>
        <w:rPr>
          <w:rFonts w:hint="eastAsia"/>
          <w:noProof/>
        </w:rPr>
        <w:drawing>
          <wp:inline distT="0" distB="0" distL="0" distR="0" wp14:anchorId="5F08260F" wp14:editId="56A8FA65">
            <wp:extent cx="7410450" cy="412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FA0" w:rsidRPr="00C65FA0" w:rsidRDefault="00C65FA0" w:rsidP="008976E5">
      <w:pPr>
        <w:rPr>
          <w:b/>
        </w:rPr>
      </w:pPr>
      <w:r w:rsidRPr="00C65FA0">
        <w:rPr>
          <w:rFonts w:hint="eastAsia"/>
          <w:b/>
        </w:rPr>
        <w:t>object_pk</w:t>
      </w:r>
    </w:p>
    <w:p w:rsidR="008976E5" w:rsidRDefault="008976E5" w:rsidP="008976E5">
      <w:r>
        <w:t>M</w:t>
      </w:r>
      <w:r>
        <w:rPr>
          <w:rFonts w:hint="eastAsia"/>
        </w:rPr>
        <w:t>ptt</w:t>
      </w:r>
      <w:r>
        <w:rPr>
          <w:rFonts w:hint="eastAsia"/>
        </w:rPr>
        <w:t>第一级的</w:t>
      </w:r>
      <w:r>
        <w:rPr>
          <w:rFonts w:hint="eastAsia"/>
        </w:rPr>
        <w:t>object_pk</w:t>
      </w:r>
      <w:r>
        <w:rPr>
          <w:rFonts w:hint="eastAsia"/>
        </w:rPr>
        <w:t>是</w:t>
      </w:r>
      <w:r>
        <w:rPr>
          <w:rFonts w:hint="eastAsia"/>
        </w:rPr>
        <w:t>crowdfunding</w:t>
      </w:r>
      <w:r>
        <w:rPr>
          <w:rFonts w:hint="eastAsia"/>
        </w:rPr>
        <w:t>，但是子评论的</w:t>
      </w:r>
      <w:r>
        <w:rPr>
          <w:rFonts w:hint="eastAsia"/>
        </w:rPr>
        <w:t>object_pk</w:t>
      </w:r>
      <w:r>
        <w:rPr>
          <w:rFonts w:hint="eastAsia"/>
        </w:rPr>
        <w:t>是</w:t>
      </w:r>
      <w:r w:rsidR="00D875A5">
        <w:rPr>
          <w:rFonts w:hint="eastAsia"/>
        </w:rPr>
        <w:t>父</w:t>
      </w:r>
      <w:r>
        <w:rPr>
          <w:rFonts w:hint="eastAsia"/>
        </w:rPr>
        <w:t>评论</w:t>
      </w:r>
    </w:p>
    <w:p w:rsidR="00294319" w:rsidRDefault="005F4735" w:rsidP="00FD2F1B">
      <w:r>
        <w:rPr>
          <w:rFonts w:hint="eastAsia"/>
          <w:color w:val="FF0000"/>
        </w:rPr>
        <w:t>注</w:t>
      </w:r>
      <w:r>
        <w:rPr>
          <w:rFonts w:hint="eastAsia"/>
          <w:color w:val="FF0000"/>
        </w:rPr>
        <w:t xml:space="preserve">: </w:t>
      </w:r>
      <w:r w:rsidR="00294319" w:rsidRPr="00877654">
        <w:rPr>
          <w:rFonts w:hint="eastAsia"/>
          <w:color w:val="FF0000"/>
        </w:rPr>
        <w:t>9</w:t>
      </w:r>
      <w:r w:rsidR="00294319">
        <w:rPr>
          <w:rFonts w:hint="eastAsia"/>
        </w:rPr>
        <w:t>是手动改的</w:t>
      </w:r>
      <w:r w:rsidR="00294319">
        <w:rPr>
          <w:rFonts w:hint="eastAsia"/>
        </w:rPr>
        <w:t>level</w:t>
      </w:r>
      <w:r w:rsidR="00294319">
        <w:rPr>
          <w:rFonts w:hint="eastAsia"/>
        </w:rPr>
        <w:t>变成</w:t>
      </w:r>
      <w:r w:rsidR="00294319">
        <w:rPr>
          <w:rFonts w:hint="eastAsia"/>
        </w:rPr>
        <w:t>1</w:t>
      </w:r>
      <w:r w:rsidR="00294319">
        <w:rPr>
          <w:rFonts w:hint="eastAsia"/>
        </w:rPr>
        <w:t>，变成</w:t>
      </w:r>
      <w:r w:rsidR="00294319">
        <w:rPr>
          <w:rFonts w:hint="eastAsia"/>
        </w:rPr>
        <w:t>8</w:t>
      </w:r>
      <w:r w:rsidR="00294319">
        <w:rPr>
          <w:rFonts w:hint="eastAsia"/>
        </w:rPr>
        <w:t>的子</w:t>
      </w:r>
      <w:r w:rsidR="00877654">
        <w:rPr>
          <w:rFonts w:hint="eastAsia"/>
        </w:rPr>
        <w:t>，</w:t>
      </w:r>
      <w:r>
        <w:rPr>
          <w:rFonts w:hint="eastAsia"/>
        </w:rPr>
        <w:t>用些测试目的。</w:t>
      </w:r>
      <w:r w:rsidR="00877654">
        <w:rPr>
          <w:rFonts w:hint="eastAsia"/>
        </w:rPr>
        <w:t>所以</w:t>
      </w:r>
      <w:r w:rsidR="00877654">
        <w:rPr>
          <w:rFonts w:hint="eastAsia"/>
        </w:rPr>
        <w:t>object_id=2</w:t>
      </w:r>
      <w:r>
        <w:rPr>
          <w:rFonts w:hint="eastAsia"/>
        </w:rPr>
        <w:t>，因为创建是</w:t>
      </w:r>
      <w:r>
        <w:rPr>
          <w:rFonts w:hint="eastAsia"/>
        </w:rPr>
        <w:t>level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1C776C" w:rsidRDefault="001C776C" w:rsidP="00FD2F1B"/>
    <w:p w:rsidR="00294319" w:rsidRDefault="00FD2041" w:rsidP="00FD2F1B">
      <w:r>
        <w:rPr>
          <w:rFonts w:hint="eastAsia"/>
        </w:rPr>
        <w:t>评论显示的树形结构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90"/>
        <w:gridCol w:w="490"/>
      </w:tblGrid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8</w:t>
            </w:r>
          </w:p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9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F2312B" w:rsidTr="00414CD9">
        <w:tc>
          <w:tcPr>
            <w:tcW w:w="426" w:type="dxa"/>
          </w:tcPr>
          <w:p w:rsidR="00F2312B" w:rsidRDefault="00F2312B" w:rsidP="00FD2F1B"/>
        </w:tc>
        <w:tc>
          <w:tcPr>
            <w:tcW w:w="426" w:type="dxa"/>
          </w:tcPr>
          <w:p w:rsidR="00F2312B" w:rsidRDefault="00F2312B" w:rsidP="00FD2F1B"/>
        </w:tc>
        <w:tc>
          <w:tcPr>
            <w:tcW w:w="490" w:type="dxa"/>
            <w:shd w:val="clear" w:color="auto" w:fill="00FF00"/>
          </w:tcPr>
          <w:p w:rsidR="00F2312B" w:rsidRDefault="00F2312B" w:rsidP="00FD2F1B">
            <w:r>
              <w:rPr>
                <w:rFonts w:hint="eastAsia"/>
              </w:rPr>
              <w:t>12</w:t>
            </w:r>
          </w:p>
        </w:tc>
        <w:tc>
          <w:tcPr>
            <w:tcW w:w="490" w:type="dxa"/>
          </w:tcPr>
          <w:p w:rsidR="00F2312B" w:rsidRDefault="00F2312B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13</w:t>
            </w:r>
          </w:p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20</w:t>
            </w:r>
          </w:p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11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14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10</w:t>
            </w:r>
          </w:p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15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16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17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</w:tcPr>
          <w:p w:rsidR="001132B6" w:rsidRDefault="001132B6" w:rsidP="00FD2F1B"/>
        </w:tc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19</w:t>
            </w:r>
          </w:p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  <w:tr w:rsidR="001132B6" w:rsidTr="00414CD9">
        <w:tc>
          <w:tcPr>
            <w:tcW w:w="426" w:type="dxa"/>
            <w:shd w:val="clear" w:color="auto" w:fill="00FF00"/>
          </w:tcPr>
          <w:p w:rsidR="001132B6" w:rsidRDefault="001132B6" w:rsidP="00FD2F1B">
            <w:r>
              <w:rPr>
                <w:rFonts w:hint="eastAsia"/>
              </w:rPr>
              <w:t>18</w:t>
            </w:r>
          </w:p>
        </w:tc>
        <w:tc>
          <w:tcPr>
            <w:tcW w:w="426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  <w:tc>
          <w:tcPr>
            <w:tcW w:w="490" w:type="dxa"/>
          </w:tcPr>
          <w:p w:rsidR="001132B6" w:rsidRDefault="001132B6" w:rsidP="00FD2F1B"/>
        </w:tc>
      </w:tr>
    </w:tbl>
    <w:p w:rsidR="007B504D" w:rsidRDefault="007B504D" w:rsidP="00FD2F1B"/>
    <w:p w:rsidR="007B504D" w:rsidRDefault="00716C1B" w:rsidP="00FD2F1B">
      <w:r>
        <w:rPr>
          <w:rFonts w:hint="eastAsia"/>
        </w:rPr>
        <w:t>html</w:t>
      </w:r>
      <w:r>
        <w:rPr>
          <w:rFonts w:hint="eastAsia"/>
        </w:rPr>
        <w:t>结构如下</w:t>
      </w:r>
    </w:p>
    <w:p w:rsidR="004309C6" w:rsidRDefault="00983DB2" w:rsidP="00FD2F1B">
      <w:r>
        <w:rPr>
          <w:rFonts w:hint="eastAsia"/>
          <w:noProof/>
        </w:rPr>
        <w:drawing>
          <wp:inline distT="0" distB="0" distL="0" distR="0" wp14:anchorId="2B9AD294" wp14:editId="6D8D4218">
            <wp:extent cx="4076700" cy="26003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738B" w:rsidRDefault="0015738B" w:rsidP="00FD2F1B"/>
    <w:p w:rsidR="0015738B" w:rsidRPr="008976E5" w:rsidRDefault="0015738B" w:rsidP="00FD2F1B"/>
    <w:p w:rsidR="008D53E2" w:rsidRPr="00CB084C" w:rsidRDefault="00CB45AE" w:rsidP="008D53E2">
      <w:hyperlink r:id="rId54" w:history="1">
        <w:proofErr w:type="gramStart"/>
        <w:r w:rsidR="008D53E2" w:rsidRPr="00CB084C">
          <w:rPr>
            <w:rStyle w:val="Hyperlink"/>
          </w:rPr>
          <w:t>django-mptt</w:t>
        </w:r>
        <w:proofErr w:type="gramEnd"/>
      </w:hyperlink>
      <w:r w:rsidR="008D53E2">
        <w:rPr>
          <w:rStyle w:val="Hyperlink"/>
          <w:rFonts w:hint="eastAsia"/>
        </w:rPr>
        <w:t xml:space="preserve"> (github)</w:t>
      </w:r>
    </w:p>
    <w:p w:rsidR="008D53E2" w:rsidRDefault="00CB45AE" w:rsidP="008D53E2">
      <w:pPr>
        <w:rPr>
          <w:rStyle w:val="Hyperlink"/>
        </w:rPr>
      </w:pPr>
      <w:hyperlink r:id="rId55" w:history="1">
        <w:r w:rsidR="008D53E2" w:rsidRPr="00202772">
          <w:rPr>
            <w:rStyle w:val="Hyperlink"/>
          </w:rPr>
          <w:t>http://django-mptt.readthedocs.io/en/latest/index.html</w:t>
        </w:r>
      </w:hyperlink>
    </w:p>
    <w:p w:rsidR="008D53E2" w:rsidRDefault="00CB45AE" w:rsidP="008D53E2">
      <w:hyperlink r:id="rId56" w:anchor="getting-started" w:history="1">
        <w:r w:rsidR="008D53E2" w:rsidRPr="00F612F8">
          <w:rPr>
            <w:rStyle w:val="Hyperlink"/>
          </w:rPr>
          <w:t>http://django-mptt.readthedocs.io/en/latest/tutorial.html#getting-started</w:t>
        </w:r>
      </w:hyperlink>
    </w:p>
    <w:p w:rsidR="008D53E2" w:rsidRDefault="008D53E2" w:rsidP="008D53E2"/>
    <w:p w:rsidR="008D53E2" w:rsidRPr="003F0CB8" w:rsidRDefault="008D53E2" w:rsidP="008D53E2">
      <w:pPr>
        <w:rPr>
          <w:u w:val="single"/>
        </w:rPr>
      </w:pPr>
      <w:r w:rsidRPr="003F0CB8">
        <w:rPr>
          <w:u w:val="single"/>
        </w:rPr>
        <w:t>mfitzp.io</w:t>
      </w:r>
    </w:p>
    <w:p w:rsidR="008D53E2" w:rsidRPr="00233DFF" w:rsidRDefault="00CB45AE" w:rsidP="008D53E2">
      <w:pPr>
        <w:rPr>
          <w:highlight w:val="green"/>
        </w:rPr>
      </w:pPr>
      <w:hyperlink r:id="rId57" w:tooltip="Django AJAX threaded-comments using only jQuery" w:history="1">
        <w:r w:rsidR="008D53E2" w:rsidRPr="00233DFF">
          <w:rPr>
            <w:rStyle w:val="Hyperlink"/>
            <w:highlight w:val="green"/>
          </w:rPr>
          <w:t>Django AJAX threaded-comments using only jQuery</w:t>
        </w:r>
      </w:hyperlink>
    </w:p>
    <w:p w:rsidR="008D53E2" w:rsidRPr="005E6F76" w:rsidRDefault="008D53E2" w:rsidP="008D53E2">
      <w:pPr>
        <w:rPr>
          <w:rStyle w:val="Hyperlink"/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HYPERLINK "http://mfitzp.io/article/django-threaded-comments/" \o "Django Threaded Comments" </w:instrText>
      </w:r>
      <w:r>
        <w:rPr>
          <w:highlight w:val="green"/>
        </w:rPr>
        <w:fldChar w:fldCharType="separate"/>
      </w:r>
      <w:r w:rsidRPr="005E6F76">
        <w:rPr>
          <w:rStyle w:val="Hyperlink"/>
          <w:highlight w:val="green"/>
        </w:rPr>
        <w:t>Django Threaded Comments</w:t>
      </w:r>
      <w:r w:rsidRPr="005E6F76">
        <w:rPr>
          <w:rStyle w:val="Hyperlink"/>
          <w:rFonts w:hint="eastAsia"/>
          <w:highlight w:val="green"/>
        </w:rPr>
        <w:t xml:space="preserve"> with mptt</w:t>
      </w:r>
    </w:p>
    <w:p w:rsidR="008D53E2" w:rsidRPr="00F717F0" w:rsidRDefault="008D53E2" w:rsidP="008D53E2">
      <w:r>
        <w:rPr>
          <w:highlight w:val="green"/>
        </w:rPr>
        <w:fldChar w:fldCharType="end"/>
      </w:r>
      <w:hyperlink r:id="rId58" w:history="1">
        <w:r w:rsidRPr="00233DFF">
          <w:rPr>
            <w:rStyle w:val="Hyperlink"/>
            <w:highlight w:val="green"/>
          </w:rPr>
          <w:t>Syntax highlighting with Django and Markdown</w:t>
        </w:r>
      </w:hyperlink>
    </w:p>
    <w:p w:rsidR="008D53E2" w:rsidRDefault="008D53E2" w:rsidP="008D53E2"/>
    <w:p w:rsidR="008D53E2" w:rsidRPr="003F0CB8" w:rsidRDefault="008D53E2" w:rsidP="008D53E2">
      <w:pPr>
        <w:rPr>
          <w:u w:val="single"/>
        </w:rPr>
      </w:pPr>
      <w:proofErr w:type="gramStart"/>
      <w:r w:rsidRPr="003F0CB8">
        <w:rPr>
          <w:rFonts w:hint="eastAsia"/>
          <w:u w:val="single"/>
        </w:rPr>
        <w:t>slog</w:t>
      </w:r>
      <w:proofErr w:type="gramEnd"/>
    </w:p>
    <w:p w:rsidR="008D53E2" w:rsidRDefault="00CB45AE" w:rsidP="008D53E2">
      <w:pPr>
        <w:rPr>
          <w:rStyle w:val="Hyperlink"/>
        </w:rPr>
      </w:pPr>
      <w:hyperlink r:id="rId59" w:history="1">
        <w:r w:rsidR="008D53E2" w:rsidRPr="00287E59">
          <w:rPr>
            <w:rStyle w:val="Hyperlink"/>
            <w:highlight w:val="green"/>
          </w:rPr>
          <w:t xml:space="preserve">django </w:t>
        </w:r>
        <w:r w:rsidR="008D53E2" w:rsidRPr="00287E59">
          <w:rPr>
            <w:rStyle w:val="Hyperlink"/>
            <w:highlight w:val="green"/>
          </w:rPr>
          <w:t>简易博客开发</w:t>
        </w:r>
        <w:r w:rsidR="008D53E2" w:rsidRPr="00287E59">
          <w:rPr>
            <w:rStyle w:val="Hyperlink"/>
            <w:highlight w:val="green"/>
          </w:rPr>
          <w:t xml:space="preserve"> 4 comments</w:t>
        </w:r>
        <w:r w:rsidR="008D53E2" w:rsidRPr="00287E59">
          <w:rPr>
            <w:rStyle w:val="Hyperlink"/>
            <w:highlight w:val="green"/>
          </w:rPr>
          <w:t>库使用及</w:t>
        </w:r>
        <w:r w:rsidR="008D53E2" w:rsidRPr="00287E59">
          <w:rPr>
            <w:rStyle w:val="Hyperlink"/>
            <w:highlight w:val="green"/>
          </w:rPr>
          <w:t>ajax</w:t>
        </w:r>
        <w:r w:rsidR="008D53E2" w:rsidRPr="00287E59">
          <w:rPr>
            <w:rStyle w:val="Hyperlink"/>
            <w:highlight w:val="green"/>
          </w:rPr>
          <w:t>支持</w:t>
        </w:r>
      </w:hyperlink>
    </w:p>
    <w:p w:rsidR="008D53E2" w:rsidRDefault="008D53E2" w:rsidP="008D53E2"/>
    <w:p w:rsidR="008D53E2" w:rsidRDefault="00CB45AE" w:rsidP="008D53E2">
      <w:hyperlink r:id="rId60" w:history="1">
        <w:r w:rsidR="008D53E2" w:rsidRPr="00D079FD">
          <w:rPr>
            <w:rStyle w:val="Hyperlink"/>
            <w:highlight w:val="green"/>
          </w:rPr>
          <w:t>Django mptt</w:t>
        </w:r>
        <w:r w:rsidR="008D53E2" w:rsidRPr="00D079FD">
          <w:rPr>
            <w:rStyle w:val="Hyperlink"/>
            <w:highlight w:val="green"/>
          </w:rPr>
          <w:t>介绍以及使用</w:t>
        </w:r>
      </w:hyperlink>
    </w:p>
    <w:p w:rsidR="008D53E2" w:rsidRPr="00F7604E" w:rsidRDefault="008D53E2" w:rsidP="008D53E2"/>
    <w:p w:rsidR="00294319" w:rsidRPr="00294319" w:rsidRDefault="006F625C" w:rsidP="00FD2F1B">
      <w:proofErr w:type="gramStart"/>
      <w:r w:rsidRPr="006F625C">
        <w:t>django-threadedcomments</w:t>
      </w:r>
      <w:proofErr w:type="gramEnd"/>
    </w:p>
    <w:p w:rsidR="00362FC0" w:rsidRDefault="00CB45AE" w:rsidP="00FD2F1B">
      <w:hyperlink r:id="rId61" w:history="1">
        <w:r w:rsidR="00362FC0" w:rsidRPr="00076D72">
          <w:rPr>
            <w:rStyle w:val="Hyperlink"/>
            <w:highlight w:val="green"/>
          </w:rPr>
          <w:t>https://pypi.python.org/pypi/django-threadedcomments</w:t>
        </w:r>
      </w:hyperlink>
    </w:p>
    <w:p w:rsidR="00206304" w:rsidRDefault="00CB45AE" w:rsidP="00206304">
      <w:hyperlink r:id="rId62" w:history="1">
        <w:r w:rsidR="00206304" w:rsidRPr="00202772">
          <w:rPr>
            <w:rStyle w:val="Hyperlink"/>
          </w:rPr>
          <w:t>https://github.com/HonzaKral/django-threadedcomments</w:t>
        </w:r>
      </w:hyperlink>
    </w:p>
    <w:p w:rsidR="006F625C" w:rsidRDefault="00CB45AE" w:rsidP="006F625C">
      <w:hyperlink r:id="rId63" w:history="1">
        <w:r w:rsidR="006F625C" w:rsidRPr="00FC5E27">
          <w:rPr>
            <w:rStyle w:val="Hyperlink"/>
          </w:rPr>
          <w:t>Eric Florenzano’s Blog</w:t>
        </w:r>
        <w:r w:rsidR="006F625C" w:rsidRPr="00FC5E27">
          <w:rPr>
            <w:rStyle w:val="Hyperlink"/>
            <w:rFonts w:hint="eastAsia"/>
          </w:rPr>
          <w:t xml:space="preserve"> - </w:t>
        </w:r>
        <w:r w:rsidR="006F625C" w:rsidRPr="00FC5E27">
          <w:rPr>
            <w:rStyle w:val="Hyperlink"/>
          </w:rPr>
          <w:t>Category: django-threadedcomments</w:t>
        </w:r>
      </w:hyperlink>
    </w:p>
    <w:p w:rsidR="009430D2" w:rsidRDefault="009430D2" w:rsidP="0013645C"/>
    <w:p w:rsidR="006F625C" w:rsidRDefault="002B05FE" w:rsidP="0013645C">
      <w:proofErr w:type="gramStart"/>
      <w:r w:rsidRPr="006F625C">
        <w:t>django-comments</w:t>
      </w:r>
      <w:r>
        <w:rPr>
          <w:rFonts w:hint="eastAsia"/>
        </w:rPr>
        <w:t>-</w:t>
      </w:r>
      <w:r w:rsidRPr="006F625C">
        <w:t>threaded</w:t>
      </w:r>
      <w:proofErr w:type="gramEnd"/>
    </w:p>
    <w:p w:rsidR="0013645C" w:rsidRDefault="00CB45AE" w:rsidP="0013645C">
      <w:hyperlink r:id="rId64" w:history="1">
        <w:r w:rsidR="0013645C" w:rsidRPr="00202772">
          <w:rPr>
            <w:rStyle w:val="Hyperlink"/>
          </w:rPr>
          <w:t>https://github.com/marazmiki/django-comments-threaded</w:t>
        </w:r>
      </w:hyperlink>
    </w:p>
    <w:p w:rsidR="00746BE0" w:rsidRDefault="00746BE0" w:rsidP="00AB156E"/>
    <w:p w:rsidR="00746BE0" w:rsidRDefault="00746BE0" w:rsidP="00AB156E">
      <w:proofErr w:type="gramStart"/>
      <w:r w:rsidRPr="00746BE0">
        <w:t>django-contrib-comments</w:t>
      </w:r>
      <w:proofErr w:type="gramEnd"/>
      <w:r w:rsidR="000C59BF">
        <w:rPr>
          <w:rFonts w:hint="eastAsia"/>
        </w:rPr>
        <w:t xml:space="preserve"> / </w:t>
      </w:r>
      <w:r w:rsidR="000C59BF" w:rsidRPr="00C018CF">
        <w:t>django_comments</w:t>
      </w:r>
    </w:p>
    <w:p w:rsidR="00AB156E" w:rsidRDefault="00CB45AE" w:rsidP="00AB156E">
      <w:hyperlink r:id="rId65" w:history="1">
        <w:r w:rsidR="00AB156E" w:rsidRPr="00202772">
          <w:rPr>
            <w:rStyle w:val="Hyperlink"/>
          </w:rPr>
          <w:t>http://django-comments-xtd.readthedocs.io/en/latest/</w:t>
        </w:r>
      </w:hyperlink>
    </w:p>
    <w:p w:rsidR="00B515E4" w:rsidRPr="00CD741D" w:rsidRDefault="00CB45AE" w:rsidP="00B515E4">
      <w:hyperlink r:id="rId66" w:tgtFrame="_blank" w:history="1">
        <w:r w:rsidR="00B515E4" w:rsidRPr="00CD741D">
          <w:rPr>
            <w:rStyle w:val="Hyperlink"/>
          </w:rPr>
          <w:t>Django </w:t>
        </w:r>
        <w:r w:rsidR="00B515E4" w:rsidRPr="00CD741D">
          <w:rPr>
            <w:rStyle w:val="Hyperlink"/>
          </w:rPr>
          <w:t>自带</w:t>
        </w:r>
        <w:r w:rsidR="00B515E4" w:rsidRPr="00CD741D">
          <w:rPr>
            <w:rStyle w:val="Hyperlink"/>
          </w:rPr>
          <w:t>comment</w:t>
        </w:r>
        <w:r w:rsidR="00B515E4" w:rsidRPr="00CD741D">
          <w:rPr>
            <w:rStyle w:val="Hyperlink"/>
          </w:rPr>
          <w:t>评论库使用</w:t>
        </w:r>
      </w:hyperlink>
    </w:p>
    <w:p w:rsidR="000203E3" w:rsidRPr="00CD741D" w:rsidRDefault="000203E3" w:rsidP="000203E3">
      <w:pPr>
        <w:rPr>
          <w:rStyle w:val="Hyperlink"/>
        </w:rPr>
      </w:pPr>
      <w:r w:rsidRPr="00CD741D">
        <w:fldChar w:fldCharType="begin"/>
      </w:r>
      <w:r w:rsidRPr="00CD741D">
        <w:instrText xml:space="preserve"> HYPERLINK "https://www.dannysite.com/blog/16/" </w:instrText>
      </w:r>
      <w:r w:rsidRPr="00CD741D">
        <w:fldChar w:fldCharType="separate"/>
      </w:r>
      <w:r w:rsidRPr="00CD741D">
        <w:rPr>
          <w:rStyle w:val="Hyperlink"/>
        </w:rPr>
        <w:t>Django</w:t>
      </w:r>
      <w:r w:rsidRPr="00CD741D">
        <w:rPr>
          <w:rStyle w:val="Hyperlink"/>
        </w:rPr>
        <w:t>个人博客开发（五）</w:t>
      </w:r>
    </w:p>
    <w:p w:rsidR="009430D2" w:rsidRDefault="000203E3" w:rsidP="000203E3">
      <w:r w:rsidRPr="00CD741D">
        <w:fldChar w:fldCharType="end"/>
      </w:r>
    </w:p>
    <w:p w:rsidR="0039274B" w:rsidRDefault="00B63407" w:rsidP="00040E03">
      <w:proofErr w:type="gramStart"/>
      <w:r w:rsidRPr="00746BE0">
        <w:t>djangocms-comments</w:t>
      </w:r>
      <w:proofErr w:type="gramEnd"/>
    </w:p>
    <w:bookmarkStart w:id="58" w:name="OLE_LINK8"/>
    <w:bookmarkStart w:id="59" w:name="OLE_LINK9"/>
    <w:p w:rsidR="00040E03" w:rsidRDefault="00040E03" w:rsidP="00040E03">
      <w:r>
        <w:fldChar w:fldCharType="begin"/>
      </w:r>
      <w:r>
        <w:instrText xml:space="preserve"> HYPERLINK "https://pypi.python.org/pypi/djangocms-comments/0.2.2" </w:instrText>
      </w:r>
      <w:r>
        <w:fldChar w:fldCharType="separate"/>
      </w:r>
      <w:r w:rsidRPr="00202772">
        <w:rPr>
          <w:rStyle w:val="Hyperlink"/>
        </w:rPr>
        <w:t>https://pypi.python.org/pypi/</w:t>
      </w:r>
      <w:bookmarkStart w:id="60" w:name="OLE_LINK10"/>
      <w:bookmarkStart w:id="61" w:name="OLE_LINK11"/>
      <w:r w:rsidRPr="00202772">
        <w:rPr>
          <w:rStyle w:val="Hyperlink"/>
        </w:rPr>
        <w:t>djangocms-comments</w:t>
      </w:r>
      <w:bookmarkEnd w:id="60"/>
      <w:bookmarkEnd w:id="61"/>
      <w:r w:rsidRPr="00202772">
        <w:rPr>
          <w:rStyle w:val="Hyperlink"/>
        </w:rPr>
        <w:t>/0.2.2</w:t>
      </w:r>
      <w:r>
        <w:rPr>
          <w:rStyle w:val="Hyperlink"/>
        </w:rPr>
        <w:fldChar w:fldCharType="end"/>
      </w:r>
    </w:p>
    <w:bookmarkEnd w:id="58"/>
    <w:bookmarkEnd w:id="59"/>
    <w:p w:rsidR="00040E03" w:rsidRPr="00040E03" w:rsidRDefault="00040E03" w:rsidP="00FD2F1B"/>
    <w:p w:rsidR="004026EA" w:rsidRPr="00CD741D" w:rsidRDefault="00CB45AE" w:rsidP="00CD741D">
      <w:hyperlink r:id="rId67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中的多级评论</w:t>
        </w:r>
      </w:hyperlink>
    </w:p>
    <w:p w:rsidR="004026EA" w:rsidRPr="00CD741D" w:rsidRDefault="00CB45AE" w:rsidP="00CD741D">
      <w:hyperlink r:id="rId68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中使用</w:t>
        </w:r>
        <w:r w:rsidR="004026EA" w:rsidRPr="00CD741D">
          <w:rPr>
            <w:rStyle w:val="Hyperlink"/>
          </w:rPr>
          <w:t>jQuery</w:t>
        </w:r>
        <w:r w:rsidR="004026EA" w:rsidRPr="00CD741D">
          <w:rPr>
            <w:rStyle w:val="Hyperlink"/>
          </w:rPr>
          <w:t>做评论的无刷新提交</w:t>
        </w:r>
      </w:hyperlink>
    </w:p>
    <w:p w:rsidR="004026EA" w:rsidRPr="00CD741D" w:rsidRDefault="00CB45AE" w:rsidP="00CD741D">
      <w:hyperlink r:id="rId69" w:tgtFrame="_blank" w:history="1">
        <w:r w:rsidR="004026EA" w:rsidRPr="00CD741D">
          <w:rPr>
            <w:rStyle w:val="Hyperlink"/>
          </w:rPr>
          <w:t>Django</w:t>
        </w:r>
        <w:r w:rsidR="004026EA" w:rsidRPr="00CD741D">
          <w:rPr>
            <w:rStyle w:val="Hyperlink"/>
          </w:rPr>
          <w:t>使用</w:t>
        </w:r>
        <w:r w:rsidR="004026EA" w:rsidRPr="00CD741D">
          <w:rPr>
            <w:rStyle w:val="Hyperlink"/>
          </w:rPr>
          <w:t>Ajax</w:t>
        </w:r>
        <w:r w:rsidR="004026EA" w:rsidRPr="00CD741D">
          <w:rPr>
            <w:rStyle w:val="Hyperlink"/>
          </w:rPr>
          <w:t>实现页面无刷新评论回复功能</w:t>
        </w:r>
      </w:hyperlink>
    </w:p>
    <w:p w:rsidR="006326FE" w:rsidRPr="006326FE" w:rsidRDefault="00CB45AE" w:rsidP="006326FE">
      <w:hyperlink r:id="rId70" w:history="1">
        <w:r w:rsidR="006326FE" w:rsidRPr="006326FE">
          <w:rPr>
            <w:rStyle w:val="Hyperlink"/>
          </w:rPr>
          <w:t>分层评论的实现思路</w:t>
        </w:r>
        <w:r w:rsidR="006326FE" w:rsidRPr="006326FE">
          <w:rPr>
            <w:rStyle w:val="Hyperlink"/>
          </w:rPr>
          <w:t xml:space="preserve">,thread comments </w:t>
        </w:r>
        <w:r w:rsidR="006326FE" w:rsidRPr="006326FE">
          <w:rPr>
            <w:rStyle w:val="Hyperlink"/>
          </w:rPr>
          <w:t>实现思路</w:t>
        </w:r>
        <w:r w:rsidR="006326FE" w:rsidRPr="006326FE">
          <w:rPr>
            <w:rStyle w:val="Hyperlink"/>
          </w:rPr>
          <w:t>,</w:t>
        </w:r>
        <w:r w:rsidR="006326FE" w:rsidRPr="006326FE">
          <w:rPr>
            <w:rStyle w:val="Hyperlink"/>
          </w:rPr>
          <w:t>数据库存树状结构</w:t>
        </w:r>
      </w:hyperlink>
    </w:p>
    <w:p w:rsidR="004026EA" w:rsidRPr="006326FE" w:rsidRDefault="004026EA" w:rsidP="00CD741D"/>
    <w:p w:rsidR="00CD741D" w:rsidRPr="00CD741D" w:rsidRDefault="00271884" w:rsidP="00CD741D">
      <w:r>
        <w:rPr>
          <w:rFonts w:hint="eastAsia"/>
        </w:rPr>
        <w:t>社会化评论</w:t>
      </w:r>
    </w:p>
    <w:p w:rsidR="00CD741D" w:rsidRDefault="00CB45AE" w:rsidP="00CD741D">
      <w:hyperlink r:id="rId71" w:tgtFrame="_blank" w:history="1">
        <w:r w:rsidR="00CD741D" w:rsidRPr="00CD741D">
          <w:rPr>
            <w:rStyle w:val="Hyperlink"/>
            <w:rFonts w:hint="eastAsia"/>
          </w:rPr>
          <w:t>django-blog-zinnia</w:t>
        </w:r>
        <w:r w:rsidR="00CD741D" w:rsidRPr="00CD741D">
          <w:rPr>
            <w:rStyle w:val="Hyperlink"/>
            <w:rFonts w:hint="eastAsia"/>
          </w:rPr>
          <w:t>集成多说评论框</w:t>
        </w:r>
      </w:hyperlink>
    </w:p>
    <w:p w:rsidR="00FC7F47" w:rsidRPr="00FC7F47" w:rsidRDefault="00CB45AE" w:rsidP="00FC7F47">
      <w:hyperlink r:id="rId72" w:tgtFrame="_blank" w:history="1">
        <w:r w:rsidR="00FC7F47" w:rsidRPr="00FC7F47">
          <w:rPr>
            <w:rStyle w:val="Hyperlink"/>
          </w:rPr>
          <w:t>Disqus_</w:t>
        </w:r>
        <w:r w:rsidR="00FC7F47" w:rsidRPr="00FC7F47">
          <w:rPr>
            <w:rStyle w:val="Hyperlink"/>
          </w:rPr>
          <w:t>百度百科</w:t>
        </w:r>
      </w:hyperlink>
    </w:p>
    <w:p w:rsidR="00AA76A3" w:rsidRPr="00AA76A3" w:rsidRDefault="00CB45AE" w:rsidP="00AA76A3">
      <w:hyperlink r:id="rId73" w:tgtFrame="_blank" w:history="1">
        <w:r w:rsidR="00AA76A3" w:rsidRPr="00AA76A3">
          <w:rPr>
            <w:rStyle w:val="Hyperlink"/>
          </w:rPr>
          <w:t>国内社会化评论</w:t>
        </w:r>
        <w:r w:rsidR="00AA76A3" w:rsidRPr="00AA76A3">
          <w:rPr>
            <w:rStyle w:val="Hyperlink"/>
          </w:rPr>
          <w:t>(</w:t>
        </w:r>
        <w:r w:rsidR="00AA76A3" w:rsidRPr="00AA76A3">
          <w:rPr>
            <w:rStyle w:val="Hyperlink"/>
          </w:rPr>
          <w:t>类</w:t>
        </w:r>
        <w:r w:rsidR="00AA76A3" w:rsidRPr="00AA76A3">
          <w:rPr>
            <w:rStyle w:val="Hyperlink"/>
          </w:rPr>
          <w:t>DISQUS)</w:t>
        </w:r>
        <w:r w:rsidR="00AA76A3" w:rsidRPr="00AA76A3">
          <w:rPr>
            <w:rStyle w:val="Hyperlink"/>
          </w:rPr>
          <w:t>插件哪个好</w:t>
        </w:r>
        <w:r w:rsidR="00AA76A3" w:rsidRPr="00AA76A3">
          <w:rPr>
            <w:rStyle w:val="Hyperlink"/>
          </w:rPr>
          <w:t>?</w:t>
        </w:r>
      </w:hyperlink>
    </w:p>
    <w:p w:rsidR="00FC7F47" w:rsidRDefault="00FC7F47" w:rsidP="00CD741D"/>
    <w:p w:rsidR="006E3867" w:rsidRDefault="006E3867" w:rsidP="002D68BE"/>
    <w:p w:rsidR="002F5686" w:rsidRDefault="002F5686" w:rsidP="002F5686">
      <w:pPr>
        <w:pStyle w:val="Heading3"/>
      </w:pPr>
      <w:proofErr w:type="gramStart"/>
      <w:r>
        <w:rPr>
          <w:rFonts w:hint="eastAsia"/>
        </w:rPr>
        <w:t>sblog</w:t>
      </w:r>
      <w:proofErr w:type="gramEnd"/>
    </w:p>
    <w:p w:rsidR="00D92333" w:rsidRDefault="00CB45AE" w:rsidP="002D68BE">
      <w:hyperlink r:id="rId74" w:history="1">
        <w:r w:rsidR="00D92333">
          <w:rPr>
            <w:rStyle w:val="Hyperlink"/>
          </w:rPr>
          <w:t>sblog</w:t>
        </w:r>
      </w:hyperlink>
      <w:r w:rsidR="00D92333">
        <w:rPr>
          <w:rFonts w:hint="eastAsia"/>
        </w:rPr>
        <w:t>怎么做</w:t>
      </w:r>
      <w:r w:rsidR="00D92333">
        <w:rPr>
          <w:rFonts w:hint="eastAsia"/>
        </w:rPr>
        <w:t>comments</w:t>
      </w:r>
      <w:r w:rsidR="00D92333">
        <w:rPr>
          <w:rFonts w:hint="eastAsia"/>
        </w:rPr>
        <w:t>的</w:t>
      </w:r>
      <w:r w:rsidR="00D92333">
        <w:rPr>
          <w:rFonts w:hint="eastAsia"/>
        </w:rPr>
        <w:t>ajax</w:t>
      </w:r>
      <w:r w:rsidR="00D92333">
        <w:rPr>
          <w:rFonts w:hint="eastAsia"/>
        </w:rPr>
        <w:t>更新的</w:t>
      </w:r>
    </w:p>
    <w:p w:rsidR="00432C62" w:rsidRDefault="00432C62" w:rsidP="002D68BE"/>
    <w:p w:rsidR="00821759" w:rsidRPr="00E46A53" w:rsidRDefault="00821759" w:rsidP="00821759">
      <w:pPr>
        <w:rPr>
          <w:i/>
        </w:rPr>
      </w:pPr>
      <w:r w:rsidRPr="00E46A53">
        <w:rPr>
          <w:rFonts w:hint="eastAsia"/>
          <w:i/>
        </w:rPr>
        <w:t>templates/simpleblog/</w:t>
      </w:r>
      <w:r w:rsidRPr="00E46A53">
        <w:rPr>
          <w:i/>
        </w:rPr>
        <w:t>blog_</w:t>
      </w:r>
      <w:r w:rsidRPr="00E46A53">
        <w:rPr>
          <w:rFonts w:hint="eastAsia"/>
          <w:i/>
        </w:rPr>
        <w:t>add_</w:t>
      </w:r>
      <w:r w:rsidRPr="00E46A53">
        <w:rPr>
          <w:i/>
        </w:rPr>
        <w:t>comments.html</w:t>
      </w:r>
    </w:p>
    <w:p w:rsidR="00821759" w:rsidRPr="00E46A53" w:rsidRDefault="00821759" w:rsidP="00E46A53">
      <w:pPr>
        <w:pStyle w:val="code"/>
      </w:pPr>
      <w:r w:rsidRPr="00E46A53">
        <w:rPr>
          <w:color w:val="0000FF"/>
        </w:rPr>
        <w:t>&lt;div</w:t>
      </w:r>
      <w:r w:rsidRPr="00E46A53">
        <w:t xml:space="preserve"> </w:t>
      </w:r>
      <w:r w:rsidRPr="00E46A53">
        <w:rPr>
          <w:color w:val="FF0000"/>
        </w:rPr>
        <w:t>id</w:t>
      </w:r>
      <w:r w:rsidRPr="00E46A53">
        <w:t>="</w:t>
      </w:r>
      <w:r w:rsidRPr="00192F21">
        <w:rPr>
          <w:highlight w:val="blue"/>
        </w:rPr>
        <w:t>comment_form</w:t>
      </w:r>
      <w:r w:rsidRPr="00E46A53">
        <w:t>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</w:t>
      </w:r>
      <w:r w:rsidRPr="00E46A53">
        <w:rPr>
          <w:color w:val="0000FF"/>
        </w:rPr>
        <w:t>&lt;form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="form-horizontal" </w:t>
      </w:r>
      <w:r w:rsidRPr="00E46A53">
        <w:rPr>
          <w:color w:val="FF0000"/>
        </w:rPr>
        <w:t>action</w:t>
      </w:r>
      <w:r w:rsidRPr="00E46A53">
        <w:t xml:space="preserve">="{% comment_form_target %}" </w:t>
      </w:r>
      <w:r w:rsidRPr="00E46A53">
        <w:rPr>
          <w:color w:val="FF0000"/>
        </w:rPr>
        <w:t>method</w:t>
      </w:r>
      <w:r w:rsidRPr="00E46A53">
        <w:t>="post"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</w:t>
      </w:r>
      <w:proofErr w:type="gramStart"/>
      <w:r w:rsidRPr="00E46A53">
        <w:rPr>
          <w:color w:val="0000FF"/>
        </w:rPr>
        <w:t>fieldset</w:t>
      </w:r>
      <w:proofErr w:type="gramEnd"/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&lt;div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>="form-actions"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   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="btn btn-info" </w:t>
      </w:r>
      <w:r w:rsidRPr="00E46A53">
        <w:rPr>
          <w:color w:val="FF0000"/>
        </w:rPr>
        <w:t>type</w:t>
      </w:r>
      <w:r w:rsidRPr="00E46A53">
        <w:t xml:space="preserve">="submit" </w:t>
      </w:r>
      <w:r w:rsidRPr="00E46A53">
        <w:rPr>
          <w:color w:val="FF0000"/>
        </w:rPr>
        <w:t>name</w:t>
      </w:r>
      <w:r w:rsidRPr="00E46A53">
        <w:t>="</w:t>
      </w:r>
      <w:r w:rsidRPr="00192F21">
        <w:rPr>
          <w:highlight w:val="blue"/>
        </w:rPr>
        <w:t>submit</w:t>
      </w:r>
      <w:r w:rsidRPr="00E46A53">
        <w:t xml:space="preserve">" </w:t>
      </w:r>
      <w:r w:rsidRPr="00E46A53">
        <w:rPr>
          <w:color w:val="FF0000"/>
        </w:rPr>
        <w:t>value</w:t>
      </w:r>
      <w:r w:rsidRPr="00E46A53">
        <w:t>="Post"</w:t>
      </w:r>
      <w:r w:rsidRPr="00E46A53">
        <w:rPr>
          <w:color w:val="0000FF"/>
        </w:rPr>
        <w:t>&gt;</w:t>
      </w:r>
    </w:p>
    <w:p w:rsidR="00821759" w:rsidRPr="00E46A53" w:rsidRDefault="00821759" w:rsidP="00E46A53">
      <w:pPr>
        <w:pStyle w:val="code"/>
      </w:pPr>
      <w:r w:rsidRPr="00E46A53">
        <w:t xml:space="preserve">            {#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class</w:t>
      </w:r>
      <w:r w:rsidRPr="00E46A53">
        <w:t xml:space="preserve">="btn btn-info" </w:t>
      </w:r>
      <w:r w:rsidRPr="00E46A53">
        <w:rPr>
          <w:color w:val="FF0000"/>
        </w:rPr>
        <w:t>type</w:t>
      </w:r>
      <w:r w:rsidRPr="00E46A53">
        <w:t xml:space="preserve">="submit" </w:t>
      </w:r>
      <w:r w:rsidRPr="00E46A53">
        <w:rPr>
          <w:color w:val="FF0000"/>
        </w:rPr>
        <w:t>name</w:t>
      </w:r>
      <w:r w:rsidRPr="00E46A53">
        <w:t xml:space="preserve">="preview" </w:t>
      </w:r>
      <w:r w:rsidRPr="00E46A53">
        <w:rPr>
          <w:color w:val="FF0000"/>
        </w:rPr>
        <w:t>value</w:t>
      </w:r>
      <w:r w:rsidRPr="00E46A53">
        <w:t>="Preview"</w:t>
      </w:r>
      <w:r w:rsidRPr="00E46A53">
        <w:rPr>
          <w:color w:val="0000FF"/>
        </w:rPr>
        <w:t>&gt;</w:t>
      </w:r>
      <w:r w:rsidRPr="00E46A53">
        <w:t xml:space="preserve"> #}</w:t>
      </w:r>
    </w:p>
    <w:p w:rsidR="00821759" w:rsidRPr="00E46A53" w:rsidRDefault="00821759" w:rsidP="00E46A53">
      <w:pPr>
        <w:pStyle w:val="code"/>
      </w:pPr>
      <w:r w:rsidRPr="00E46A53">
        <w:t xml:space="preserve">            </w:t>
      </w:r>
      <w:r w:rsidRPr="00E46A53">
        <w:rPr>
          <w:color w:val="0000FF"/>
        </w:rPr>
        <w:t>&lt;input</w:t>
      </w:r>
      <w:r w:rsidRPr="00E46A53">
        <w:t xml:space="preserve"> </w:t>
      </w:r>
      <w:r w:rsidRPr="00E46A53">
        <w:rPr>
          <w:color w:val="FF0000"/>
        </w:rPr>
        <w:t>type</w:t>
      </w:r>
      <w:r w:rsidRPr="00E46A53">
        <w:t xml:space="preserve">='hidden' </w:t>
      </w:r>
      <w:r w:rsidRPr="00E46A53">
        <w:rPr>
          <w:color w:val="FF0000"/>
        </w:rPr>
        <w:t>name</w:t>
      </w:r>
      <w:r w:rsidRPr="00E46A53">
        <w:t xml:space="preserve">='next' </w:t>
      </w:r>
      <w:r w:rsidRPr="00E46A53">
        <w:rPr>
          <w:color w:val="FF0000"/>
        </w:rPr>
        <w:t>value</w:t>
      </w:r>
      <w:r w:rsidRPr="00E46A53">
        <w:t>='</w:t>
      </w:r>
      <w:r w:rsidRPr="00F15FE5">
        <w:rPr>
          <w:highlight w:val="green"/>
        </w:rPr>
        <w:t>/simpleblog/blog</w:t>
      </w:r>
      <w:proofErr w:type="gramStart"/>
      <w:r w:rsidRPr="00F15FE5">
        <w:rPr>
          <w:highlight w:val="green"/>
        </w:rPr>
        <w:t>/{</w:t>
      </w:r>
      <w:proofErr w:type="gramEnd"/>
      <w:r w:rsidRPr="00F15FE5">
        <w:rPr>
          <w:highlight w:val="green"/>
        </w:rPr>
        <w:t>{ blog.id }}/commentshow</w:t>
      </w:r>
      <w:r w:rsidRPr="00E46A53">
        <w:t>/'</w:t>
      </w:r>
      <w:r w:rsidRPr="00E46A53">
        <w:rPr>
          <w:color w:val="0000FF"/>
        </w:rPr>
        <w:t>/&gt;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&lt;/div&gt;</w:t>
      </w:r>
    </w:p>
    <w:p w:rsidR="00821759" w:rsidRPr="00E46A53" w:rsidRDefault="00821759" w:rsidP="00E46A53">
      <w:pPr>
        <w:pStyle w:val="code"/>
      </w:pPr>
      <w:r w:rsidRPr="00E46A53">
        <w:t xml:space="preserve">        </w:t>
      </w:r>
      <w:r w:rsidRPr="00E46A53">
        <w:rPr>
          <w:color w:val="0000FF"/>
        </w:rPr>
        <w:t>&lt;/fieldset&gt;</w:t>
      </w:r>
    </w:p>
    <w:p w:rsidR="00821759" w:rsidRPr="00E46A53" w:rsidRDefault="00821759" w:rsidP="00E46A53">
      <w:pPr>
        <w:pStyle w:val="code"/>
      </w:pPr>
      <w:r w:rsidRPr="00E46A53">
        <w:t xml:space="preserve">    </w:t>
      </w:r>
      <w:r w:rsidRPr="00E46A53">
        <w:rPr>
          <w:color w:val="0000FF"/>
        </w:rPr>
        <w:t>&lt;/form&gt;</w:t>
      </w:r>
      <w:r w:rsidRPr="00E46A53">
        <w:t xml:space="preserve"> </w:t>
      </w:r>
    </w:p>
    <w:p w:rsidR="00821759" w:rsidRDefault="00821759" w:rsidP="00E46A53">
      <w:pPr>
        <w:pStyle w:val="code"/>
      </w:pPr>
      <w:r w:rsidRPr="00E46A53">
        <w:rPr>
          <w:color w:val="0000FF"/>
        </w:rPr>
        <w:t>&lt;/div&gt;</w:t>
      </w:r>
    </w:p>
    <w:p w:rsidR="00821759" w:rsidRDefault="00821759" w:rsidP="002D68BE"/>
    <w:p w:rsidR="00803679" w:rsidRPr="00E46A53" w:rsidRDefault="004A4DF6" w:rsidP="002D68BE">
      <w:pPr>
        <w:rPr>
          <w:i/>
        </w:rPr>
      </w:pPr>
      <w:proofErr w:type="gramStart"/>
      <w:r w:rsidRPr="00E46A53">
        <w:rPr>
          <w:rFonts w:hint="eastAsia"/>
          <w:i/>
        </w:rPr>
        <w:t>simpleblog/urls.py</w:t>
      </w:r>
      <w:proofErr w:type="gramEnd"/>
    </w:p>
    <w:p w:rsidR="00803679" w:rsidRDefault="00F15FE5" w:rsidP="00E46A53">
      <w:pPr>
        <w:pStyle w:val="code"/>
      </w:pPr>
      <w:proofErr w:type="gramStart"/>
      <w:r w:rsidRPr="00E46A53">
        <w:t>url</w:t>
      </w:r>
      <w:r w:rsidRPr="00E46A53">
        <w:rPr>
          <w:b/>
          <w:bCs/>
          <w:color w:val="000080"/>
        </w:rPr>
        <w:t>(</w:t>
      </w:r>
      <w:proofErr w:type="gramEnd"/>
      <w:r w:rsidRPr="00E46A53">
        <w:t>r'^</w:t>
      </w:r>
      <w:r w:rsidRPr="003C01AC">
        <w:rPr>
          <w:highlight w:val="green"/>
        </w:rPr>
        <w:t>blog/(?P&lt;id&gt;\d+)/commentshow</w:t>
      </w:r>
      <w:r w:rsidRPr="00E46A53">
        <w:t>/$'</w:t>
      </w:r>
      <w:r w:rsidRPr="00E46A53">
        <w:rPr>
          <w:b/>
          <w:bCs/>
          <w:color w:val="000080"/>
        </w:rPr>
        <w:t>,</w:t>
      </w:r>
      <w:r w:rsidRPr="00E46A53">
        <w:t xml:space="preserve"> '</w:t>
      </w:r>
      <w:r w:rsidRPr="00220C0B">
        <w:rPr>
          <w:highlight w:val="yellow"/>
        </w:rPr>
        <w:t>blog_show_comment</w:t>
      </w:r>
      <w:r w:rsidRPr="00E46A53">
        <w:t>'</w:t>
      </w:r>
      <w:r w:rsidRPr="00E46A53">
        <w:rPr>
          <w:b/>
          <w:bCs/>
          <w:color w:val="000080"/>
        </w:rPr>
        <w:t>,</w:t>
      </w:r>
      <w:r w:rsidRPr="00E46A53">
        <w:t xml:space="preserve"> name</w:t>
      </w:r>
      <w:r w:rsidRPr="00E46A53">
        <w:rPr>
          <w:b/>
          <w:bCs/>
          <w:color w:val="000080"/>
        </w:rPr>
        <w:t>=</w:t>
      </w:r>
      <w:r w:rsidRPr="00E46A53">
        <w:t>'showcomment'</w:t>
      </w:r>
      <w:r w:rsidRPr="00E46A53">
        <w:rPr>
          <w:b/>
          <w:bCs/>
          <w:color w:val="000080"/>
        </w:rPr>
        <w:t>),</w:t>
      </w:r>
    </w:p>
    <w:p w:rsidR="00F15FE5" w:rsidRDefault="00F15FE5" w:rsidP="00D17B6A"/>
    <w:p w:rsidR="00625C47" w:rsidRPr="00E46A53" w:rsidRDefault="00625C47" w:rsidP="00D17B6A">
      <w:pPr>
        <w:rPr>
          <w:i/>
        </w:rPr>
      </w:pPr>
      <w:proofErr w:type="gramStart"/>
      <w:r w:rsidRPr="00E46A53">
        <w:rPr>
          <w:rFonts w:hint="eastAsia"/>
          <w:i/>
        </w:rPr>
        <w:t>simpleblog/views.py</w:t>
      </w:r>
      <w:proofErr w:type="gramEnd"/>
    </w:p>
    <w:p w:rsidR="009C7370" w:rsidRPr="00E46A53" w:rsidRDefault="009C7370" w:rsidP="00E46A53">
      <w:pPr>
        <w:pStyle w:val="code"/>
      </w:pPr>
      <w:proofErr w:type="gramStart"/>
      <w:r w:rsidRPr="00E46A53">
        <w:rPr>
          <w:b/>
          <w:bCs/>
          <w:color w:val="0000FF"/>
        </w:rPr>
        <w:t>def</w:t>
      </w:r>
      <w:proofErr w:type="gramEnd"/>
      <w:r w:rsidRPr="00E46A53">
        <w:t xml:space="preserve"> </w:t>
      </w:r>
      <w:r w:rsidRPr="00220C0B">
        <w:rPr>
          <w:highlight w:val="yellow"/>
        </w:rPr>
        <w:t>blog_show_comment</w:t>
      </w:r>
      <w:r w:rsidRPr="00E46A53">
        <w:rPr>
          <w:b/>
          <w:bCs/>
          <w:color w:val="000080"/>
        </w:rPr>
        <w:t>(</w:t>
      </w:r>
      <w:r w:rsidRPr="00E46A53">
        <w:t>request</w:t>
      </w:r>
      <w:r w:rsidRPr="00E46A53">
        <w:rPr>
          <w:b/>
          <w:bCs/>
          <w:color w:val="000080"/>
        </w:rPr>
        <w:t>,</w:t>
      </w:r>
      <w:r w:rsidRPr="00E46A53">
        <w:t xml:space="preserve"> id</w:t>
      </w:r>
      <w:r w:rsidRPr="00E46A53">
        <w:rPr>
          <w:b/>
          <w:bCs/>
          <w:color w:val="000080"/>
        </w:rPr>
        <w:t>=</w:t>
      </w:r>
      <w:r w:rsidRPr="00E46A53">
        <w:rPr>
          <w:color w:val="808080"/>
        </w:rPr>
        <w:t>''</w:t>
      </w:r>
      <w:r w:rsidRPr="00E46A53">
        <w:rPr>
          <w:b/>
          <w:bCs/>
          <w:color w:val="000080"/>
        </w:rPr>
        <w:t>):</w:t>
      </w:r>
    </w:p>
    <w:p w:rsidR="009C7370" w:rsidRPr="00E46A53" w:rsidRDefault="009C7370" w:rsidP="00E46A53">
      <w:pPr>
        <w:pStyle w:val="code"/>
      </w:pPr>
      <w:r w:rsidRPr="00E46A53">
        <w:t xml:space="preserve">    </w:t>
      </w:r>
      <w:proofErr w:type="gramStart"/>
      <w:r w:rsidRPr="00E46A53">
        <w:t>blog</w:t>
      </w:r>
      <w:proofErr w:type="gramEnd"/>
      <w:r w:rsidRPr="00E46A53">
        <w:t xml:space="preserve"> </w:t>
      </w:r>
      <w:r w:rsidRPr="00E46A53">
        <w:rPr>
          <w:b/>
          <w:bCs/>
          <w:color w:val="000080"/>
        </w:rPr>
        <w:t>=</w:t>
      </w:r>
      <w:r w:rsidRPr="00E46A53">
        <w:t xml:space="preserve"> Blog</w:t>
      </w:r>
      <w:r w:rsidRPr="00E46A53">
        <w:rPr>
          <w:b/>
          <w:bCs/>
          <w:color w:val="000080"/>
        </w:rPr>
        <w:t>.</w:t>
      </w:r>
      <w:r w:rsidRPr="00E46A53">
        <w:t>objects</w:t>
      </w:r>
      <w:r w:rsidRPr="00E46A53">
        <w:rPr>
          <w:b/>
          <w:bCs/>
          <w:color w:val="000080"/>
        </w:rPr>
        <w:t>.</w:t>
      </w:r>
      <w:r w:rsidRPr="00E46A53">
        <w:t>get</w:t>
      </w:r>
      <w:r w:rsidRPr="00E46A53">
        <w:rPr>
          <w:b/>
          <w:bCs/>
          <w:color w:val="000080"/>
        </w:rPr>
        <w:t>(</w:t>
      </w:r>
      <w:r w:rsidRPr="00E46A53">
        <w:t>id</w:t>
      </w:r>
      <w:r w:rsidRPr="00E46A53">
        <w:rPr>
          <w:b/>
          <w:bCs/>
          <w:color w:val="000080"/>
        </w:rPr>
        <w:t>=</w:t>
      </w:r>
      <w:r w:rsidRPr="00E46A53">
        <w:t>id</w:t>
      </w:r>
      <w:r w:rsidRPr="00E46A53">
        <w:rPr>
          <w:b/>
          <w:bCs/>
          <w:color w:val="000080"/>
        </w:rPr>
        <w:t>)</w:t>
      </w:r>
    </w:p>
    <w:p w:rsidR="00F15FE5" w:rsidRDefault="009C7370" w:rsidP="00E46A53">
      <w:pPr>
        <w:pStyle w:val="code"/>
      </w:pPr>
      <w:r w:rsidRPr="00E46A53">
        <w:t xml:space="preserve">    </w:t>
      </w:r>
      <w:proofErr w:type="gramStart"/>
      <w:r w:rsidRPr="00E46A53">
        <w:rPr>
          <w:b/>
          <w:bCs/>
          <w:color w:val="0000FF"/>
        </w:rPr>
        <w:t>return</w:t>
      </w:r>
      <w:proofErr w:type="gramEnd"/>
      <w:r w:rsidRPr="00E46A53">
        <w:t xml:space="preserve"> render_to_response</w:t>
      </w:r>
      <w:r w:rsidRPr="00E46A53">
        <w:rPr>
          <w:b/>
          <w:bCs/>
          <w:color w:val="000080"/>
        </w:rPr>
        <w:t>(</w:t>
      </w:r>
      <w:r w:rsidRPr="00E46A53">
        <w:rPr>
          <w:color w:val="808080"/>
        </w:rPr>
        <w:t>'</w:t>
      </w:r>
      <w:r w:rsidRPr="00B568DD">
        <w:rPr>
          <w:color w:val="808080"/>
          <w:highlight w:val="cyan"/>
        </w:rPr>
        <w:t>blog_comments_show.html</w:t>
      </w:r>
      <w:r w:rsidRPr="00E46A53">
        <w:rPr>
          <w:color w:val="808080"/>
        </w:rPr>
        <w:t>'</w:t>
      </w:r>
      <w:r w:rsidRPr="00E46A53">
        <w:rPr>
          <w:b/>
          <w:bCs/>
          <w:color w:val="000080"/>
        </w:rPr>
        <w:t>,</w:t>
      </w:r>
      <w:r w:rsidRPr="00E46A53">
        <w:t xml:space="preserve"> </w:t>
      </w:r>
      <w:r w:rsidRPr="00E46A53">
        <w:rPr>
          <w:b/>
          <w:bCs/>
          <w:color w:val="000080"/>
        </w:rPr>
        <w:t>{</w:t>
      </w:r>
      <w:r w:rsidRPr="00E46A53">
        <w:rPr>
          <w:color w:val="808080"/>
        </w:rPr>
        <w:t>"blog"</w:t>
      </w:r>
      <w:r w:rsidRPr="00E46A53">
        <w:rPr>
          <w:b/>
          <w:bCs/>
          <w:color w:val="000080"/>
        </w:rPr>
        <w:t>:</w:t>
      </w:r>
      <w:r w:rsidRPr="00E46A53">
        <w:t xml:space="preserve"> blog</w:t>
      </w:r>
      <w:r w:rsidRPr="00E46A53">
        <w:rPr>
          <w:b/>
          <w:bCs/>
          <w:color w:val="000080"/>
        </w:rPr>
        <w:t>})</w:t>
      </w:r>
    </w:p>
    <w:p w:rsidR="009C7370" w:rsidRDefault="009C7370" w:rsidP="00D17B6A"/>
    <w:p w:rsidR="00CD4571" w:rsidRDefault="00CD4571" w:rsidP="002D68BE"/>
    <w:p w:rsidR="002B4EA3" w:rsidRPr="00CB3EF5" w:rsidRDefault="002B4EA3" w:rsidP="002B4EA3">
      <w:pPr>
        <w:rPr>
          <w:i/>
        </w:rPr>
      </w:pPr>
      <w:r w:rsidRPr="00CB3EF5">
        <w:rPr>
          <w:rFonts w:hint="eastAsia"/>
          <w:i/>
        </w:rPr>
        <w:t>templates/simpleblog/</w:t>
      </w:r>
      <w:r w:rsidRPr="00CB3EF5">
        <w:rPr>
          <w:i/>
          <w:highlight w:val="cyan"/>
        </w:rPr>
        <w:t>blog_comments_show.html</w:t>
      </w:r>
    </w:p>
    <w:p w:rsidR="00CD4571" w:rsidRPr="002B4EA3" w:rsidRDefault="00CD4571" w:rsidP="00367DFF">
      <w:pPr>
        <w:pStyle w:val="code"/>
      </w:pP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comments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gravatar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>{% load markup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color w:val="0000FF"/>
        </w:rPr>
        <w:t>&lt;article</w:t>
      </w:r>
      <w:r w:rsidRPr="00805D01">
        <w:t xml:space="preserve"> </w:t>
      </w:r>
      <w:r w:rsidRPr="00805D01">
        <w:rPr>
          <w:color w:val="FF0000"/>
        </w:rPr>
        <w:t>id</w:t>
      </w:r>
      <w:r w:rsidRPr="00805D01">
        <w:t>=</w:t>
      </w:r>
      <w:r w:rsidRPr="00805D01">
        <w:rPr>
          <w:bCs/>
          <w:color w:val="8000FF"/>
        </w:rPr>
        <w:t>"</w:t>
      </w:r>
      <w:r w:rsidRPr="00805D01">
        <w:rPr>
          <w:bCs/>
          <w:color w:val="8000FF"/>
          <w:highlight w:val="magenta"/>
        </w:rPr>
        <w:t>cmt</w:t>
      </w:r>
      <w:r w:rsidRPr="00805D01">
        <w:rPr>
          <w:bCs/>
          <w:color w:val="8000FF"/>
        </w:rPr>
        <w:t>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get_comment_count for blog as comment_count %}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&lt;h4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"muted"</w:t>
      </w:r>
      <w:proofErr w:type="gramStart"/>
      <w:r w:rsidRPr="00805D01">
        <w:rPr>
          <w:color w:val="0000FF"/>
        </w:rPr>
        <w:t>&gt;</w:t>
      </w:r>
      <w:r w:rsidRPr="00805D01">
        <w:rPr>
          <w:bCs/>
        </w:rPr>
        <w:t>{</w:t>
      </w:r>
      <w:proofErr w:type="gramEnd"/>
      <w:r w:rsidRPr="00805D01">
        <w:rPr>
          <w:bCs/>
        </w:rPr>
        <w:t>{ comment_count }} Comments</w:t>
      </w:r>
      <w:r w:rsidRPr="00805D01">
        <w:rPr>
          <w:color w:val="0000FF"/>
        </w:rPr>
        <w:t>&lt;/h4&gt;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&lt;hr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"soften"</w:t>
      </w:r>
      <w:r w:rsidRPr="00805D01">
        <w:rPr>
          <w:color w:val="0000FF"/>
        </w:rPr>
        <w:t>&gt;</w:t>
      </w:r>
      <w:r w:rsidRPr="00805D01">
        <w:rPr>
          <w:bCs/>
        </w:rPr>
        <w:t xml:space="preserve">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get_comment_list for blog as blog_com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for comment in blog_com %}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"container-fluid none-padding"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"row-fluid"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"span1"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&lt;img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"gravatar"</w:t>
      </w:r>
      <w:r w:rsidRPr="00805D01">
        <w:t xml:space="preserve"> </w:t>
      </w:r>
      <w:r w:rsidRPr="00805D01">
        <w:rPr>
          <w:color w:val="FF0000"/>
        </w:rPr>
        <w:t>src</w:t>
      </w:r>
      <w:r w:rsidRPr="00805D01">
        <w:t>=</w:t>
      </w:r>
      <w:r w:rsidRPr="00805D01">
        <w:rPr>
          <w:bCs/>
          <w:color w:val="8000FF"/>
        </w:rPr>
        <w:t>"{% gravatar_url comment.user_email %}"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&lt;div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"span10"</w:t>
      </w:r>
      <w:r w:rsidRPr="00805D01">
        <w:rPr>
          <w:color w:val="0000FF"/>
        </w:rPr>
        <w:t>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&lt;p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"muted"</w:t>
      </w:r>
      <w:r w:rsidRPr="00805D01">
        <w:rPr>
          <w:color w:val="0000FF"/>
        </w:rPr>
        <w:t>&gt;&lt;small&gt;</w:t>
      </w:r>
      <w:r w:rsidRPr="00805D01">
        <w:rPr>
          <w:bCs/>
        </w:rPr>
        <w:t>{{ comment.user }}</w:t>
      </w:r>
      <w:r w:rsidRPr="00805D01">
        <w:rPr>
          <w:color w:val="0000FF"/>
        </w:rPr>
        <w:t>&lt;/small&gt;&lt;small&gt;</w:t>
      </w:r>
      <w:r w:rsidRPr="00805D01">
        <w:rPr>
          <w:bCs/>
        </w:rPr>
        <w:t>{{ comment.submit_date|date:"F,j,Y" }}</w:t>
      </w:r>
      <w:r w:rsidRPr="00805D01">
        <w:rPr>
          <w:color w:val="0000FF"/>
        </w:rPr>
        <w:t>&lt;/small&gt;&lt;/p&gt;</w:t>
      </w:r>
      <w:r w:rsidRPr="00805D01">
        <w:rPr>
          <w:bCs/>
        </w:rPr>
        <w:t xml:space="preserve">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{</w:t>
      </w:r>
      <w:proofErr w:type="gramStart"/>
      <w:r w:rsidRPr="00805D01">
        <w:rPr>
          <w:bCs/>
        </w:rPr>
        <w:t>{ comment.comment</w:t>
      </w:r>
      <w:proofErr w:type="gramEnd"/>
      <w:r w:rsidRPr="00805D01">
        <w:rPr>
          <w:bCs/>
        </w:rPr>
        <w:t xml:space="preserve">|markdown:'safe,codehilite' }}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    </w:t>
      </w:r>
      <w:r w:rsidRPr="00805D01">
        <w:rPr>
          <w:color w:val="0000FF"/>
        </w:rPr>
        <w:t>&lt;/div&gt;</w:t>
      </w:r>
      <w:r w:rsidRPr="00805D01">
        <w:rPr>
          <w:bCs/>
        </w:rPr>
        <w:t xml:space="preserve">     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&lt;/div&gt;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    </w:t>
      </w:r>
      <w:r w:rsidRPr="00805D01">
        <w:rPr>
          <w:color w:val="0000FF"/>
        </w:rPr>
        <w:t>&lt;hr</w:t>
      </w:r>
      <w:r w:rsidRPr="00805D01">
        <w:t xml:space="preserve"> </w:t>
      </w:r>
      <w:r w:rsidRPr="00805D01">
        <w:rPr>
          <w:color w:val="FF0000"/>
        </w:rPr>
        <w:t>class</w:t>
      </w:r>
      <w:r w:rsidRPr="00805D01">
        <w:t>=</w:t>
      </w:r>
      <w:r w:rsidRPr="00805D01">
        <w:rPr>
          <w:bCs/>
          <w:color w:val="8000FF"/>
        </w:rPr>
        <w:t>"soften"</w:t>
      </w:r>
      <w:r w:rsidRPr="00805D01">
        <w:rPr>
          <w:color w:val="0000FF"/>
        </w:rPr>
        <w:t>&gt;</w:t>
      </w:r>
      <w:r w:rsidRPr="00805D01">
        <w:rPr>
          <w:bCs/>
        </w:rPr>
        <w:t xml:space="preserve">                   </w:t>
      </w:r>
    </w:p>
    <w:p w:rsidR="005E0369" w:rsidRPr="00805D01" w:rsidRDefault="005E0369" w:rsidP="00367DFF">
      <w:pPr>
        <w:pStyle w:val="code"/>
        <w:rPr>
          <w:bCs/>
        </w:rPr>
      </w:pPr>
      <w:r w:rsidRPr="00805D01">
        <w:rPr>
          <w:bCs/>
        </w:rPr>
        <w:t xml:space="preserve">    {% endfor %}</w:t>
      </w:r>
    </w:p>
    <w:p w:rsidR="005E0369" w:rsidRPr="00805D01" w:rsidRDefault="005E0369" w:rsidP="00367DFF">
      <w:pPr>
        <w:pStyle w:val="code"/>
      </w:pPr>
      <w:r w:rsidRPr="00805D01">
        <w:rPr>
          <w:color w:val="0000FF"/>
        </w:rPr>
        <w:t>&lt;/article&gt;</w:t>
      </w:r>
    </w:p>
    <w:p w:rsidR="00CD4571" w:rsidRDefault="00CD4571" w:rsidP="002D68BE"/>
    <w:p w:rsidR="004E11DD" w:rsidRPr="00805D01" w:rsidRDefault="0046426A" w:rsidP="002D68BE">
      <w:pPr>
        <w:rPr>
          <w:i/>
        </w:rPr>
      </w:pPr>
      <w:r w:rsidRPr="00805D01">
        <w:rPr>
          <w:rFonts w:hint="eastAsia"/>
          <w:i/>
        </w:rPr>
        <w:t>templates/simpleblog/</w:t>
      </w:r>
      <w:r w:rsidRPr="00805D01">
        <w:rPr>
          <w:i/>
        </w:rPr>
        <w:t>blog_show.html</w:t>
      </w:r>
    </w:p>
    <w:p w:rsidR="004E11DD" w:rsidRPr="004E11DD" w:rsidRDefault="004E11DD" w:rsidP="00805D01">
      <w:pPr>
        <w:pStyle w:val="code"/>
      </w:pPr>
      <w:r w:rsidRPr="004E11DD">
        <w:rPr>
          <w:color w:val="0000FF"/>
        </w:rPr>
        <w:t>&lt;script</w:t>
      </w:r>
      <w:r w:rsidRPr="004E11DD">
        <w:t xml:space="preserve"> </w:t>
      </w:r>
      <w:r w:rsidRPr="004E11DD">
        <w:rPr>
          <w:color w:val="FF0000"/>
        </w:rPr>
        <w:t>type</w:t>
      </w:r>
      <w:r w:rsidRPr="004E11DD">
        <w:t xml:space="preserve">="text/javascript" </w:t>
      </w:r>
      <w:r w:rsidRPr="004E11DD">
        <w:rPr>
          <w:color w:val="FF0000"/>
        </w:rPr>
        <w:t>charset</w:t>
      </w:r>
      <w:r w:rsidRPr="004E11DD">
        <w:t>="utf-8"</w:t>
      </w:r>
      <w:r w:rsidRPr="004E11DD">
        <w:rPr>
          <w:color w:val="0000FF"/>
        </w:rPr>
        <w:t>&gt;</w:t>
      </w:r>
    </w:p>
    <w:p w:rsidR="004E11DD" w:rsidRPr="004E11DD" w:rsidRDefault="004E11DD" w:rsidP="00805D01">
      <w:pPr>
        <w:pStyle w:val="code"/>
      </w:pPr>
      <w:proofErr w:type="gramStart"/>
      <w:r w:rsidRPr="004E11DD">
        <w:rPr>
          <w:color w:val="000080"/>
        </w:rPr>
        <w:t>function</w:t>
      </w:r>
      <w:proofErr w:type="gramEnd"/>
      <w:r w:rsidRPr="004E11DD">
        <w:t xml:space="preserve"> bindPostCommentHandler() {</w:t>
      </w:r>
    </w:p>
    <w:p w:rsidR="004E11DD" w:rsidRPr="004E11DD" w:rsidRDefault="004E11DD" w:rsidP="00805D01">
      <w:pPr>
        <w:pStyle w:val="code"/>
      </w:pPr>
      <w:r w:rsidRPr="004E11DD">
        <w:t xml:space="preserve">    $(</w:t>
      </w:r>
      <w:r w:rsidRPr="004E11DD">
        <w:rPr>
          <w:color w:val="808080"/>
        </w:rPr>
        <w:t>'#comment_form form input.submit-preview'</w:t>
      </w:r>
      <w:r w:rsidRPr="004E11DD">
        <w:t>).</w:t>
      </w:r>
      <w:proofErr w:type="gramStart"/>
      <w:r w:rsidRPr="004E11DD">
        <w:t>remove(</w:t>
      </w:r>
      <w:proofErr w:type="gramEnd"/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 xml:space="preserve">    $(</w:t>
      </w:r>
      <w:r w:rsidRPr="004E11DD">
        <w:rPr>
          <w:color w:val="808080"/>
        </w:rPr>
        <w:t>'#</w:t>
      </w:r>
      <w:r w:rsidRPr="00192F21">
        <w:rPr>
          <w:color w:val="808080"/>
          <w:highlight w:val="blue"/>
        </w:rPr>
        <w:t>comment_form form</w:t>
      </w:r>
      <w:r w:rsidRPr="004E11DD">
        <w:rPr>
          <w:color w:val="808080"/>
        </w:rPr>
        <w:t>'</w:t>
      </w:r>
      <w:r w:rsidRPr="004E11DD">
        <w:t>).</w:t>
      </w:r>
      <w:proofErr w:type="gramStart"/>
      <w:r w:rsidRPr="004E11DD">
        <w:t>submit(</w:t>
      </w:r>
      <w:proofErr w:type="gramEnd"/>
      <w:r w:rsidRPr="004E11DD">
        <w:rPr>
          <w:color w:val="000080"/>
        </w:rPr>
        <w:t>function</w:t>
      </w:r>
      <w:r w:rsidRPr="004E11DD">
        <w:t>() {</w:t>
      </w:r>
    </w:p>
    <w:p w:rsidR="004E11DD" w:rsidRPr="004E11DD" w:rsidRDefault="004E11DD" w:rsidP="00805D01">
      <w:pPr>
        <w:pStyle w:val="code"/>
      </w:pPr>
      <w:r w:rsidRPr="004E11DD">
        <w:t xml:space="preserve">        $.</w:t>
      </w:r>
      <w:proofErr w:type="gramStart"/>
      <w:r w:rsidRPr="004E11DD">
        <w:t>ajax({</w:t>
      </w:r>
      <w:proofErr w:type="gramEnd"/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type</w:t>
      </w:r>
      <w:proofErr w:type="gramEnd"/>
      <w:r w:rsidRPr="004E11DD">
        <w:t xml:space="preserve">: </w:t>
      </w:r>
      <w:r w:rsidRPr="004E11DD">
        <w:rPr>
          <w:color w:val="808080"/>
        </w:rPr>
        <w:t>"POST"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data</w:t>
      </w:r>
      <w:proofErr w:type="gramEnd"/>
      <w:r w:rsidRPr="004E11DD">
        <w:t>: $(</w:t>
      </w:r>
      <w:r w:rsidRPr="004E11DD">
        <w:rPr>
          <w:color w:val="808080"/>
        </w:rPr>
        <w:t>'#comment_form form'</w:t>
      </w:r>
      <w:r w:rsidRPr="004E11DD">
        <w:t>).serialize(),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url</w:t>
      </w:r>
      <w:proofErr w:type="gramEnd"/>
      <w:r w:rsidRPr="004E11DD">
        <w:t xml:space="preserve">: </w:t>
      </w:r>
      <w:r w:rsidRPr="004E11DD">
        <w:rPr>
          <w:color w:val="808080"/>
        </w:rPr>
        <w:t>"{% comment_form_target %}"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cache</w:t>
      </w:r>
      <w:proofErr w:type="gramEnd"/>
      <w:r w:rsidRPr="004E11DD">
        <w:t xml:space="preserve">: </w:t>
      </w:r>
      <w:r w:rsidRPr="004E11DD">
        <w:rPr>
          <w:color w:val="000080"/>
        </w:rPr>
        <w:t>false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dataType</w:t>
      </w:r>
      <w:proofErr w:type="gramEnd"/>
      <w:r w:rsidRPr="004E11DD">
        <w:t xml:space="preserve">: </w:t>
      </w:r>
      <w:r w:rsidRPr="004E11DD">
        <w:rPr>
          <w:color w:val="808080"/>
        </w:rPr>
        <w:t>"html"</w:t>
      </w:r>
      <w:r w:rsidRPr="004E11DD">
        <w:t>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success</w:t>
      </w:r>
      <w:proofErr w:type="gramEnd"/>
      <w:r w:rsidRPr="004E11DD">
        <w:t xml:space="preserve">: </w:t>
      </w:r>
      <w:r w:rsidRPr="004E11DD">
        <w:rPr>
          <w:color w:val="000080"/>
        </w:rPr>
        <w:t>function</w:t>
      </w:r>
      <w:r w:rsidRPr="004E11DD">
        <w:t>(html, textStatus) {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</w:t>
      </w:r>
      <w:r w:rsidRPr="000A04D7">
        <w:rPr>
          <w:color w:val="808080"/>
          <w:highlight w:val="magenta"/>
        </w:rPr>
        <w:t>cmt'</w:t>
      </w:r>
      <w:r w:rsidRPr="004E11DD">
        <w:t>).</w:t>
      </w:r>
      <w:proofErr w:type="gramStart"/>
      <w:r w:rsidRPr="0081493F">
        <w:rPr>
          <w:highlight w:val="yellow"/>
        </w:rPr>
        <w:t>replaceWith(</w:t>
      </w:r>
      <w:proofErr w:type="gramEnd"/>
      <w:r w:rsidRPr="0081493F">
        <w:rPr>
          <w:highlight w:val="yellow"/>
        </w:rPr>
        <w:t>html)</w:t>
      </w:r>
      <w:r w:rsidRPr="004E11DD">
        <w:t>;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'#comment_form form'</w:t>
      </w:r>
      <w:proofErr w:type="gramStart"/>
      <w:r w:rsidRPr="004E11DD">
        <w:t>)[</w:t>
      </w:r>
      <w:proofErr w:type="gramEnd"/>
      <w:r w:rsidRPr="004E11DD">
        <w:rPr>
          <w:color w:val="FF0000"/>
        </w:rPr>
        <w:t>0</w:t>
      </w:r>
      <w:r w:rsidRPr="004E11DD">
        <w:t>].reset();</w:t>
      </w:r>
    </w:p>
    <w:p w:rsidR="004E11DD" w:rsidRPr="004E11DD" w:rsidRDefault="004E11DD" w:rsidP="00805D01">
      <w:pPr>
        <w:pStyle w:val="code"/>
      </w:pPr>
      <w:r w:rsidRPr="004E11DD">
        <w:t xml:space="preserve">            },</w:t>
      </w:r>
    </w:p>
    <w:p w:rsidR="004E11DD" w:rsidRPr="004E11DD" w:rsidRDefault="004E11DD" w:rsidP="00805D01">
      <w:pPr>
        <w:pStyle w:val="code"/>
      </w:pPr>
      <w:r w:rsidRPr="004E11DD">
        <w:t xml:space="preserve">            </w:t>
      </w:r>
      <w:proofErr w:type="gramStart"/>
      <w:r w:rsidRPr="004E11DD">
        <w:t>error</w:t>
      </w:r>
      <w:proofErr w:type="gramEnd"/>
      <w:r w:rsidRPr="004E11DD">
        <w:t xml:space="preserve">: </w:t>
      </w:r>
      <w:r w:rsidRPr="004E11DD">
        <w:rPr>
          <w:color w:val="000080"/>
        </w:rPr>
        <w:t>function</w:t>
      </w:r>
      <w:r w:rsidRPr="004E11DD">
        <w:t xml:space="preserve"> (XMLHttpRequest, textStatus, errorThrown) {</w:t>
      </w:r>
    </w:p>
    <w:p w:rsidR="004E11DD" w:rsidRPr="004E11DD" w:rsidRDefault="004E11DD" w:rsidP="00805D01">
      <w:pPr>
        <w:pStyle w:val="code"/>
      </w:pPr>
      <w:r w:rsidRPr="004E11DD">
        <w:t xml:space="preserve">                $(</w:t>
      </w:r>
      <w:r w:rsidRPr="004E11DD">
        <w:rPr>
          <w:color w:val="808080"/>
        </w:rPr>
        <w:t>'#comment_form form'</w:t>
      </w:r>
      <w:r w:rsidRPr="004E11DD">
        <w:t>).</w:t>
      </w:r>
      <w:proofErr w:type="gramStart"/>
      <w:r w:rsidRPr="004E11DD">
        <w:t>replaceWith(</w:t>
      </w:r>
      <w:proofErr w:type="gramEnd"/>
      <w:r w:rsidRPr="004E11DD">
        <w:rPr>
          <w:color w:val="808080"/>
        </w:rPr>
        <w:t>'Your comment was unable to be posted at this time.  We apologise for the inconvenience.'</w:t>
      </w:r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 xml:space="preserve">            }</w:t>
      </w:r>
    </w:p>
    <w:p w:rsidR="004E11DD" w:rsidRPr="004E11DD" w:rsidRDefault="004E11DD" w:rsidP="00805D01">
      <w:pPr>
        <w:pStyle w:val="code"/>
      </w:pPr>
      <w:r w:rsidRPr="004E11DD">
        <w:t xml:space="preserve">        });</w:t>
      </w:r>
    </w:p>
    <w:p w:rsidR="004E11DD" w:rsidRPr="004E11DD" w:rsidRDefault="004E11DD" w:rsidP="00805D01">
      <w:pPr>
        <w:pStyle w:val="code"/>
      </w:pPr>
      <w:r w:rsidRPr="004E11DD">
        <w:t xml:space="preserve">        </w:t>
      </w:r>
      <w:proofErr w:type="gramStart"/>
      <w:r w:rsidRPr="004E11DD">
        <w:rPr>
          <w:color w:val="000080"/>
        </w:rPr>
        <w:t>return</w:t>
      </w:r>
      <w:proofErr w:type="gramEnd"/>
      <w:r w:rsidRPr="004E11DD">
        <w:t xml:space="preserve"> </w:t>
      </w:r>
      <w:r w:rsidRPr="004E11DD">
        <w:rPr>
          <w:color w:val="000080"/>
        </w:rPr>
        <w:t>false</w:t>
      </w:r>
      <w:r w:rsidRPr="004E11DD">
        <w:t>;</w:t>
      </w:r>
    </w:p>
    <w:p w:rsidR="004E11DD" w:rsidRPr="004E11DD" w:rsidRDefault="004E11DD" w:rsidP="00805D01">
      <w:pPr>
        <w:pStyle w:val="code"/>
      </w:pPr>
      <w:r w:rsidRPr="004E11DD">
        <w:t xml:space="preserve">    });</w:t>
      </w:r>
    </w:p>
    <w:p w:rsidR="004E11DD" w:rsidRPr="004E11DD" w:rsidRDefault="004E11DD" w:rsidP="00805D01">
      <w:pPr>
        <w:pStyle w:val="code"/>
      </w:pPr>
      <w:r w:rsidRPr="004E11DD">
        <w:t>}</w:t>
      </w:r>
    </w:p>
    <w:p w:rsidR="004E11DD" w:rsidRPr="004E11DD" w:rsidRDefault="004E11DD" w:rsidP="00805D01">
      <w:pPr>
        <w:pStyle w:val="code"/>
      </w:pPr>
      <w:r w:rsidRPr="004E11DD">
        <w:t xml:space="preserve"> </w:t>
      </w:r>
    </w:p>
    <w:p w:rsidR="004E11DD" w:rsidRPr="004E11DD" w:rsidRDefault="004E11DD" w:rsidP="00805D01">
      <w:pPr>
        <w:pStyle w:val="code"/>
      </w:pPr>
      <w:r w:rsidRPr="004E11DD">
        <w:t>$(document).</w:t>
      </w:r>
      <w:proofErr w:type="gramStart"/>
      <w:r w:rsidRPr="004E11DD">
        <w:t>ready(</w:t>
      </w:r>
      <w:proofErr w:type="gramEnd"/>
      <w:r w:rsidRPr="004E11DD">
        <w:rPr>
          <w:color w:val="000080"/>
        </w:rPr>
        <w:t>function</w:t>
      </w:r>
      <w:r w:rsidRPr="004E11DD">
        <w:t>() {</w:t>
      </w:r>
    </w:p>
    <w:p w:rsidR="004E11DD" w:rsidRPr="004E11DD" w:rsidRDefault="004E11DD" w:rsidP="00805D01">
      <w:pPr>
        <w:pStyle w:val="code"/>
      </w:pPr>
      <w:r w:rsidRPr="004E11DD">
        <w:t xml:space="preserve">    </w:t>
      </w:r>
      <w:proofErr w:type="gramStart"/>
      <w:r w:rsidRPr="004E11DD">
        <w:t>bindPostCommentHandler(</w:t>
      </w:r>
      <w:proofErr w:type="gramEnd"/>
      <w:r w:rsidRPr="004E11DD">
        <w:t>);</w:t>
      </w:r>
    </w:p>
    <w:p w:rsidR="004E11DD" w:rsidRPr="004E11DD" w:rsidRDefault="004E11DD" w:rsidP="00805D01">
      <w:pPr>
        <w:pStyle w:val="code"/>
      </w:pPr>
      <w:r w:rsidRPr="004E11DD">
        <w:t>});</w:t>
      </w:r>
    </w:p>
    <w:p w:rsidR="004E11DD" w:rsidRDefault="004E11DD" w:rsidP="00805D01">
      <w:pPr>
        <w:pStyle w:val="code"/>
      </w:pPr>
      <w:r w:rsidRPr="004E11DD">
        <w:rPr>
          <w:color w:val="0000FF"/>
        </w:rPr>
        <w:t>&lt;/script&gt;</w:t>
      </w:r>
      <w:r w:rsidRPr="004E11DD">
        <w:t xml:space="preserve">  </w:t>
      </w:r>
    </w:p>
    <w:p w:rsidR="00370D45" w:rsidRDefault="00370D45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646776" w:rsidRDefault="00646776" w:rsidP="0064677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def</w:t>
      </w:r>
      <w:proofErr w:type="gramEnd"/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highlight w:val="white"/>
        </w:rPr>
        <w:t>post_comment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highlight w:val="white"/>
        </w:rPr>
        <w:t>request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next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highlight w:val="white"/>
        </w:rPr>
        <w:t xml:space="preserve"> using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highlight w:val="white"/>
        </w:rPr>
        <w:t>None</w:t>
      </w:r>
      <w:r>
        <w:rPr>
          <w:rFonts w:ascii="Courier New" w:hAnsi="Courier New" w:cs="Courier New"/>
          <w:b/>
          <w:bCs/>
          <w:color w:val="000080"/>
          <w:sz w:val="20"/>
          <w:highlight w:val="white"/>
        </w:rPr>
        <w:t>):</w:t>
      </w:r>
    </w:p>
    <w:p w:rsidR="00646776" w:rsidRDefault="00646776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E73C2C" w:rsidRPr="001402A4" w:rsidRDefault="00E73C2C" w:rsidP="004E11DD">
      <w:p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我的方法</w:t>
      </w:r>
    </w:p>
    <w:p w:rsidR="00E73C2C" w:rsidRPr="001402A4" w:rsidRDefault="00E73C2C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/>
          <w:bCs/>
          <w:color w:val="000000"/>
          <w:sz w:val="20"/>
        </w:rPr>
        <w:t>F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初始化为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hide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，点击回复显示</w:t>
      </w:r>
    </w:p>
    <w:p w:rsidR="00E73C2C" w:rsidRDefault="00E73C2C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整个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comments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替换</w:t>
      </w:r>
    </w:p>
    <w:p w:rsidR="003E0E41" w:rsidRPr="001402A4" w:rsidRDefault="003E0E41" w:rsidP="00E73C2C">
      <w:pPr>
        <w:pStyle w:val="ListParagraph"/>
        <w:numPr>
          <w:ilvl w:val="0"/>
          <w:numId w:val="9"/>
        </w:numPr>
        <w:rPr>
          <w:rFonts w:ascii="Courier New" w:hAnsi="Courier New" w:cs="Courier New"/>
          <w:bCs/>
          <w:color w:val="000000"/>
          <w:sz w:val="20"/>
        </w:rPr>
      </w:pPr>
      <w:r>
        <w:rPr>
          <w:rFonts w:ascii="Courier New" w:hAnsi="Courier New" w:cs="Courier New" w:hint="eastAsia"/>
          <w:bCs/>
          <w:color w:val="000000"/>
          <w:sz w:val="20"/>
        </w:rPr>
        <w:t>替换后</w:t>
      </w:r>
      <w:r>
        <w:rPr>
          <w:rFonts w:ascii="Courier New" w:hAnsi="Courier New" w:cs="Courier New" w:hint="eastAsia"/>
          <w:bCs/>
          <w:color w:val="000000"/>
          <w:sz w:val="20"/>
        </w:rPr>
        <w:t xml:space="preserve"> </w:t>
      </w:r>
      <w:r>
        <w:rPr>
          <w:rFonts w:ascii="Courier New" w:hAnsi="Courier New" w:cs="Courier New" w:hint="eastAsia"/>
          <w:bCs/>
          <w:color w:val="000000"/>
          <w:sz w:val="20"/>
        </w:rPr>
        <w:t>整体</w:t>
      </w:r>
      <w:r>
        <w:rPr>
          <w:rFonts w:ascii="Courier New" w:hAnsi="Courier New" w:cs="Courier New" w:hint="eastAsia"/>
          <w:bCs/>
          <w:color w:val="000000"/>
          <w:sz w:val="20"/>
        </w:rPr>
        <w:t>ajax</w:t>
      </w:r>
      <w:r>
        <w:rPr>
          <w:rFonts w:ascii="Courier New" w:hAnsi="Courier New" w:cs="Courier New" w:hint="eastAsia"/>
          <w:bCs/>
          <w:color w:val="000000"/>
          <w:sz w:val="20"/>
        </w:rPr>
        <w:t>要重新加载</w:t>
      </w:r>
    </w:p>
    <w:p w:rsidR="00E73C2C" w:rsidRPr="001402A4" w:rsidRDefault="00E73C2C" w:rsidP="00E73C2C">
      <w:pPr>
        <w:rPr>
          <w:rFonts w:ascii="Courier New" w:hAnsi="Courier New" w:cs="Courier New"/>
          <w:bCs/>
          <w:color w:val="000000"/>
          <w:sz w:val="20"/>
        </w:rPr>
      </w:pPr>
    </w:p>
    <w:p w:rsidR="00E73C2C" w:rsidRPr="001402A4" w:rsidRDefault="00E73C2C" w:rsidP="00E73C2C">
      <w:p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网上方法</w:t>
      </w:r>
    </w:p>
    <w:p w:rsidR="00E73C2C" w:rsidRPr="001402A4" w:rsidRDefault="00E73C2C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/>
          <w:bCs/>
          <w:color w:val="000000"/>
          <w:sz w:val="20"/>
        </w:rPr>
        <w:t>F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动态添加，怎么解决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node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问题？</w:t>
      </w:r>
    </w:p>
    <w:p w:rsidR="00E73C2C" w:rsidRDefault="00765911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 w:rsidRPr="001402A4">
        <w:rPr>
          <w:rFonts w:ascii="Courier New" w:hAnsi="Courier New" w:cs="Courier New" w:hint="eastAsia"/>
          <w:bCs/>
          <w:color w:val="000000"/>
          <w:sz w:val="20"/>
        </w:rPr>
        <w:t>只替换部分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，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form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改成</w:t>
      </w:r>
      <w:r w:rsidRPr="001402A4">
        <w:rPr>
          <w:rFonts w:ascii="Courier New" w:hAnsi="Courier New" w:cs="Courier New" w:hint="eastAsia"/>
          <w:bCs/>
          <w:color w:val="000000"/>
          <w:sz w:val="20"/>
        </w:rPr>
        <w:t>comment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，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form</w:t>
      </w:r>
      <w:r w:rsidR="001402A4" w:rsidRPr="001402A4">
        <w:rPr>
          <w:rFonts w:ascii="Courier New" w:hAnsi="Courier New" w:cs="Courier New" w:hint="eastAsia"/>
          <w:bCs/>
          <w:color w:val="000000"/>
          <w:sz w:val="20"/>
        </w:rPr>
        <w:t>的位置可能要改</w:t>
      </w:r>
    </w:p>
    <w:p w:rsidR="00783785" w:rsidRPr="001402A4" w:rsidRDefault="00783785" w:rsidP="00E73C2C">
      <w:pPr>
        <w:pStyle w:val="ListParagraph"/>
        <w:numPr>
          <w:ilvl w:val="0"/>
          <w:numId w:val="10"/>
        </w:numPr>
        <w:rPr>
          <w:rFonts w:ascii="Courier New" w:hAnsi="Courier New" w:cs="Courier New"/>
          <w:bCs/>
          <w:color w:val="000000"/>
          <w:sz w:val="20"/>
        </w:rPr>
      </w:pPr>
      <w:r>
        <w:rPr>
          <w:rFonts w:ascii="Courier New" w:hAnsi="Courier New" w:cs="Courier New" w:hint="eastAsia"/>
          <w:bCs/>
          <w:color w:val="000000"/>
          <w:sz w:val="20"/>
        </w:rPr>
        <w:t>只需要加载新增加部分的</w:t>
      </w:r>
      <w:r>
        <w:rPr>
          <w:rFonts w:ascii="Courier New" w:hAnsi="Courier New" w:cs="Courier New" w:hint="eastAsia"/>
          <w:bCs/>
          <w:color w:val="000000"/>
          <w:sz w:val="20"/>
        </w:rPr>
        <w:t>ajax</w:t>
      </w:r>
    </w:p>
    <w:p w:rsidR="00646776" w:rsidRDefault="00646776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8B0807" w:rsidRDefault="008B0807" w:rsidP="007F663E">
      <w:pPr>
        <w:pStyle w:val="Heading3"/>
      </w:pPr>
      <w:r>
        <w:rPr>
          <w:rFonts w:hint="eastAsia"/>
        </w:rPr>
        <w:t>CSS</w:t>
      </w:r>
    </w:p>
    <w:p w:rsidR="008B0807" w:rsidRPr="0036271E" w:rsidRDefault="00CB45AE" w:rsidP="008B0807">
      <w:hyperlink r:id="rId75" w:history="1">
        <w:r w:rsidR="008B0807" w:rsidRPr="0036271E">
          <w:rPr>
            <w:rStyle w:val="Hyperlink"/>
            <w:rFonts w:hint="eastAsia"/>
          </w:rPr>
          <w:t xml:space="preserve">HTML 5 &lt;article&gt; </w:t>
        </w:r>
        <w:r w:rsidR="008B0807" w:rsidRPr="0036271E">
          <w:rPr>
            <w:rStyle w:val="Hyperlink"/>
            <w:rFonts w:hint="eastAsia"/>
          </w:rPr>
          <w:t>标签</w:t>
        </w:r>
      </w:hyperlink>
    </w:p>
    <w:p w:rsidR="008B0807" w:rsidRPr="00C70E2D" w:rsidRDefault="00CB45AE" w:rsidP="008B0807">
      <w:hyperlink r:id="rId76" w:history="1">
        <w:r w:rsidR="008B0807" w:rsidRPr="00C70E2D">
          <w:rPr>
            <w:rStyle w:val="Hyperlink"/>
          </w:rPr>
          <w:t>Bootstrap Well</w:t>
        </w:r>
      </w:hyperlink>
    </w:p>
    <w:p w:rsidR="008B0807" w:rsidRDefault="008B0807" w:rsidP="004E11DD">
      <w:pPr>
        <w:rPr>
          <w:rFonts w:ascii="Courier New" w:hAnsi="Courier New" w:cs="Courier New"/>
          <w:b/>
          <w:bCs/>
          <w:color w:val="000000"/>
          <w:sz w:val="20"/>
        </w:rPr>
      </w:pPr>
    </w:p>
    <w:p w:rsidR="00646776" w:rsidRDefault="00805D01" w:rsidP="00805D01">
      <w:pPr>
        <w:pStyle w:val="Heading3"/>
      </w:pPr>
      <w:r>
        <w:rPr>
          <w:rFonts w:hint="eastAsia"/>
        </w:rPr>
        <w:t>Issue</w:t>
      </w:r>
    </w:p>
    <w:p w:rsidR="00370D45" w:rsidRPr="00370D45" w:rsidRDefault="00370D45" w:rsidP="00370D45">
      <w:r w:rsidRPr="00370D45">
        <w:t>Reverse for 'comments-post-comment' with arguments '()' and keyword arguments '{}' not found. 1 pattern(s) tried: ['crowdfundings/comments$post/$']</w:t>
      </w:r>
    </w:p>
    <w:p w:rsidR="008713C6" w:rsidRPr="00FA5EFC" w:rsidRDefault="008713C6" w:rsidP="008713C6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cyan"/>
        </w:rPr>
      </w:pPr>
      <w:proofErr w:type="gramStart"/>
      <w:r w:rsidRPr="00FA5EFC">
        <w:rPr>
          <w:rFonts w:ascii="Courier New" w:hAnsi="Courier New" w:cs="Courier New"/>
          <w:color w:val="000000"/>
          <w:sz w:val="20"/>
          <w:highlight w:val="cyan"/>
        </w:rPr>
        <w:t>url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(</w:t>
      </w:r>
      <w:proofErr w:type="gramEnd"/>
      <w:r w:rsidRPr="00FA5EFC">
        <w:rPr>
          <w:rFonts w:ascii="Courier New" w:hAnsi="Courier New" w:cs="Courier New"/>
          <w:color w:val="808080"/>
          <w:sz w:val="20"/>
          <w:highlight w:val="cyan"/>
        </w:rPr>
        <w:t>r'^comments$'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,</w:t>
      </w:r>
      <w:r w:rsidRPr="00FA5EFC">
        <w:rPr>
          <w:rFonts w:ascii="Courier New" w:hAnsi="Courier New" w:cs="Courier New"/>
          <w:color w:val="000000"/>
          <w:sz w:val="20"/>
          <w:highlight w:val="cyan"/>
        </w:rPr>
        <w:t xml:space="preserve"> include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(</w:t>
      </w:r>
      <w:r w:rsidRPr="00FA5EFC">
        <w:rPr>
          <w:rFonts w:ascii="Courier New" w:hAnsi="Courier New" w:cs="Courier New"/>
          <w:color w:val="808080"/>
          <w:sz w:val="20"/>
          <w:highlight w:val="cyan"/>
        </w:rPr>
        <w:t>'django_comments.urls'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cyan"/>
        </w:rPr>
        <w:t>)),</w:t>
      </w:r>
    </w:p>
    <w:p w:rsidR="00370D45" w:rsidRDefault="008713C6" w:rsidP="008713C6">
      <w:pPr>
        <w:rPr>
          <w:rFonts w:ascii="Courier New" w:hAnsi="Courier New" w:cs="Courier New"/>
          <w:b/>
          <w:bCs/>
          <w:color w:val="000080"/>
          <w:sz w:val="20"/>
        </w:rPr>
      </w:pPr>
      <w:proofErr w:type="gramStart"/>
      <w:r w:rsidRPr="00FA5EFC">
        <w:rPr>
          <w:rFonts w:ascii="Courier New" w:hAnsi="Courier New" w:cs="Courier New"/>
          <w:color w:val="000000"/>
          <w:sz w:val="20"/>
          <w:highlight w:val="green"/>
        </w:rPr>
        <w:t>url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(</w:t>
      </w:r>
      <w:proofErr w:type="gramEnd"/>
      <w:r w:rsidRPr="00FA5EFC">
        <w:rPr>
          <w:rFonts w:ascii="Courier New" w:hAnsi="Courier New" w:cs="Courier New"/>
          <w:color w:val="808080"/>
          <w:sz w:val="20"/>
          <w:highlight w:val="green"/>
        </w:rPr>
        <w:t>r'^comments/'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,</w:t>
      </w:r>
      <w:r w:rsidRPr="00FA5EFC">
        <w:rPr>
          <w:rFonts w:ascii="Courier New" w:hAnsi="Courier New" w:cs="Courier New"/>
          <w:color w:val="000000"/>
          <w:sz w:val="20"/>
          <w:highlight w:val="green"/>
        </w:rPr>
        <w:t xml:space="preserve"> include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(</w:t>
      </w:r>
      <w:r w:rsidRPr="00FA5EFC">
        <w:rPr>
          <w:rFonts w:ascii="Courier New" w:hAnsi="Courier New" w:cs="Courier New"/>
          <w:color w:val="808080"/>
          <w:sz w:val="20"/>
          <w:highlight w:val="green"/>
        </w:rPr>
        <w:t>'django_comments.urls'</w:t>
      </w:r>
      <w:r w:rsidRPr="00FA5EFC">
        <w:rPr>
          <w:rFonts w:ascii="Courier New" w:hAnsi="Courier New" w:cs="Courier New"/>
          <w:b/>
          <w:bCs/>
          <w:color w:val="000080"/>
          <w:sz w:val="20"/>
          <w:highlight w:val="green"/>
        </w:rPr>
        <w:t>)),</w:t>
      </w:r>
    </w:p>
    <w:p w:rsidR="0034056F" w:rsidRDefault="0034056F" w:rsidP="008713C6">
      <w:pPr>
        <w:rPr>
          <w:rFonts w:ascii="Courier New" w:hAnsi="Courier New" w:cs="Courier New"/>
          <w:b/>
          <w:bCs/>
          <w:color w:val="000080"/>
          <w:sz w:val="20"/>
        </w:rPr>
      </w:pPr>
    </w:p>
    <w:p w:rsidR="007F663E" w:rsidRDefault="007F663E" w:rsidP="007F663E">
      <w:pPr>
        <w:pStyle w:val="Heading3"/>
      </w:pPr>
      <w:r>
        <w:rPr>
          <w:rFonts w:hint="eastAsia"/>
        </w:rPr>
        <w:t>Jquery</w:t>
      </w:r>
    </w:p>
    <w:p w:rsidR="007F663E" w:rsidRDefault="007F663E" w:rsidP="007F663E"/>
    <w:p w:rsidR="007F663E" w:rsidRPr="00235F83" w:rsidRDefault="00CB45AE" w:rsidP="007F663E">
      <w:hyperlink r:id="rId77" w:history="1">
        <w:r w:rsidR="007F663E" w:rsidRPr="00235F83">
          <w:rPr>
            <w:rStyle w:val="Hyperlink"/>
            <w:rFonts w:hint="eastAsia"/>
          </w:rPr>
          <w:t>jquery after append appendTo</w:t>
        </w:r>
        <w:r w:rsidR="007F663E" w:rsidRPr="00235F83">
          <w:rPr>
            <w:rStyle w:val="Hyperlink"/>
            <w:rFonts w:hint="eastAsia"/>
          </w:rPr>
          <w:t>三个函数的区别</w:t>
        </w:r>
      </w:hyperlink>
    </w:p>
    <w:p w:rsidR="007F663E" w:rsidRDefault="00CB45AE" w:rsidP="007F663E">
      <w:hyperlink r:id="rId78" w:history="1">
        <w:r w:rsidR="007F663E" w:rsidRPr="0043338B">
          <w:rPr>
            <w:rStyle w:val="Hyperlink"/>
          </w:rPr>
          <w:t>jQuery</w:t>
        </w:r>
        <w:r w:rsidR="007F663E" w:rsidRPr="0043338B">
          <w:rPr>
            <w:rStyle w:val="Hyperlink"/>
          </w:rPr>
          <w:t>选择器总结</w:t>
        </w:r>
      </w:hyperlink>
    </w:p>
    <w:p w:rsidR="007F663E" w:rsidRDefault="00CB45AE" w:rsidP="007F663E">
      <w:hyperlink r:id="rId79" w:history="1">
        <w:r w:rsidR="007F663E" w:rsidRPr="00F73359">
          <w:rPr>
            <w:rStyle w:val="Hyperlink"/>
            <w:rFonts w:hint="eastAsia"/>
          </w:rPr>
          <w:t xml:space="preserve">jQuery </w:t>
        </w:r>
        <w:r w:rsidR="007F663E" w:rsidRPr="00F73359">
          <w:rPr>
            <w:rStyle w:val="Hyperlink"/>
            <w:rFonts w:hint="eastAsia"/>
          </w:rPr>
          <w:t>参考手册</w:t>
        </w:r>
        <w:r w:rsidR="007F663E" w:rsidRPr="00F73359">
          <w:rPr>
            <w:rStyle w:val="Hyperlink"/>
            <w:rFonts w:hint="eastAsia"/>
          </w:rPr>
          <w:t xml:space="preserve"> - </w:t>
        </w:r>
        <w:r w:rsidR="007F663E" w:rsidRPr="00F73359">
          <w:rPr>
            <w:rStyle w:val="Hyperlink"/>
            <w:rFonts w:hint="eastAsia"/>
          </w:rPr>
          <w:t>遍历</w:t>
        </w:r>
      </w:hyperlink>
    </w:p>
    <w:p w:rsidR="007F663E" w:rsidRPr="002429B5" w:rsidRDefault="00CB45AE" w:rsidP="007F663E">
      <w:hyperlink r:id="rId80" w:history="1">
        <w:r w:rsidR="007F663E" w:rsidRPr="002429B5">
          <w:rPr>
            <w:rStyle w:val="Hyperlink"/>
          </w:rPr>
          <w:t>jquery</w:t>
        </w:r>
        <w:r w:rsidR="007F663E" w:rsidRPr="002429B5">
          <w:rPr>
            <w:rStyle w:val="Hyperlink"/>
            <w:rFonts w:hint="eastAsia"/>
          </w:rPr>
          <w:t>选择器</w:t>
        </w:r>
        <w:r w:rsidR="007F663E" w:rsidRPr="002429B5">
          <w:rPr>
            <w:rStyle w:val="Hyperlink"/>
          </w:rPr>
          <w:t xml:space="preserve"> </w:t>
        </w:r>
        <w:r w:rsidR="007F663E" w:rsidRPr="002429B5">
          <w:rPr>
            <w:rStyle w:val="Hyperlink"/>
            <w:rFonts w:hint="eastAsia"/>
          </w:rPr>
          <w:t>之</w:t>
        </w:r>
        <w:r w:rsidR="007F663E" w:rsidRPr="002429B5">
          <w:rPr>
            <w:rStyle w:val="Hyperlink"/>
          </w:rPr>
          <w:t xml:space="preserve"> </w:t>
        </w:r>
        <w:r w:rsidR="007F663E" w:rsidRPr="002429B5">
          <w:rPr>
            <w:rStyle w:val="Hyperlink"/>
            <w:rFonts w:hint="eastAsia"/>
          </w:rPr>
          <w:t>获取父级元素、同级元素、子元素</w:t>
        </w:r>
      </w:hyperlink>
    </w:p>
    <w:p w:rsidR="007F663E" w:rsidRPr="00F73359" w:rsidRDefault="007F663E" w:rsidP="007F663E"/>
    <w:p w:rsidR="007F663E" w:rsidRDefault="007F663E" w:rsidP="007F663E">
      <w:pPr>
        <w:pStyle w:val="Heading3"/>
      </w:pPr>
      <w:proofErr w:type="gramStart"/>
      <w:r>
        <w:rPr>
          <w:rFonts w:hint="eastAsia"/>
        </w:rPr>
        <w:t>templatetag</w:t>
      </w:r>
      <w:proofErr w:type="gramEnd"/>
    </w:p>
    <w:p w:rsidR="007F663E" w:rsidRPr="0046154B" w:rsidRDefault="00CB45AE" w:rsidP="007F663E">
      <w:hyperlink r:id="rId81" w:history="1">
        <w:r w:rsidR="007F663E" w:rsidRPr="0046154B">
          <w:rPr>
            <w:rStyle w:val="Hyperlink"/>
          </w:rPr>
          <w:t>django</w:t>
        </w:r>
        <w:r w:rsidR="007F663E" w:rsidRPr="0046154B">
          <w:rPr>
            <w:rStyle w:val="Hyperlink"/>
          </w:rPr>
          <w:t>中自定义标签和过滤器</w:t>
        </w:r>
      </w:hyperlink>
    </w:p>
    <w:p w:rsidR="0034056F" w:rsidRPr="007F663E" w:rsidRDefault="0034056F" w:rsidP="008713C6"/>
    <w:p w:rsidR="00A0049A" w:rsidRDefault="00A0049A" w:rsidP="00A63764">
      <w:pPr>
        <w:pStyle w:val="Heading2"/>
      </w:pPr>
      <w:r>
        <w:rPr>
          <w:rFonts w:hint="eastAsia"/>
        </w:rPr>
        <w:t>分页</w:t>
      </w:r>
    </w:p>
    <w:p w:rsidR="00A0049A" w:rsidRDefault="00A0049A"/>
    <w:p w:rsidR="00A0049A" w:rsidRDefault="00CB45AE" w:rsidP="00A63764">
      <w:pPr>
        <w:rPr>
          <w:rStyle w:val="Hyperlink"/>
        </w:rPr>
      </w:pPr>
      <w:hyperlink r:id="rId82" w:history="1">
        <w:r w:rsidR="00A63764" w:rsidRPr="00A63764">
          <w:rPr>
            <w:rStyle w:val="Hyperlink"/>
            <w:rFonts w:hint="eastAsia"/>
          </w:rPr>
          <w:t xml:space="preserve">Django </w:t>
        </w:r>
        <w:r w:rsidR="00A63764" w:rsidRPr="00A63764">
          <w:rPr>
            <w:rStyle w:val="Hyperlink"/>
            <w:rFonts w:hint="eastAsia"/>
          </w:rPr>
          <w:t>分页插件：</w:t>
        </w:r>
        <w:r w:rsidR="00A63764" w:rsidRPr="00A63764">
          <w:rPr>
            <w:rStyle w:val="Hyperlink"/>
            <w:rFonts w:hint="eastAsia"/>
          </w:rPr>
          <w:t>django-pagination</w:t>
        </w:r>
      </w:hyperlink>
    </w:p>
    <w:p w:rsidR="002F4549" w:rsidRPr="00A63764" w:rsidRDefault="002F4549" w:rsidP="00A63764"/>
    <w:p w:rsidR="007E2A76" w:rsidRDefault="007E2A76" w:rsidP="007E2A76">
      <w:pPr>
        <w:pStyle w:val="Heading2"/>
      </w:pPr>
      <w:r>
        <w:rPr>
          <w:rFonts w:hint="eastAsia"/>
        </w:rPr>
        <w:t>跳转</w:t>
      </w:r>
    </w:p>
    <w:p w:rsidR="002457E5" w:rsidRDefault="004D179F">
      <w:r>
        <w:rPr>
          <w:rFonts w:hint="eastAsia"/>
        </w:rPr>
        <w:t>登录成功，密码修改成功之后，跳转回原来的网址</w:t>
      </w:r>
    </w:p>
    <w:p w:rsidR="004D179F" w:rsidRDefault="004D179F"/>
    <w:p w:rsidR="00C95D7C" w:rsidRDefault="00FB565B" w:rsidP="00C95D7C">
      <w:r>
        <w:rPr>
          <w:rFonts w:hint="eastAsia"/>
        </w:rPr>
        <w:t>以</w:t>
      </w:r>
      <w:r>
        <w:rPr>
          <w:rFonts w:hint="eastAsia"/>
        </w:rPr>
        <w:t>admin</w:t>
      </w:r>
      <w:r>
        <w:rPr>
          <w:rFonts w:hint="eastAsia"/>
        </w:rPr>
        <w:t>的</w:t>
      </w:r>
      <w:r>
        <w:rPr>
          <w:rFonts w:hint="eastAsia"/>
        </w:rPr>
        <w:t>auth</w:t>
      </w:r>
      <w:r>
        <w:rPr>
          <w:rFonts w:hint="eastAsia"/>
        </w:rPr>
        <w:t>为例：</w:t>
      </w:r>
    </w:p>
    <w:p w:rsidR="00FB565B" w:rsidRDefault="00FB565B" w:rsidP="00C95D7C"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里面定义好</w:t>
      </w:r>
      <w:r>
        <w:t>’</w:t>
      </w:r>
      <w:r>
        <w:rPr>
          <w:rFonts w:hint="eastAsia"/>
        </w:rPr>
        <w:t>next</w:t>
      </w:r>
      <w:r>
        <w:t>’</w:t>
      </w:r>
      <w:r>
        <w:rPr>
          <w:rFonts w:hint="eastAsia"/>
        </w:rPr>
        <w:t>网址，并通过</w:t>
      </w:r>
      <w:r>
        <w:rPr>
          <w:rFonts w:hint="eastAsia"/>
        </w:rPr>
        <w:t>GET/POST</w:t>
      </w:r>
      <w:r>
        <w:rPr>
          <w:rFonts w:hint="eastAsia"/>
        </w:rPr>
        <w:t>方法传递给后台，后台在</w:t>
      </w:r>
      <w:r>
        <w:rPr>
          <w:rFonts w:hint="eastAsia"/>
        </w:rPr>
        <w:t>login</w:t>
      </w:r>
      <w:r>
        <w:rPr>
          <w:rFonts w:hint="eastAsia"/>
        </w:rPr>
        <w:t>成功之后会重定向到该网址</w:t>
      </w:r>
    </w:p>
    <w:p w:rsidR="00C21A22" w:rsidRDefault="00C21A22" w:rsidP="00C95D7C">
      <w:pPr>
        <w:rPr>
          <w:rFonts w:ascii="Courier New" w:hAnsi="Courier New" w:cs="Courier New"/>
          <w:color w:val="000000"/>
          <w:sz w:val="20"/>
        </w:rPr>
      </w:pPr>
      <w:r>
        <w:rPr>
          <w:rFonts w:hint="eastAsia"/>
        </w:rPr>
        <w:t>有时需要获取当前</w:t>
      </w:r>
      <w:r>
        <w:rPr>
          <w:rFonts w:hint="eastAsia"/>
        </w:rPr>
        <w:t>site</w:t>
      </w:r>
      <w:r>
        <w:rPr>
          <w:rFonts w:hint="eastAsia"/>
        </w:rPr>
        <w:t>网址，可以使用</w:t>
      </w:r>
      <w:r w:rsidRPr="00C21A22">
        <w:rPr>
          <w:rFonts w:ascii="Courier New" w:hAnsi="Courier New" w:cs="Courier New"/>
          <w:color w:val="000000"/>
          <w:sz w:val="20"/>
        </w:rPr>
        <w:t>get_current_site</w:t>
      </w:r>
      <w:r>
        <w:rPr>
          <w:rFonts w:ascii="Courier New" w:hAnsi="Courier New" w:cs="Courier New" w:hint="eastAsia"/>
          <w:color w:val="000000"/>
          <w:sz w:val="20"/>
        </w:rPr>
        <w:t>方法</w:t>
      </w:r>
    </w:p>
    <w:p w:rsidR="006C437A" w:rsidRPr="00765D17" w:rsidRDefault="006C437A" w:rsidP="00C95D7C"/>
    <w:p w:rsidR="00C95D7C" w:rsidRPr="00DD5D72" w:rsidRDefault="00C95D7C" w:rsidP="00C95D7C">
      <w:pPr>
        <w:rPr>
          <w:i/>
        </w:rPr>
      </w:pPr>
      <w:r w:rsidRPr="00DD5D72">
        <w:rPr>
          <w:i/>
        </w:rPr>
        <w:t>__init__.py (site-packages\django\contrib\auth)</w:t>
      </w:r>
    </w:p>
    <w:p w:rsidR="00765D17" w:rsidRPr="008A7964" w:rsidRDefault="00765D17" w:rsidP="003111D0">
      <w:pPr>
        <w:pStyle w:val="code"/>
        <w:rPr>
          <w:b/>
          <w:bCs/>
          <w:color w:val="000080"/>
        </w:rPr>
      </w:pPr>
      <w:bookmarkStart w:id="62" w:name="OLE_LINK45"/>
      <w:bookmarkStart w:id="63" w:name="OLE_LINK46"/>
      <w:bookmarkStart w:id="64" w:name="OLE_LINK47"/>
      <w:r w:rsidRPr="00765D17">
        <w:t xml:space="preserve">REDIRECT_FIELD_NAME </w:t>
      </w:r>
      <w:r w:rsidRPr="00765D17">
        <w:rPr>
          <w:b/>
          <w:bCs/>
          <w:color w:val="000080"/>
        </w:rPr>
        <w:t>=</w:t>
      </w:r>
      <w:r w:rsidRPr="00765D17">
        <w:t xml:space="preserve"> </w:t>
      </w:r>
      <w:r w:rsidRPr="00765D17">
        <w:rPr>
          <w:color w:val="808080"/>
        </w:rPr>
        <w:t>'next'</w:t>
      </w:r>
    </w:p>
    <w:bookmarkEnd w:id="62"/>
    <w:bookmarkEnd w:id="63"/>
    <w:bookmarkEnd w:id="64"/>
    <w:p w:rsidR="00D36B99" w:rsidRPr="00D36B99" w:rsidRDefault="00D36B99" w:rsidP="00C95D7C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highlight w:val="white"/>
        </w:rPr>
      </w:pPr>
    </w:p>
    <w:p w:rsidR="00C95D7C" w:rsidRDefault="00C95D7C" w:rsidP="00C95D7C">
      <w:pPr>
        <w:widowControl w:val="0"/>
        <w:autoSpaceDE w:val="0"/>
        <w:autoSpaceDN w:val="0"/>
        <w:adjustRightInd w:val="0"/>
        <w:rPr>
          <w:rFonts w:ascii="Courier New" w:hAnsi="Courier New" w:cs="Courier New"/>
          <w:i/>
          <w:color w:val="000000"/>
          <w:sz w:val="20"/>
        </w:rPr>
      </w:pPr>
      <w:r w:rsidRPr="003B636E">
        <w:rPr>
          <w:rFonts w:ascii="Courier New" w:hAnsi="Courier New" w:cs="Courier New"/>
          <w:i/>
          <w:color w:val="000000"/>
          <w:sz w:val="20"/>
        </w:rPr>
        <w:t>Views.py (site-packages\django\contrib\auth</w:t>
      </w:r>
      <w:r w:rsidRPr="003B636E">
        <w:rPr>
          <w:rFonts w:ascii="Courier New" w:hAnsi="Courier New" w:cs="Courier New" w:hint="eastAsia"/>
          <w:i/>
          <w:color w:val="000000"/>
          <w:sz w:val="20"/>
        </w:rPr>
        <w:t>)</w:t>
      </w:r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@sensitive_post_</w:t>
      </w:r>
      <w:proofErr w:type="gramStart"/>
      <w:r w:rsidRPr="003111D0">
        <w:rPr>
          <w:color w:val="FF8000"/>
        </w:rPr>
        <w:t>parameters</w:t>
      </w:r>
      <w:r w:rsidRPr="003111D0">
        <w:t>()</w:t>
      </w:r>
      <w:proofErr w:type="gramEnd"/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@csrf_protect</w:t>
      </w:r>
    </w:p>
    <w:p w:rsidR="003111D0" w:rsidRPr="003111D0" w:rsidRDefault="003111D0" w:rsidP="003111D0">
      <w:pPr>
        <w:pStyle w:val="code"/>
      </w:pPr>
      <w:r w:rsidRPr="003111D0">
        <w:rPr>
          <w:color w:val="FF8000"/>
        </w:rPr>
        <w:t>@never_cache</w:t>
      </w:r>
    </w:p>
    <w:p w:rsidR="00C95D7C" w:rsidRPr="003111D0" w:rsidRDefault="00C95D7C" w:rsidP="003111D0">
      <w:pPr>
        <w:pStyle w:val="code"/>
      </w:pPr>
      <w:proofErr w:type="gramStart"/>
      <w:r w:rsidRPr="003111D0">
        <w:rPr>
          <w:color w:val="0000FF"/>
        </w:rPr>
        <w:t>def</w:t>
      </w:r>
      <w:proofErr w:type="gramEnd"/>
      <w:r w:rsidRPr="003111D0">
        <w:t xml:space="preserve"> </w:t>
      </w:r>
      <w:r w:rsidRPr="003111D0">
        <w:rPr>
          <w:color w:val="FF00FF"/>
        </w:rPr>
        <w:t>login</w:t>
      </w:r>
      <w:r w:rsidRPr="003111D0">
        <w:t>(request, template_name=</w:t>
      </w:r>
      <w:r w:rsidRPr="003111D0">
        <w:rPr>
          <w:color w:val="808080"/>
        </w:rPr>
        <w:t>'</w:t>
      </w:r>
      <w:r w:rsidRPr="007A2E69">
        <w:rPr>
          <w:color w:val="808080"/>
          <w:highlight w:val="yellow"/>
        </w:rPr>
        <w:t>registration/login.html</w:t>
      </w:r>
      <w:r w:rsidRPr="003111D0">
        <w:rPr>
          <w:color w:val="808080"/>
        </w:rPr>
        <w:t>'</w:t>
      </w:r>
      <w:r w:rsidRPr="003111D0">
        <w:t>,</w:t>
      </w:r>
    </w:p>
    <w:p w:rsidR="00C95D7C" w:rsidRPr="003111D0" w:rsidRDefault="00C95D7C" w:rsidP="003111D0">
      <w:pPr>
        <w:pStyle w:val="code"/>
      </w:pPr>
      <w:r w:rsidRPr="003111D0">
        <w:t xml:space="preserve">          redirect_field_name=REDIRECT_FIELD_NAME,</w:t>
      </w:r>
    </w:p>
    <w:p w:rsidR="00C95D7C" w:rsidRPr="003111D0" w:rsidRDefault="00C95D7C" w:rsidP="003111D0">
      <w:pPr>
        <w:pStyle w:val="code"/>
      </w:pPr>
      <w:r w:rsidRPr="003111D0">
        <w:t xml:space="preserve">          authentication_form=AuthenticationForm,</w:t>
      </w:r>
    </w:p>
    <w:p w:rsidR="00C95D7C" w:rsidRPr="003111D0" w:rsidRDefault="00C95D7C" w:rsidP="003111D0">
      <w:pPr>
        <w:pStyle w:val="code"/>
      </w:pPr>
      <w:r w:rsidRPr="003111D0">
        <w:t xml:space="preserve">          current_app=</w:t>
      </w:r>
      <w:proofErr w:type="gramStart"/>
      <w:r w:rsidRPr="003111D0">
        <w:rPr>
          <w:color w:val="0000FF"/>
        </w:rPr>
        <w:t>None</w:t>
      </w:r>
      <w:proofErr w:type="gramEnd"/>
      <w:r w:rsidRPr="003111D0">
        <w:t>, extra_context=</w:t>
      </w:r>
      <w:r w:rsidRPr="003111D0">
        <w:rPr>
          <w:color w:val="0000FF"/>
        </w:rPr>
        <w:t>None</w:t>
      </w:r>
      <w:r w:rsidRPr="003111D0">
        <w:t>):</w:t>
      </w:r>
    </w:p>
    <w:p w:rsidR="00C95D7C" w:rsidRPr="003111D0" w:rsidRDefault="00C95D7C" w:rsidP="003111D0">
      <w:pPr>
        <w:pStyle w:val="code"/>
        <w:rPr>
          <w:color w:val="FF8000"/>
        </w:rPr>
      </w:pPr>
      <w:r w:rsidRPr="003111D0">
        <w:t xml:space="preserve">    </w:t>
      </w:r>
      <w:r w:rsidRPr="003111D0">
        <w:rPr>
          <w:color w:val="FF8000"/>
        </w:rPr>
        <w:t>"""</w:t>
      </w:r>
    </w:p>
    <w:p w:rsidR="00C95D7C" w:rsidRPr="003111D0" w:rsidRDefault="00C95D7C" w:rsidP="003111D0">
      <w:pPr>
        <w:pStyle w:val="code"/>
        <w:rPr>
          <w:color w:val="FF8000"/>
        </w:rPr>
      </w:pPr>
      <w:r w:rsidRPr="003111D0">
        <w:rPr>
          <w:color w:val="FF8000"/>
        </w:rPr>
        <w:t xml:space="preserve">    Displays the login form and handles the login action.</w:t>
      </w:r>
    </w:p>
    <w:p w:rsidR="00C95D7C" w:rsidRPr="003111D0" w:rsidRDefault="00C95D7C" w:rsidP="003111D0">
      <w:pPr>
        <w:pStyle w:val="code"/>
      </w:pPr>
      <w:r w:rsidRPr="003111D0">
        <w:rPr>
          <w:color w:val="FF8000"/>
        </w:rPr>
        <w:t xml:space="preserve">    """</w:t>
      </w:r>
    </w:p>
    <w:p w:rsidR="00C95D7C" w:rsidRPr="004B304A" w:rsidRDefault="00C95D7C" w:rsidP="003111D0">
      <w:pPr>
        <w:pStyle w:val="code"/>
        <w:rPr>
          <w:highlight w:val="yellow"/>
        </w:rPr>
      </w:pPr>
      <w:r w:rsidRPr="003111D0">
        <w:t xml:space="preserve">    </w:t>
      </w:r>
      <w:r w:rsidRPr="004B304A">
        <w:rPr>
          <w:highlight w:val="yellow"/>
        </w:rPr>
        <w:t xml:space="preserve">redirect_to = </w:t>
      </w:r>
      <w:proofErr w:type="gramStart"/>
      <w:r w:rsidRPr="004B304A">
        <w:rPr>
          <w:highlight w:val="yellow"/>
        </w:rPr>
        <w:t>request.POST.get(</w:t>
      </w:r>
      <w:proofErr w:type="gramEnd"/>
      <w:r w:rsidRPr="004B304A">
        <w:rPr>
          <w:highlight w:val="yellow"/>
        </w:rPr>
        <w:t>redirect_field_name,</w:t>
      </w:r>
    </w:p>
    <w:p w:rsidR="00C95D7C" w:rsidRPr="003111D0" w:rsidRDefault="00C95D7C" w:rsidP="003111D0">
      <w:pPr>
        <w:pStyle w:val="code"/>
      </w:pPr>
      <w:r w:rsidRPr="004B304A">
        <w:rPr>
          <w:highlight w:val="yellow"/>
        </w:rPr>
        <w:t xml:space="preserve">                                   </w:t>
      </w:r>
      <w:proofErr w:type="gramStart"/>
      <w:r w:rsidRPr="004B304A">
        <w:rPr>
          <w:highlight w:val="yellow"/>
        </w:rPr>
        <w:t>request.GET.get(</w:t>
      </w:r>
      <w:proofErr w:type="gramEnd"/>
      <w:r w:rsidRPr="004B304A">
        <w:rPr>
          <w:highlight w:val="yellow"/>
        </w:rPr>
        <w:t xml:space="preserve">redirect_field_name, </w:t>
      </w:r>
      <w:r w:rsidRPr="004B304A">
        <w:rPr>
          <w:color w:val="808080"/>
          <w:highlight w:val="yellow"/>
        </w:rPr>
        <w:t>''</w:t>
      </w:r>
      <w:r w:rsidRPr="004B304A">
        <w:rPr>
          <w:highlight w:val="yellow"/>
        </w:rPr>
        <w:t>))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request.method == </w:t>
      </w:r>
      <w:r w:rsidRPr="003111D0">
        <w:rPr>
          <w:color w:val="808080"/>
        </w:rPr>
        <w:t>"POST"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form</w:t>
      </w:r>
      <w:proofErr w:type="gramEnd"/>
      <w:r w:rsidRPr="003111D0">
        <w:t xml:space="preserve"> = authentication_form(request, data=request.POST)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form.is_valid():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r w:rsidRPr="003111D0">
        <w:rPr>
          <w:color w:val="008000"/>
        </w:rPr>
        <w:t xml:space="preserve"># Ensure the user-originating redirection </w:t>
      </w:r>
      <w:proofErr w:type="gramStart"/>
      <w:r w:rsidRPr="003111D0">
        <w:rPr>
          <w:color w:val="008000"/>
        </w:rPr>
        <w:t>url</w:t>
      </w:r>
      <w:proofErr w:type="gramEnd"/>
      <w:r w:rsidRPr="003111D0">
        <w:rPr>
          <w:color w:val="008000"/>
        </w:rPr>
        <w:t xml:space="preserve"> is safe.</w:t>
      </w: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is_safe_url(url=redirect_to, host=request.get_host()):</w:t>
      </w:r>
    </w:p>
    <w:p w:rsidR="00C95D7C" w:rsidRPr="003111D0" w:rsidRDefault="00C95D7C" w:rsidP="003111D0">
      <w:pPr>
        <w:pStyle w:val="code"/>
      </w:pPr>
      <w:r w:rsidRPr="003111D0">
        <w:t xml:space="preserve">                redirect_to = resolve_</w:t>
      </w:r>
      <w:proofErr w:type="gramStart"/>
      <w:r w:rsidRPr="003111D0">
        <w:t>url(</w:t>
      </w:r>
      <w:proofErr w:type="gramEnd"/>
      <w:r w:rsidRPr="00D46FEB">
        <w:rPr>
          <w:highlight w:val="yellow"/>
        </w:rPr>
        <w:t>settings.LOGIN_REDIRECT_URL</w:t>
      </w:r>
      <w:r w:rsidRPr="003111D0">
        <w:t>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8000"/>
        </w:rPr>
        <w:t># Okay, security check complete.</w:t>
      </w:r>
      <w:proofErr w:type="gramEnd"/>
      <w:r w:rsidRPr="003111D0">
        <w:rPr>
          <w:color w:val="008000"/>
        </w:rPr>
        <w:t xml:space="preserve"> Log the user in.</w:t>
      </w:r>
    </w:p>
    <w:p w:rsidR="00C95D7C" w:rsidRPr="003111D0" w:rsidRDefault="00C95D7C" w:rsidP="003111D0">
      <w:pPr>
        <w:pStyle w:val="code"/>
      </w:pPr>
      <w:r w:rsidRPr="003111D0">
        <w:t xml:space="preserve">            auth_</w:t>
      </w:r>
      <w:proofErr w:type="gramStart"/>
      <w:r w:rsidRPr="003111D0">
        <w:t>login(</w:t>
      </w:r>
      <w:proofErr w:type="gramEnd"/>
      <w:r w:rsidRPr="003111D0">
        <w:t>request, form.get_user())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        </w:t>
      </w:r>
      <w:proofErr w:type="gramStart"/>
      <w:r w:rsidRPr="003111D0">
        <w:rPr>
          <w:color w:val="0000FF"/>
        </w:rPr>
        <w:t>return</w:t>
      </w:r>
      <w:proofErr w:type="gramEnd"/>
      <w:r w:rsidRPr="003111D0">
        <w:t xml:space="preserve"> HttpResponseRedirect(redirect_to)</w:t>
      </w: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else</w:t>
      </w:r>
      <w:proofErr w:type="gramEnd"/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form</w:t>
      </w:r>
      <w:proofErr w:type="gramEnd"/>
      <w:r w:rsidRPr="003111D0">
        <w:t xml:space="preserve"> = authentication_form(request)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current_site = </w:t>
      </w:r>
      <w:r w:rsidRPr="006C437A">
        <w:rPr>
          <w:highlight w:val="yellow"/>
        </w:rPr>
        <w:t>get_current_</w:t>
      </w:r>
      <w:proofErr w:type="gramStart"/>
      <w:r w:rsidRPr="006C437A">
        <w:rPr>
          <w:highlight w:val="yellow"/>
        </w:rPr>
        <w:t>site</w:t>
      </w:r>
      <w:r w:rsidRPr="003111D0">
        <w:t>(</w:t>
      </w:r>
      <w:proofErr w:type="gramEnd"/>
      <w:r w:rsidRPr="003111D0">
        <w:t>request)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t>context</w:t>
      </w:r>
      <w:proofErr w:type="gramEnd"/>
      <w:r w:rsidRPr="003111D0">
        <w:t xml:space="preserve"> = {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</w:t>
      </w:r>
      <w:proofErr w:type="gramStart"/>
      <w:r w:rsidRPr="003111D0">
        <w:rPr>
          <w:color w:val="808080"/>
        </w:rPr>
        <w:t>form</w:t>
      </w:r>
      <w:proofErr w:type="gramEnd"/>
      <w:r w:rsidRPr="003111D0">
        <w:rPr>
          <w:color w:val="808080"/>
        </w:rPr>
        <w:t>'</w:t>
      </w:r>
      <w:r w:rsidRPr="003111D0">
        <w:t>: form,</w:t>
      </w:r>
    </w:p>
    <w:p w:rsidR="00C95D7C" w:rsidRPr="003111D0" w:rsidRDefault="00C95D7C" w:rsidP="003111D0">
      <w:pPr>
        <w:pStyle w:val="code"/>
      </w:pPr>
      <w:r w:rsidRPr="003111D0">
        <w:t xml:space="preserve">        redirect_field_name: redirect_to,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</w:t>
      </w:r>
      <w:proofErr w:type="gramStart"/>
      <w:r w:rsidRPr="003111D0">
        <w:rPr>
          <w:color w:val="808080"/>
        </w:rPr>
        <w:t>site</w:t>
      </w:r>
      <w:proofErr w:type="gramEnd"/>
      <w:r w:rsidRPr="003111D0">
        <w:rPr>
          <w:color w:val="808080"/>
        </w:rPr>
        <w:t>'</w:t>
      </w:r>
      <w:r w:rsidRPr="003111D0">
        <w:t>: current_site,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r w:rsidRPr="003111D0">
        <w:rPr>
          <w:color w:val="808080"/>
        </w:rPr>
        <w:t>'site_name'</w:t>
      </w:r>
      <w:r w:rsidRPr="003111D0">
        <w:t>: current_site.name,</w:t>
      </w:r>
    </w:p>
    <w:p w:rsidR="00C95D7C" w:rsidRPr="003111D0" w:rsidRDefault="00C95D7C" w:rsidP="003111D0">
      <w:pPr>
        <w:pStyle w:val="code"/>
      </w:pPr>
      <w:r w:rsidRPr="003111D0">
        <w:t xml:space="preserve">    }</w:t>
      </w: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extra_context </w:t>
      </w:r>
      <w:r w:rsidRPr="003111D0">
        <w:rPr>
          <w:color w:val="0000FF"/>
        </w:rPr>
        <w:t>is</w:t>
      </w:r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</w:t>
      </w:r>
      <w:r w:rsidRPr="003111D0">
        <w:rPr>
          <w:color w:val="0000FF"/>
        </w:rPr>
        <w:t>None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</w:t>
      </w:r>
      <w:proofErr w:type="gramStart"/>
      <w:r w:rsidRPr="003111D0">
        <w:t>context.update(</w:t>
      </w:r>
      <w:proofErr w:type="gramEnd"/>
      <w:r w:rsidRPr="003111D0">
        <w:t>extra_context)</w:t>
      </w:r>
    </w:p>
    <w:p w:rsidR="00C95D7C" w:rsidRPr="003111D0" w:rsidRDefault="00C95D7C" w:rsidP="003111D0">
      <w:pPr>
        <w:pStyle w:val="code"/>
      </w:pPr>
    </w:p>
    <w:p w:rsidR="00C95D7C" w:rsidRPr="003111D0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if</w:t>
      </w:r>
      <w:proofErr w:type="gramEnd"/>
      <w:r w:rsidRPr="003111D0">
        <w:t xml:space="preserve"> current_app </w:t>
      </w:r>
      <w:r w:rsidRPr="003111D0">
        <w:rPr>
          <w:color w:val="0000FF"/>
        </w:rPr>
        <w:t>is</w:t>
      </w:r>
      <w:r w:rsidRPr="003111D0">
        <w:t xml:space="preserve"> </w:t>
      </w:r>
      <w:r w:rsidRPr="003111D0">
        <w:rPr>
          <w:color w:val="0000FF"/>
        </w:rPr>
        <w:t>not</w:t>
      </w:r>
      <w:r w:rsidRPr="003111D0">
        <w:t xml:space="preserve"> </w:t>
      </w:r>
      <w:r w:rsidRPr="003111D0">
        <w:rPr>
          <w:color w:val="0000FF"/>
        </w:rPr>
        <w:t>None</w:t>
      </w:r>
      <w:r w:rsidRPr="003111D0">
        <w:t>:</w:t>
      </w:r>
    </w:p>
    <w:p w:rsidR="00C95D7C" w:rsidRPr="003111D0" w:rsidRDefault="00C95D7C" w:rsidP="003111D0">
      <w:pPr>
        <w:pStyle w:val="code"/>
      </w:pPr>
      <w:r w:rsidRPr="003111D0">
        <w:t xml:space="preserve">        request.current_app = current_app</w:t>
      </w:r>
    </w:p>
    <w:p w:rsidR="00C95D7C" w:rsidRPr="003111D0" w:rsidRDefault="00C95D7C" w:rsidP="003111D0">
      <w:pPr>
        <w:pStyle w:val="code"/>
      </w:pPr>
    </w:p>
    <w:p w:rsidR="00C95D7C" w:rsidRDefault="00C95D7C" w:rsidP="003111D0">
      <w:pPr>
        <w:pStyle w:val="code"/>
      </w:pPr>
      <w:r w:rsidRPr="003111D0">
        <w:t xml:space="preserve">    </w:t>
      </w:r>
      <w:proofErr w:type="gramStart"/>
      <w:r w:rsidRPr="003111D0">
        <w:rPr>
          <w:color w:val="0000FF"/>
        </w:rPr>
        <w:t>return</w:t>
      </w:r>
      <w:proofErr w:type="gramEnd"/>
      <w:r w:rsidRPr="003111D0">
        <w:t xml:space="preserve"> TemplateResponse(request, template_name, context)</w:t>
      </w:r>
    </w:p>
    <w:p w:rsidR="00C95D7C" w:rsidRDefault="00C95D7C"/>
    <w:p w:rsidR="00ED77FD" w:rsidRPr="00ED77FD" w:rsidRDefault="00ED77FD">
      <w:pPr>
        <w:rPr>
          <w:i/>
        </w:rPr>
      </w:pPr>
      <w:bookmarkStart w:id="65" w:name="OLE_LINK1"/>
      <w:bookmarkStart w:id="66" w:name="OLE_LINK2"/>
      <w:r w:rsidRPr="00ED77FD">
        <w:rPr>
          <w:i/>
        </w:rPr>
        <w:t>Shortcuts.py (site-packages\django\contrib\sites)</w:t>
      </w:r>
    </w:p>
    <w:bookmarkEnd w:id="65"/>
    <w:bookmarkEnd w:id="66"/>
    <w:p w:rsidR="0018556B" w:rsidRPr="0047113C" w:rsidRDefault="0018556B" w:rsidP="0047113C">
      <w:pPr>
        <w:pStyle w:val="code"/>
      </w:pPr>
      <w:proofErr w:type="gramStart"/>
      <w:r w:rsidRPr="0047113C">
        <w:rPr>
          <w:b/>
          <w:bCs/>
          <w:color w:val="0000FF"/>
        </w:rPr>
        <w:t>def</w:t>
      </w:r>
      <w:proofErr w:type="gramEnd"/>
      <w:r w:rsidRPr="0047113C">
        <w:t xml:space="preserve"> get_current_site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):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t xml:space="preserve">    </w:t>
      </w:r>
      <w:r w:rsidRPr="0047113C">
        <w:rPr>
          <w:color w:val="FF8000"/>
        </w:rPr>
        <w:t>"""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rPr>
          <w:color w:val="FF8000"/>
        </w:rPr>
        <w:t xml:space="preserve">    Checks if contrib.sites is installed and returns either the current</w:t>
      </w:r>
    </w:p>
    <w:p w:rsidR="0018556B" w:rsidRPr="0047113C" w:rsidRDefault="0018556B" w:rsidP="0047113C">
      <w:pPr>
        <w:pStyle w:val="code"/>
        <w:rPr>
          <w:color w:val="FF8000"/>
        </w:rPr>
      </w:pPr>
      <w:r w:rsidRPr="0047113C">
        <w:rPr>
          <w:color w:val="FF8000"/>
        </w:rPr>
        <w:t xml:space="preserve">    ``Site`` object or a ``RequestSite`` object based on the request.</w:t>
      </w:r>
    </w:p>
    <w:p w:rsidR="0018556B" w:rsidRPr="0047113C" w:rsidRDefault="0018556B" w:rsidP="0047113C">
      <w:pPr>
        <w:pStyle w:val="code"/>
      </w:pPr>
      <w:r w:rsidRPr="0047113C">
        <w:rPr>
          <w:color w:val="FF8000"/>
        </w:rPr>
        <w:t xml:space="preserve">    """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r w:rsidRPr="0047113C">
        <w:rPr>
          <w:color w:val="008000"/>
        </w:rPr>
        <w:t># Imports are inside the function because its point is to avoid importing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r w:rsidRPr="0047113C">
        <w:rPr>
          <w:color w:val="008000"/>
        </w:rPr>
        <w:t># the Site models when django.contrib.sites isn't installed.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proofErr w:type="gramStart"/>
      <w:r w:rsidRPr="0047113C">
        <w:rPr>
          <w:b/>
          <w:bCs/>
          <w:color w:val="0000FF"/>
        </w:rPr>
        <w:t>if</w:t>
      </w:r>
      <w:proofErr w:type="gramEnd"/>
      <w:r w:rsidRPr="0047113C">
        <w:t xml:space="preserve"> apps</w:t>
      </w:r>
      <w:r w:rsidRPr="0047113C">
        <w:rPr>
          <w:b/>
          <w:bCs/>
          <w:color w:val="000080"/>
        </w:rPr>
        <w:t>.</w:t>
      </w:r>
      <w:r w:rsidRPr="0047113C">
        <w:t>is_installed</w:t>
      </w:r>
      <w:r w:rsidRPr="0047113C">
        <w:rPr>
          <w:b/>
          <w:bCs/>
          <w:color w:val="000080"/>
        </w:rPr>
        <w:t>(</w:t>
      </w:r>
      <w:r w:rsidRPr="0047113C">
        <w:rPr>
          <w:color w:val="808080"/>
        </w:rPr>
        <w:t>'django.contrib.sites'</w:t>
      </w:r>
      <w:r w:rsidRPr="0047113C">
        <w:rPr>
          <w:b/>
          <w:bCs/>
          <w:color w:val="000080"/>
        </w:rPr>
        <w:t>):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from</w:t>
      </w:r>
      <w:proofErr w:type="gramEnd"/>
      <w:r w:rsidRPr="0047113C">
        <w:t xml:space="preserve"> </w:t>
      </w:r>
      <w:r w:rsidRPr="0047113C">
        <w:rPr>
          <w:b/>
          <w:bCs/>
          <w:color w:val="000080"/>
        </w:rPr>
        <w:t>.</w:t>
      </w:r>
      <w:r w:rsidRPr="0047113C">
        <w:t xml:space="preserve">models </w:t>
      </w:r>
      <w:r w:rsidRPr="0047113C">
        <w:rPr>
          <w:b/>
          <w:bCs/>
          <w:color w:val="0000FF"/>
        </w:rPr>
        <w:t>import</w:t>
      </w:r>
      <w:r w:rsidRPr="0047113C">
        <w:t xml:space="preserve"> Site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return</w:t>
      </w:r>
      <w:proofErr w:type="gramEnd"/>
      <w:r w:rsidRPr="0047113C">
        <w:t xml:space="preserve"> Site</w:t>
      </w:r>
      <w:r w:rsidRPr="0047113C">
        <w:rPr>
          <w:b/>
          <w:bCs/>
          <w:color w:val="000080"/>
        </w:rPr>
        <w:t>.</w:t>
      </w:r>
      <w:r w:rsidRPr="0047113C">
        <w:t>objects</w:t>
      </w:r>
      <w:r w:rsidRPr="0047113C">
        <w:rPr>
          <w:b/>
          <w:bCs/>
          <w:color w:val="000080"/>
        </w:rPr>
        <w:t>.</w:t>
      </w:r>
      <w:r w:rsidRPr="006C437A">
        <w:rPr>
          <w:highlight w:val="yellow"/>
        </w:rPr>
        <w:t>get_current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</w:t>
      </w:r>
    </w:p>
    <w:p w:rsidR="0018556B" w:rsidRPr="0047113C" w:rsidRDefault="0018556B" w:rsidP="0047113C">
      <w:pPr>
        <w:pStyle w:val="code"/>
      </w:pPr>
      <w:r w:rsidRPr="0047113C">
        <w:t xml:space="preserve">    </w:t>
      </w:r>
      <w:proofErr w:type="gramStart"/>
      <w:r w:rsidRPr="0047113C">
        <w:rPr>
          <w:b/>
          <w:bCs/>
          <w:color w:val="0000FF"/>
        </w:rPr>
        <w:t>else</w:t>
      </w:r>
      <w:proofErr w:type="gramEnd"/>
      <w:r w:rsidRPr="0047113C">
        <w:rPr>
          <w:b/>
          <w:bCs/>
          <w:color w:val="000080"/>
        </w:rPr>
        <w:t>:</w:t>
      </w:r>
    </w:p>
    <w:p w:rsidR="0018556B" w:rsidRPr="0047113C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from</w:t>
      </w:r>
      <w:proofErr w:type="gramEnd"/>
      <w:r w:rsidRPr="0047113C">
        <w:t xml:space="preserve"> </w:t>
      </w:r>
      <w:r w:rsidRPr="0047113C">
        <w:rPr>
          <w:b/>
          <w:bCs/>
          <w:color w:val="000080"/>
        </w:rPr>
        <w:t>.</w:t>
      </w:r>
      <w:r w:rsidRPr="0047113C">
        <w:t xml:space="preserve">requests </w:t>
      </w:r>
      <w:r w:rsidRPr="0047113C">
        <w:rPr>
          <w:b/>
          <w:bCs/>
          <w:color w:val="0000FF"/>
        </w:rPr>
        <w:t>import</w:t>
      </w:r>
      <w:r w:rsidRPr="0047113C">
        <w:t xml:space="preserve"> RequestSite</w:t>
      </w:r>
    </w:p>
    <w:p w:rsidR="0018556B" w:rsidRDefault="0018556B" w:rsidP="0047113C">
      <w:pPr>
        <w:pStyle w:val="code"/>
      </w:pPr>
      <w:r w:rsidRPr="0047113C">
        <w:t xml:space="preserve">        </w:t>
      </w:r>
      <w:proofErr w:type="gramStart"/>
      <w:r w:rsidRPr="0047113C">
        <w:rPr>
          <w:b/>
          <w:bCs/>
          <w:color w:val="0000FF"/>
        </w:rPr>
        <w:t>return</w:t>
      </w:r>
      <w:proofErr w:type="gramEnd"/>
      <w:r w:rsidRPr="0047113C">
        <w:t xml:space="preserve"> RequestSite</w:t>
      </w:r>
      <w:r w:rsidRPr="0047113C">
        <w:rPr>
          <w:b/>
          <w:bCs/>
          <w:color w:val="000080"/>
        </w:rPr>
        <w:t>(</w:t>
      </w:r>
      <w:r w:rsidRPr="0047113C">
        <w:t>request</w:t>
      </w:r>
      <w:r w:rsidRPr="0047113C">
        <w:rPr>
          <w:b/>
          <w:bCs/>
          <w:color w:val="000080"/>
        </w:rPr>
        <w:t>)</w:t>
      </w:r>
    </w:p>
    <w:p w:rsidR="0018556B" w:rsidRDefault="0018556B"/>
    <w:p w:rsidR="005A6026" w:rsidRPr="005A6026" w:rsidRDefault="005A6026">
      <w:pPr>
        <w:rPr>
          <w:i/>
        </w:rPr>
      </w:pPr>
      <w:r>
        <w:rPr>
          <w:rFonts w:hint="eastAsia"/>
          <w:i/>
        </w:rPr>
        <w:t>Models</w:t>
      </w:r>
      <w:r w:rsidRPr="00ED77FD">
        <w:rPr>
          <w:i/>
        </w:rPr>
        <w:t>.py (site-packages\django\contrib\sites)</w:t>
      </w:r>
    </w:p>
    <w:p w:rsidR="005A6026" w:rsidRPr="00983EE6" w:rsidRDefault="005A6026" w:rsidP="00983EE6">
      <w:pPr>
        <w:pStyle w:val="code"/>
      </w:pPr>
      <w:proofErr w:type="gramStart"/>
      <w:r w:rsidRPr="00983EE6">
        <w:rPr>
          <w:color w:val="0000FF"/>
        </w:rPr>
        <w:t>class</w:t>
      </w:r>
      <w:proofErr w:type="gramEnd"/>
      <w:r w:rsidRPr="00983EE6">
        <w:t xml:space="preserve"> SiteManager</w:t>
      </w:r>
      <w:r w:rsidRPr="00983EE6">
        <w:rPr>
          <w:color w:val="000080"/>
        </w:rPr>
        <w:t>(</w:t>
      </w:r>
      <w:r w:rsidRPr="00983EE6">
        <w:t>models</w:t>
      </w:r>
      <w:r w:rsidRPr="00983EE6">
        <w:rPr>
          <w:color w:val="000080"/>
        </w:rPr>
        <w:t>.</w:t>
      </w:r>
      <w:r w:rsidRPr="00983EE6">
        <w:t>Manager</w:t>
      </w:r>
      <w:r w:rsidRPr="00983EE6">
        <w:rPr>
          <w:color w:val="000080"/>
        </w:rPr>
        <w:t>):</w:t>
      </w:r>
    </w:p>
    <w:p w:rsidR="005A6026" w:rsidRPr="00983EE6" w:rsidRDefault="005A6026" w:rsidP="00983EE6">
      <w:pPr>
        <w:pStyle w:val="code"/>
      </w:pPr>
      <w:r w:rsidRPr="00983EE6">
        <w:t xml:space="preserve">     </w:t>
      </w:r>
      <w:proofErr w:type="gramStart"/>
      <w:r w:rsidRPr="00983EE6">
        <w:rPr>
          <w:color w:val="0000FF"/>
        </w:rPr>
        <w:t>def</w:t>
      </w:r>
      <w:proofErr w:type="gramEnd"/>
      <w:r w:rsidRPr="00983EE6">
        <w:t xml:space="preserve"> </w:t>
      </w:r>
      <w:r w:rsidRPr="00983EE6">
        <w:rPr>
          <w:color w:val="FF00FF"/>
        </w:rPr>
        <w:t>get_current</w:t>
      </w:r>
      <w:r w:rsidRPr="00983EE6">
        <w:rPr>
          <w:color w:val="000080"/>
        </w:rPr>
        <w:t>(</w:t>
      </w:r>
      <w:r w:rsidRPr="00983EE6">
        <w:t>self</w:t>
      </w:r>
      <w:r w:rsidRPr="00983EE6">
        <w:rPr>
          <w:color w:val="000080"/>
        </w:rPr>
        <w:t>,</w:t>
      </w:r>
      <w:r w:rsidRPr="00983EE6">
        <w:t xml:space="preserve"> request</w:t>
      </w:r>
      <w:r w:rsidRPr="00983EE6">
        <w:rPr>
          <w:color w:val="000080"/>
        </w:rPr>
        <w:t>=</w:t>
      </w:r>
      <w:r w:rsidRPr="00983EE6">
        <w:rPr>
          <w:color w:val="0000FF"/>
        </w:rPr>
        <w:t>None</w:t>
      </w:r>
      <w:r w:rsidRPr="00983EE6">
        <w:rPr>
          <w:color w:val="000080"/>
        </w:rPr>
        <w:t>):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t xml:space="preserve">        </w:t>
      </w:r>
      <w:r w:rsidRPr="00983EE6">
        <w:rPr>
          <w:color w:val="FF8000"/>
        </w:rPr>
        <w:t>"""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Returns the current Site based on the SITE_ID in the project's settings.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If SITE_ID isn't defined, it returns the site with domain matching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request.get_</w:t>
      </w:r>
      <w:proofErr w:type="gramStart"/>
      <w:r w:rsidRPr="00983EE6">
        <w:rPr>
          <w:color w:val="FF8000"/>
        </w:rPr>
        <w:t>host(</w:t>
      </w:r>
      <w:proofErr w:type="gramEnd"/>
      <w:r w:rsidRPr="00983EE6">
        <w:rPr>
          <w:color w:val="FF8000"/>
        </w:rPr>
        <w:t>). The ``Site`` object is cached the first time it's</w:t>
      </w:r>
    </w:p>
    <w:p w:rsidR="005A6026" w:rsidRPr="00983EE6" w:rsidRDefault="005A6026" w:rsidP="00983EE6">
      <w:pPr>
        <w:pStyle w:val="code"/>
        <w:rPr>
          <w:color w:val="FF8000"/>
        </w:rPr>
      </w:pPr>
      <w:r w:rsidRPr="00983EE6">
        <w:rPr>
          <w:color w:val="FF8000"/>
        </w:rPr>
        <w:t xml:space="preserve">        </w:t>
      </w:r>
      <w:proofErr w:type="gramStart"/>
      <w:r w:rsidRPr="00983EE6">
        <w:rPr>
          <w:color w:val="FF8000"/>
        </w:rPr>
        <w:t>retrieved</w:t>
      </w:r>
      <w:proofErr w:type="gramEnd"/>
      <w:r w:rsidRPr="00983EE6">
        <w:rPr>
          <w:color w:val="FF8000"/>
        </w:rPr>
        <w:t xml:space="preserve"> from the database.</w:t>
      </w:r>
    </w:p>
    <w:p w:rsidR="005A6026" w:rsidRPr="00983EE6" w:rsidRDefault="005A6026" w:rsidP="00983EE6">
      <w:pPr>
        <w:pStyle w:val="code"/>
      </w:pPr>
      <w:r w:rsidRPr="00983EE6">
        <w:rPr>
          <w:color w:val="FF8000"/>
        </w:rPr>
        <w:t xml:space="preserve">        """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from</w:t>
      </w:r>
      <w:proofErr w:type="gramEnd"/>
      <w:r w:rsidRPr="00983EE6">
        <w:t xml:space="preserve"> django</w:t>
      </w:r>
      <w:r w:rsidRPr="00983EE6">
        <w:rPr>
          <w:color w:val="000080"/>
        </w:rPr>
        <w:t>.</w:t>
      </w:r>
      <w:r w:rsidRPr="00983EE6">
        <w:t xml:space="preserve">conf </w:t>
      </w:r>
      <w:r w:rsidRPr="00983EE6">
        <w:rPr>
          <w:color w:val="0000FF"/>
        </w:rPr>
        <w:t>import</w:t>
      </w:r>
      <w:r w:rsidRPr="00983EE6">
        <w:t xml:space="preserve"> settings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if</w:t>
      </w:r>
      <w:proofErr w:type="gramEnd"/>
      <w:r w:rsidRPr="00983EE6">
        <w:t xml:space="preserve"> </w:t>
      </w:r>
      <w:r w:rsidRPr="006C437A">
        <w:rPr>
          <w:highlight w:val="yellow"/>
        </w:rPr>
        <w:t>getattr</w:t>
      </w:r>
      <w:r w:rsidRPr="006C437A">
        <w:rPr>
          <w:color w:val="000080"/>
          <w:highlight w:val="yellow"/>
        </w:rPr>
        <w:t>(</w:t>
      </w:r>
      <w:r w:rsidRPr="006C437A">
        <w:rPr>
          <w:highlight w:val="yellow"/>
        </w:rPr>
        <w:t>settings</w:t>
      </w:r>
      <w:r w:rsidRPr="006C437A">
        <w:rPr>
          <w:color w:val="000080"/>
          <w:highlight w:val="yellow"/>
        </w:rPr>
        <w:t>,</w:t>
      </w:r>
      <w:r w:rsidRPr="006C437A">
        <w:rPr>
          <w:highlight w:val="yellow"/>
        </w:rPr>
        <w:t xml:space="preserve"> </w:t>
      </w:r>
      <w:r w:rsidRPr="006C437A">
        <w:rPr>
          <w:color w:val="808080"/>
          <w:highlight w:val="yellow"/>
        </w:rPr>
        <w:t>'SITE_ID'</w:t>
      </w:r>
      <w:r w:rsidRPr="006C437A">
        <w:rPr>
          <w:color w:val="000080"/>
          <w:highlight w:val="yellow"/>
        </w:rPr>
        <w:t>,</w:t>
      </w:r>
      <w:r w:rsidRPr="006C437A">
        <w:rPr>
          <w:highlight w:val="yellow"/>
        </w:rPr>
        <w:t xml:space="preserve"> </w:t>
      </w:r>
      <w:r w:rsidRPr="006C437A">
        <w:rPr>
          <w:color w:val="808080"/>
          <w:highlight w:val="yellow"/>
        </w:rPr>
        <w:t>''</w:t>
      </w:r>
      <w:r w:rsidRPr="006C437A">
        <w:rPr>
          <w:color w:val="000080"/>
          <w:highlight w:val="yellow"/>
        </w:rPr>
        <w:t>)</w:t>
      </w:r>
      <w:r w:rsidRPr="00983EE6">
        <w:rPr>
          <w:color w:val="000080"/>
        </w:rPr>
        <w:t>:</w:t>
      </w:r>
    </w:p>
    <w:p w:rsidR="005A6026" w:rsidRPr="00983EE6" w:rsidRDefault="005A6026" w:rsidP="00983EE6">
      <w:pPr>
        <w:pStyle w:val="code"/>
      </w:pPr>
      <w:r w:rsidRPr="00983EE6">
        <w:t xml:space="preserve">            site_id </w:t>
      </w:r>
      <w:r w:rsidRPr="00983EE6">
        <w:rPr>
          <w:color w:val="000080"/>
        </w:rPr>
        <w:t>=</w:t>
      </w:r>
      <w:r w:rsidRPr="00983EE6">
        <w:t xml:space="preserve"> settings</w:t>
      </w:r>
      <w:r w:rsidRPr="00983EE6">
        <w:rPr>
          <w:color w:val="000080"/>
        </w:rPr>
        <w:t>.</w:t>
      </w:r>
      <w:r w:rsidRPr="00983EE6">
        <w:t>SITE_ID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proofErr w:type="gramStart"/>
      <w:r w:rsidRPr="00983EE6">
        <w:rPr>
          <w:color w:val="0000FF"/>
        </w:rPr>
        <w:t>return</w:t>
      </w:r>
      <w:proofErr w:type="gramEnd"/>
      <w:r w:rsidRPr="00983EE6">
        <w:t xml:space="preserve"> self</w:t>
      </w:r>
      <w:r w:rsidRPr="00983EE6">
        <w:rPr>
          <w:color w:val="000080"/>
        </w:rPr>
        <w:t>.</w:t>
      </w:r>
      <w:r w:rsidRPr="00983EE6">
        <w:t>_get_site_by_id</w:t>
      </w:r>
      <w:r w:rsidRPr="00983EE6">
        <w:rPr>
          <w:color w:val="000080"/>
        </w:rPr>
        <w:t>(</w:t>
      </w:r>
      <w:r w:rsidRPr="00983EE6">
        <w:t>site_id</w:t>
      </w:r>
      <w:r w:rsidRPr="00983EE6">
        <w:rPr>
          <w:color w:val="000080"/>
        </w:rPr>
        <w:t>)</w:t>
      </w: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elif</w:t>
      </w:r>
      <w:proofErr w:type="gramEnd"/>
      <w:r w:rsidRPr="00983EE6">
        <w:t xml:space="preserve"> request</w:t>
      </w:r>
      <w:r w:rsidRPr="00983EE6">
        <w:rPr>
          <w:color w:val="000080"/>
        </w:rPr>
        <w:t>: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proofErr w:type="gramStart"/>
      <w:r w:rsidRPr="00983EE6">
        <w:rPr>
          <w:color w:val="0000FF"/>
        </w:rPr>
        <w:t>return</w:t>
      </w:r>
      <w:proofErr w:type="gramEnd"/>
      <w:r w:rsidRPr="00983EE6">
        <w:t xml:space="preserve"> self</w:t>
      </w:r>
      <w:r w:rsidRPr="00983EE6">
        <w:rPr>
          <w:color w:val="000080"/>
        </w:rPr>
        <w:t>.</w:t>
      </w:r>
      <w:r w:rsidRPr="00983EE6">
        <w:t>_get_site_by_request</w:t>
      </w:r>
      <w:r w:rsidRPr="00983EE6">
        <w:rPr>
          <w:color w:val="000080"/>
        </w:rPr>
        <w:t>(</w:t>
      </w:r>
      <w:r w:rsidRPr="00983EE6">
        <w:t>request</w:t>
      </w:r>
      <w:r w:rsidRPr="00983EE6">
        <w:rPr>
          <w:color w:val="000080"/>
        </w:rPr>
        <w:t>)</w:t>
      </w:r>
    </w:p>
    <w:p w:rsidR="005A6026" w:rsidRPr="00983EE6" w:rsidRDefault="005A6026" w:rsidP="00983EE6">
      <w:pPr>
        <w:pStyle w:val="code"/>
      </w:pPr>
    </w:p>
    <w:p w:rsidR="005A6026" w:rsidRPr="00983EE6" w:rsidRDefault="005A6026" w:rsidP="00983EE6">
      <w:pPr>
        <w:pStyle w:val="code"/>
      </w:pPr>
      <w:r w:rsidRPr="00983EE6">
        <w:t xml:space="preserve">        </w:t>
      </w:r>
      <w:proofErr w:type="gramStart"/>
      <w:r w:rsidRPr="00983EE6">
        <w:rPr>
          <w:color w:val="0000FF"/>
        </w:rPr>
        <w:t>raise</w:t>
      </w:r>
      <w:proofErr w:type="gramEnd"/>
      <w:r w:rsidRPr="00983EE6">
        <w:t xml:space="preserve"> ImproperlyConfigured</w:t>
      </w:r>
      <w:r w:rsidRPr="00983EE6">
        <w:rPr>
          <w:color w:val="000080"/>
        </w:rPr>
        <w:t>(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 xml:space="preserve">"You're using the Django \"sites framework\" without </w:t>
      </w:r>
      <w:proofErr w:type="gramStart"/>
      <w:r w:rsidRPr="00983EE6">
        <w:rPr>
          <w:color w:val="808080"/>
        </w:rPr>
        <w:t>having "</w:t>
      </w:r>
      <w:proofErr w:type="gramEnd"/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</w:t>
      </w:r>
      <w:proofErr w:type="gramStart"/>
      <w:r w:rsidRPr="00983EE6">
        <w:rPr>
          <w:color w:val="808080"/>
        </w:rPr>
        <w:t>set</w:t>
      </w:r>
      <w:proofErr w:type="gramEnd"/>
      <w:r w:rsidRPr="00983EE6">
        <w:rPr>
          <w:color w:val="808080"/>
        </w:rPr>
        <w:t xml:space="preserve"> the SITE_ID setting. Create a site in your database </w:t>
      </w:r>
      <w:proofErr w:type="gramStart"/>
      <w:r w:rsidRPr="00983EE6">
        <w:rPr>
          <w:color w:val="808080"/>
        </w:rPr>
        <w:t>and "</w:t>
      </w:r>
      <w:proofErr w:type="gramEnd"/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</w:t>
      </w:r>
      <w:proofErr w:type="gramStart"/>
      <w:r w:rsidRPr="00983EE6">
        <w:rPr>
          <w:color w:val="808080"/>
        </w:rPr>
        <w:t>set</w:t>
      </w:r>
      <w:proofErr w:type="gramEnd"/>
      <w:r w:rsidRPr="00983EE6">
        <w:rPr>
          <w:color w:val="808080"/>
        </w:rPr>
        <w:t xml:space="preserve"> the SITE_ID setting or pass a request to "</w:t>
      </w:r>
    </w:p>
    <w:p w:rsidR="005A6026" w:rsidRPr="00983EE6" w:rsidRDefault="005A6026" w:rsidP="00983EE6">
      <w:pPr>
        <w:pStyle w:val="code"/>
      </w:pPr>
      <w:r w:rsidRPr="00983EE6">
        <w:t xml:space="preserve">            </w:t>
      </w:r>
      <w:r w:rsidRPr="00983EE6">
        <w:rPr>
          <w:color w:val="808080"/>
        </w:rPr>
        <w:t>"Site.objects.get_</w:t>
      </w:r>
      <w:proofErr w:type="gramStart"/>
      <w:r w:rsidRPr="00983EE6">
        <w:rPr>
          <w:color w:val="808080"/>
        </w:rPr>
        <w:t>current(</w:t>
      </w:r>
      <w:proofErr w:type="gramEnd"/>
      <w:r w:rsidRPr="00983EE6">
        <w:rPr>
          <w:color w:val="808080"/>
        </w:rPr>
        <w:t>) to fix this error."</w:t>
      </w:r>
    </w:p>
    <w:p w:rsidR="00AC227D" w:rsidRDefault="005A6026" w:rsidP="00983EE6">
      <w:pPr>
        <w:pStyle w:val="code"/>
      </w:pPr>
      <w:r w:rsidRPr="00983EE6">
        <w:t xml:space="preserve">        </w:t>
      </w:r>
      <w:r w:rsidRPr="00983EE6">
        <w:rPr>
          <w:color w:val="000080"/>
        </w:rPr>
        <w:t>)</w:t>
      </w:r>
    </w:p>
    <w:p w:rsidR="0018556B" w:rsidRDefault="0018556B"/>
    <w:p w:rsidR="006C437A" w:rsidRDefault="006C437A">
      <w:r>
        <w:rPr>
          <w:rFonts w:hint="eastAsia"/>
        </w:rPr>
        <w:t>举例：</w:t>
      </w:r>
    </w:p>
    <w:p w:rsidR="006C437A" w:rsidRPr="006C437A" w:rsidRDefault="006C437A">
      <w:pPr>
        <w:rPr>
          <w:i/>
        </w:rPr>
      </w:pPr>
      <w:r w:rsidRPr="006C437A">
        <w:rPr>
          <w:i/>
        </w:rPr>
        <w:t>Login.html (site-packages\registration\templates\registration)</w:t>
      </w:r>
    </w:p>
    <w:p w:rsidR="006C437A" w:rsidRDefault="006C437A"/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color w:val="0000FF"/>
        </w:rPr>
        <w:t>&lt;form</w:t>
      </w:r>
      <w:r w:rsidRPr="006C437A">
        <w:t xml:space="preserve"> method=</w:t>
      </w:r>
      <w:r w:rsidRPr="006C437A">
        <w:rPr>
          <w:b/>
          <w:bCs/>
          <w:color w:val="8000FF"/>
        </w:rPr>
        <w:t>"post"</w:t>
      </w:r>
      <w:r w:rsidRPr="006C437A">
        <w:t xml:space="preserve"> action=</w:t>
      </w:r>
      <w:r w:rsidRPr="006C437A">
        <w:rPr>
          <w:b/>
          <w:bCs/>
          <w:color w:val="8000FF"/>
        </w:rPr>
        <w:t>""</w:t>
      </w:r>
      <w:r w:rsidRPr="006C437A">
        <w:rPr>
          <w:color w:val="0000FF"/>
        </w:rPr>
        <w:t>&gt;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{% csrf_token %}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{</w:t>
      </w:r>
      <w:proofErr w:type="gramStart"/>
      <w:r w:rsidRPr="006C437A">
        <w:rPr>
          <w:b/>
          <w:bCs/>
        </w:rPr>
        <w:t>{ form.as</w:t>
      </w:r>
      <w:proofErr w:type="gramEnd"/>
      <w:r w:rsidRPr="006C437A">
        <w:rPr>
          <w:b/>
          <w:bCs/>
        </w:rPr>
        <w:t>_p }}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</w:t>
      </w:r>
      <w:r w:rsidRPr="006C437A">
        <w:rPr>
          <w:color w:val="0000FF"/>
        </w:rPr>
        <w:t>&lt;input</w:t>
      </w:r>
      <w:r w:rsidRPr="006C437A">
        <w:t xml:space="preserve"> type=</w:t>
      </w:r>
      <w:r w:rsidRPr="006C437A">
        <w:rPr>
          <w:b/>
          <w:bCs/>
          <w:color w:val="8000FF"/>
        </w:rPr>
        <w:t>"submit"</w:t>
      </w:r>
      <w:r w:rsidRPr="006C437A">
        <w:t xml:space="preserve"> value=</w:t>
      </w:r>
      <w:r w:rsidRPr="006C437A">
        <w:rPr>
          <w:b/>
          <w:bCs/>
          <w:color w:val="8000FF"/>
        </w:rPr>
        <w:t>"{% trans 'Log in' %}"</w:t>
      </w:r>
      <w:r w:rsidRPr="006C437A">
        <w:t xml:space="preserve"> </w:t>
      </w:r>
      <w:r w:rsidRPr="006C437A">
        <w:rPr>
          <w:color w:val="0000FF"/>
        </w:rPr>
        <w:t>/&gt;</w:t>
      </w:r>
    </w:p>
    <w:p w:rsidR="006C437A" w:rsidRPr="006C437A" w:rsidRDefault="006C437A" w:rsidP="006C437A">
      <w:pPr>
        <w:pStyle w:val="code"/>
        <w:rPr>
          <w:b/>
          <w:bCs/>
        </w:rPr>
      </w:pPr>
      <w:r w:rsidRPr="006C437A">
        <w:rPr>
          <w:b/>
          <w:bCs/>
        </w:rPr>
        <w:t xml:space="preserve">    </w:t>
      </w:r>
      <w:r w:rsidRPr="006C437A">
        <w:rPr>
          <w:color w:val="0000FF"/>
        </w:rPr>
        <w:t>&lt;input</w:t>
      </w:r>
      <w:r w:rsidRPr="006C437A">
        <w:t xml:space="preserve"> type=</w:t>
      </w:r>
      <w:r w:rsidRPr="006C437A">
        <w:rPr>
          <w:b/>
          <w:bCs/>
          <w:color w:val="8000FF"/>
        </w:rPr>
        <w:t>"hidden"</w:t>
      </w:r>
      <w:r w:rsidRPr="006C437A">
        <w:t xml:space="preserve"> </w:t>
      </w:r>
      <w:r w:rsidRPr="007A2E69">
        <w:rPr>
          <w:highlight w:val="yellow"/>
        </w:rPr>
        <w:t>name=</w:t>
      </w:r>
      <w:r w:rsidRPr="007A2E69">
        <w:rPr>
          <w:b/>
          <w:bCs/>
          <w:color w:val="8000FF"/>
          <w:highlight w:val="yellow"/>
        </w:rPr>
        <w:t>"next"</w:t>
      </w:r>
      <w:r w:rsidRPr="006C437A">
        <w:t xml:space="preserve"> value=</w:t>
      </w:r>
      <w:r w:rsidRPr="006C437A">
        <w:rPr>
          <w:b/>
          <w:bCs/>
          <w:color w:val="8000FF"/>
        </w:rPr>
        <w:t>"{</w:t>
      </w:r>
      <w:proofErr w:type="gramStart"/>
      <w:r w:rsidRPr="006C437A">
        <w:rPr>
          <w:b/>
          <w:bCs/>
          <w:color w:val="8000FF"/>
        </w:rPr>
        <w:t>{ next</w:t>
      </w:r>
      <w:proofErr w:type="gramEnd"/>
      <w:r w:rsidRPr="006C437A">
        <w:rPr>
          <w:b/>
          <w:bCs/>
          <w:color w:val="8000FF"/>
        </w:rPr>
        <w:t xml:space="preserve"> }}"</w:t>
      </w:r>
      <w:r w:rsidRPr="006C437A">
        <w:t xml:space="preserve"> </w:t>
      </w:r>
      <w:r w:rsidRPr="006C437A">
        <w:rPr>
          <w:color w:val="0000FF"/>
        </w:rPr>
        <w:t>/&gt;</w:t>
      </w:r>
    </w:p>
    <w:p w:rsidR="006C437A" w:rsidRDefault="006C437A" w:rsidP="006C437A">
      <w:pPr>
        <w:pStyle w:val="code"/>
      </w:pPr>
      <w:r w:rsidRPr="006C437A">
        <w:rPr>
          <w:color w:val="0000FF"/>
        </w:rPr>
        <w:t>&lt;/form&gt;</w:t>
      </w:r>
    </w:p>
    <w:p w:rsidR="006C437A" w:rsidRDefault="00803ED7">
      <w:r>
        <w:rPr>
          <w:rFonts w:hint="eastAsia"/>
        </w:rPr>
        <w:t>该</w:t>
      </w:r>
      <w:r>
        <w:rPr>
          <w:rFonts w:hint="eastAsia"/>
        </w:rPr>
        <w:t>next</w:t>
      </w:r>
      <w:r>
        <w:rPr>
          <w:rFonts w:hint="eastAsia"/>
        </w:rPr>
        <w:t>值会传递给</w:t>
      </w:r>
      <w:r>
        <w:rPr>
          <w:rFonts w:hint="eastAsia"/>
        </w:rPr>
        <w:t>login</w:t>
      </w:r>
      <w:r>
        <w:rPr>
          <w:rFonts w:hint="eastAsia"/>
        </w:rPr>
        <w:t>函数</w:t>
      </w:r>
    </w:p>
    <w:p w:rsidR="00803ED7" w:rsidRPr="00C95D7C" w:rsidRDefault="00803ED7"/>
    <w:p w:rsidR="00197EF8" w:rsidRPr="00ED51BB" w:rsidRDefault="00197EF8" w:rsidP="00ED51BB"/>
    <w:p w:rsidR="00B4243B" w:rsidRDefault="00B4243B"/>
    <w:p w:rsidR="00235F83" w:rsidRDefault="00CC4612" w:rsidP="00560FFE">
      <w:pPr>
        <w:pStyle w:val="Heading2"/>
      </w:pPr>
      <w:r>
        <w:t>A</w:t>
      </w:r>
      <w:r w:rsidR="00560FFE">
        <w:rPr>
          <w:rFonts w:hint="eastAsia"/>
        </w:rPr>
        <w:t>dmin</w:t>
      </w:r>
      <w:r w:rsidR="0034056F">
        <w:rPr>
          <w:rFonts w:hint="eastAsia"/>
        </w:rPr>
        <w:t xml:space="preserve"> </w:t>
      </w:r>
      <w:r w:rsidR="0034056F">
        <w:rPr>
          <w:rFonts w:hint="eastAsia"/>
        </w:rPr>
        <w:t>扩展</w:t>
      </w:r>
    </w:p>
    <w:p w:rsidR="00CC4612" w:rsidRPr="0034056F" w:rsidRDefault="00CC4612" w:rsidP="0034056F">
      <w:pPr>
        <w:rPr>
          <w:u w:val="single"/>
        </w:rPr>
      </w:pPr>
      <w:r w:rsidRPr="0034056F">
        <w:rPr>
          <w:rFonts w:hint="eastAsia"/>
          <w:u w:val="single"/>
        </w:rPr>
        <w:t>评论</w:t>
      </w:r>
      <w:r w:rsidR="0034056F" w:rsidRPr="0034056F">
        <w:rPr>
          <w:rFonts w:hint="eastAsia"/>
          <w:u w:val="single"/>
        </w:rPr>
        <w:t>模块</w:t>
      </w:r>
    </w:p>
    <w:p w:rsidR="0034056F" w:rsidRDefault="0034056F" w:rsidP="0034056F">
      <w:r w:rsidRPr="002D68BE">
        <w:t>django-grapplli</w:t>
      </w:r>
      <w:r w:rsidRPr="002D68BE">
        <w:t>，它主要就是修改了</w:t>
      </w:r>
      <w:r w:rsidRPr="002D68BE">
        <w:t>django</w:t>
      </w:r>
      <w:r w:rsidRPr="002D68BE">
        <w:t>自动后台的界面，另外就是</w:t>
      </w:r>
      <w:r w:rsidRPr="002D68BE">
        <w:t>django-filebrowser</w:t>
      </w:r>
      <w:r w:rsidRPr="002D68BE">
        <w:t>，它其实是和</w:t>
      </w:r>
      <w:r w:rsidRPr="002D68BE">
        <w:t>grapplli</w:t>
      </w:r>
      <w:r w:rsidRPr="002D68BE">
        <w:t>集成的，主要用来在后台管理静态文件。</w:t>
      </w:r>
    </w:p>
    <w:p w:rsidR="0034056F" w:rsidRPr="0034056F" w:rsidRDefault="0034056F" w:rsidP="0034056F"/>
    <w:p w:rsidR="00560FFE" w:rsidRPr="00560FFE" w:rsidRDefault="00CB45AE" w:rsidP="00560FFE">
      <w:hyperlink r:id="rId83" w:history="1">
        <w:proofErr w:type="gramStart"/>
        <w:r w:rsidR="00560FFE" w:rsidRPr="00560FFE">
          <w:rPr>
            <w:rStyle w:val="Hyperlink"/>
          </w:rPr>
          <w:t>django</w:t>
        </w:r>
        <w:proofErr w:type="gramEnd"/>
        <w:r w:rsidR="00560FFE" w:rsidRPr="00560FFE">
          <w:rPr>
            <w:rStyle w:val="Hyperlink"/>
          </w:rPr>
          <w:t xml:space="preserve"> grappelli</w:t>
        </w:r>
      </w:hyperlink>
    </w:p>
    <w:p w:rsidR="00560FFE" w:rsidRDefault="00CB45AE" w:rsidP="005A139B">
      <w:hyperlink r:id="rId84" w:history="1">
        <w:r w:rsidR="005A139B" w:rsidRPr="005A139B">
          <w:rPr>
            <w:rStyle w:val="Hyperlink"/>
            <w:rFonts w:hint="eastAsia"/>
          </w:rPr>
          <w:t>用</w:t>
        </w:r>
        <w:r w:rsidR="005A139B" w:rsidRPr="005A139B">
          <w:rPr>
            <w:rStyle w:val="Hyperlink"/>
            <w:rFonts w:hint="eastAsia"/>
          </w:rPr>
          <w:t>grappelli</w:t>
        </w:r>
        <w:r w:rsidR="005A139B" w:rsidRPr="005A139B">
          <w:rPr>
            <w:rStyle w:val="Hyperlink"/>
            <w:rFonts w:hint="eastAsia"/>
          </w:rPr>
          <w:t>美化</w:t>
        </w:r>
        <w:r w:rsidR="005A139B" w:rsidRPr="005A139B">
          <w:rPr>
            <w:rStyle w:val="Hyperlink"/>
            <w:rFonts w:hint="eastAsia"/>
          </w:rPr>
          <w:t>Django Admin</w:t>
        </w:r>
        <w:r w:rsidR="005A139B" w:rsidRPr="005A139B">
          <w:rPr>
            <w:rStyle w:val="Hyperlink"/>
            <w:rFonts w:hint="eastAsia"/>
          </w:rPr>
          <w:t>后台管理界面</w:t>
        </w:r>
      </w:hyperlink>
    </w:p>
    <w:p w:rsidR="00B7268C" w:rsidRPr="00B7268C" w:rsidRDefault="00CB45AE" w:rsidP="00B7268C">
      <w:hyperlink r:id="rId85" w:history="1">
        <w:r w:rsidR="00B7268C" w:rsidRPr="00B7268C">
          <w:rPr>
            <w:rStyle w:val="Hyperlink"/>
          </w:rPr>
          <w:t>在</w:t>
        </w:r>
        <w:r w:rsidR="00B7268C" w:rsidRPr="00B7268C">
          <w:rPr>
            <w:rStyle w:val="Hyperlink"/>
          </w:rPr>
          <w:t>Django</w:t>
        </w:r>
        <w:r w:rsidR="00B7268C" w:rsidRPr="00B7268C">
          <w:rPr>
            <w:rStyle w:val="Hyperlink"/>
          </w:rPr>
          <w:t>中使用</w:t>
        </w:r>
        <w:r w:rsidR="00B7268C" w:rsidRPr="00B7268C">
          <w:rPr>
            <w:rStyle w:val="Hyperlink"/>
          </w:rPr>
          <w:t>markdown</w:t>
        </w:r>
      </w:hyperlink>
    </w:p>
    <w:p w:rsidR="005A139B" w:rsidRDefault="005A139B"/>
    <w:p w:rsidR="00980CA1" w:rsidRPr="00980CA1" w:rsidRDefault="00980CA1" w:rsidP="00980CA1">
      <w:r w:rsidRPr="00980CA1">
        <w:t xml:space="preserve">django </w:t>
      </w:r>
      <w:r w:rsidRPr="00980CA1">
        <w:t>简易博客开发</w:t>
      </w:r>
      <w:r w:rsidRPr="00980CA1">
        <w:t xml:space="preserve"> 1 </w:t>
      </w:r>
      <w:r w:rsidRPr="00980CA1">
        <w:t>安装、创建、配置、</w:t>
      </w:r>
      <w:r w:rsidRPr="00980CA1">
        <w:t>admin</w:t>
      </w:r>
      <w:r w:rsidRPr="00980CA1">
        <w:t>使用</w:t>
      </w:r>
      <w:r w:rsidRPr="00980CA1">
        <w:t xml:space="preserve"> </w:t>
      </w:r>
      <w:r w:rsidRPr="00980CA1">
        <w:br/>
      </w:r>
      <w:hyperlink r:id="rId86" w:tgtFrame="_blank" w:history="1">
        <w:r w:rsidRPr="00980CA1">
          <w:rPr>
            <w:rStyle w:val="Hyperlink"/>
          </w:rPr>
          <w:t>http://www.cnblogs.com/cacique/archive/2012/09/29/2707976.html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2 </w:t>
      </w:r>
      <w:r w:rsidRPr="00980CA1">
        <w:t>模板和数据查询</w:t>
      </w:r>
      <w:r w:rsidRPr="00980CA1">
        <w:t xml:space="preserve"> </w:t>
      </w:r>
      <w:r w:rsidRPr="00980CA1">
        <w:br/>
      </w:r>
      <w:hyperlink r:id="rId87" w:tgtFrame="_blank" w:history="1">
        <w:r w:rsidRPr="00980CA1">
          <w:rPr>
            <w:rStyle w:val="Hyperlink"/>
          </w:rPr>
          <w:t>http://www.cnblogs.com/cacique/archive/2012/09/30/2709143.html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3 </w:t>
      </w:r>
      <w:r w:rsidRPr="00980CA1">
        <w:t>静态文件、</w:t>
      </w:r>
      <w:r w:rsidRPr="00980CA1">
        <w:t xml:space="preserve">from </w:t>
      </w:r>
      <w:r w:rsidRPr="00980CA1">
        <w:t>应用与自定义</w:t>
      </w:r>
      <w:r w:rsidRPr="00980CA1">
        <w:t xml:space="preserve"> </w:t>
      </w:r>
      <w:r w:rsidRPr="00980CA1">
        <w:br/>
      </w:r>
      <w:hyperlink r:id="rId88" w:tgtFrame="_blank" w:history="1">
        <w:r w:rsidRPr="00980CA1">
          <w:rPr>
            <w:rStyle w:val="Hyperlink"/>
          </w:rPr>
          <w:t>http://www.cnblogs.com/cacique/archive/2012/10/01/2709668.html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4 comments</w:t>
      </w:r>
      <w:r w:rsidRPr="00980CA1">
        <w:t>库使用及</w:t>
      </w:r>
      <w:r w:rsidRPr="00980CA1">
        <w:t>ajax</w:t>
      </w:r>
      <w:r w:rsidRPr="00980CA1">
        <w:t>支持</w:t>
      </w:r>
      <w:r w:rsidRPr="00980CA1">
        <w:t xml:space="preserve"> </w:t>
      </w:r>
      <w:r w:rsidRPr="00980CA1">
        <w:br/>
      </w:r>
      <w:hyperlink r:id="rId89" w:tgtFrame="_blank" w:history="1">
        <w:r w:rsidRPr="00980CA1">
          <w:rPr>
            <w:rStyle w:val="Hyperlink"/>
          </w:rPr>
          <w:t>http://www.cnblogs.com/cacique/archive/2012/10/03/2710803.html</w:t>
        </w:r>
      </w:hyperlink>
      <w:r w:rsidRPr="00980CA1">
        <w:t xml:space="preserve"> </w:t>
      </w:r>
      <w:r w:rsidRPr="00980CA1">
        <w:br/>
        <w:t xml:space="preserve">django </w:t>
      </w:r>
      <w:r w:rsidRPr="00980CA1">
        <w:t>简易博客开发</w:t>
      </w:r>
      <w:r w:rsidRPr="00980CA1">
        <w:t xml:space="preserve"> 5 markdown</w:t>
      </w:r>
      <w:r w:rsidRPr="00980CA1">
        <w:t>支持、代码高亮、</w:t>
      </w:r>
      <w:r w:rsidRPr="00980CA1">
        <w:t>gravatar</w:t>
      </w:r>
      <w:r w:rsidRPr="00980CA1">
        <w:t>头像服务</w:t>
      </w:r>
      <w:r w:rsidRPr="00980CA1">
        <w:t xml:space="preserve"> </w:t>
      </w:r>
      <w:r w:rsidRPr="00980CA1">
        <w:br/>
      </w:r>
      <w:hyperlink r:id="rId90" w:tgtFrame="_blank" w:history="1">
        <w:r w:rsidRPr="00980CA1">
          <w:rPr>
            <w:rStyle w:val="Hyperlink"/>
          </w:rPr>
          <w:t>http://www.cnblogs.com/cacique/archive/2012/10/07/2713703.html</w:t>
        </w:r>
      </w:hyperlink>
    </w:p>
    <w:p w:rsidR="00AA29AF" w:rsidRDefault="00AA29AF"/>
    <w:p w:rsidR="001C142B" w:rsidRPr="001C142B" w:rsidRDefault="001C142B" w:rsidP="001C142B">
      <w:bookmarkStart w:id="67" w:name="_Toc476467734"/>
      <w:r w:rsidRPr="001C142B">
        <w:rPr>
          <w:rFonts w:hint="eastAsia"/>
        </w:rPr>
        <w:t>035 Product Editing with django Inline</w:t>
      </w:r>
      <w:bookmarkEnd w:id="67"/>
    </w:p>
    <w:p w:rsidR="002F45F2" w:rsidRDefault="002F45F2"/>
    <w:p w:rsidR="0036271E" w:rsidRDefault="0036271E"/>
    <w:p w:rsidR="00217FB3" w:rsidRDefault="00217FB3"/>
    <w:p w:rsidR="00217FB3" w:rsidRDefault="00802B7C" w:rsidP="00802B7C">
      <w:pPr>
        <w:pStyle w:val="Heading2"/>
      </w:pPr>
      <w:r>
        <w:rPr>
          <w:rFonts w:hint="eastAsia"/>
        </w:rPr>
        <w:t>Social Share</w:t>
      </w:r>
    </w:p>
    <w:p w:rsidR="00217FB3" w:rsidRDefault="00F55F2B" w:rsidP="00802B7C">
      <w:pPr>
        <w:pStyle w:val="Heading3"/>
      </w:pPr>
      <w:r>
        <w:rPr>
          <w:rFonts w:hint="eastAsia"/>
        </w:rPr>
        <w:t>微信</w:t>
      </w:r>
      <w:r w:rsidR="00762837">
        <w:rPr>
          <w:rFonts w:hint="eastAsia"/>
        </w:rPr>
        <w:t>分享</w:t>
      </w:r>
    </w:p>
    <w:p w:rsidR="00F55F2B" w:rsidRPr="00F55F2B" w:rsidRDefault="00CB45AE" w:rsidP="00F55F2B">
      <w:hyperlink r:id="rId91" w:history="1">
        <w:r w:rsidR="00F55F2B" w:rsidRPr="00F03FA7">
          <w:rPr>
            <w:rStyle w:val="Hyperlink"/>
            <w:highlight w:val="green"/>
          </w:rPr>
          <w:t>微信公众平台开发</w:t>
        </w:r>
        <w:r w:rsidR="00F55F2B" w:rsidRPr="00F03FA7">
          <w:rPr>
            <w:rStyle w:val="Hyperlink"/>
            <w:highlight w:val="green"/>
          </w:rPr>
          <w:t xml:space="preserve">(107) </w:t>
        </w:r>
        <w:r w:rsidR="00F55F2B" w:rsidRPr="00F03FA7">
          <w:rPr>
            <w:rStyle w:val="Hyperlink"/>
            <w:highlight w:val="green"/>
          </w:rPr>
          <w:t>分享到朋友圈和发送给好友</w:t>
        </w:r>
      </w:hyperlink>
    </w:p>
    <w:p w:rsidR="009D0080" w:rsidRPr="009D0080" w:rsidRDefault="00CB45AE" w:rsidP="009D0080">
      <w:hyperlink r:id="rId92" w:history="1">
        <w:r w:rsidR="009D0080" w:rsidRPr="009D0080">
          <w:rPr>
            <w:rStyle w:val="Hyperlink"/>
          </w:rPr>
          <w:t>Python</w:t>
        </w:r>
        <w:r w:rsidR="009D0080" w:rsidRPr="009D0080">
          <w:rPr>
            <w:rStyle w:val="Hyperlink"/>
          </w:rPr>
          <w:t>微信</w:t>
        </w:r>
        <w:r w:rsidR="009D0080" w:rsidRPr="009D0080">
          <w:rPr>
            <w:rStyle w:val="Hyperlink"/>
          </w:rPr>
          <w:t xml:space="preserve">-- </w:t>
        </w:r>
        <w:r w:rsidR="009D0080" w:rsidRPr="009D0080">
          <w:rPr>
            <w:rStyle w:val="Hyperlink"/>
          </w:rPr>
          <w:t>分享接口（分享到朋友圈、朋友、空间）</w:t>
        </w:r>
      </w:hyperlink>
    </w:p>
    <w:p w:rsidR="002A6019" w:rsidRPr="002A6019" w:rsidRDefault="00CB45AE" w:rsidP="002A6019">
      <w:hyperlink r:id="rId93" w:history="1">
        <w:r w:rsidR="002A6019" w:rsidRPr="002A6019">
          <w:rPr>
            <w:rStyle w:val="Hyperlink"/>
          </w:rPr>
          <w:t>微信</w:t>
        </w:r>
        <w:r w:rsidR="002A6019" w:rsidRPr="002A6019">
          <w:rPr>
            <w:rStyle w:val="Hyperlink"/>
          </w:rPr>
          <w:t xml:space="preserve">JS-SDK </w:t>
        </w:r>
        <w:r w:rsidR="002A6019" w:rsidRPr="002A6019">
          <w:rPr>
            <w:rStyle w:val="Hyperlink"/>
          </w:rPr>
          <w:t>分享到朋友圈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分享给朋友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分享到</w:t>
        </w:r>
        <w:r w:rsidR="002A6019" w:rsidRPr="002A6019">
          <w:rPr>
            <w:rStyle w:val="Hyperlink"/>
          </w:rPr>
          <w:t xml:space="preserve">QQ </w:t>
        </w:r>
        <w:r w:rsidR="002A6019" w:rsidRPr="002A6019">
          <w:rPr>
            <w:rStyle w:val="Hyperlink"/>
          </w:rPr>
          <w:t>拍照或从手机相册中选图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识别音频并返回识别结果</w:t>
        </w:r>
        <w:r w:rsidR="002A6019" w:rsidRPr="002A6019">
          <w:rPr>
            <w:rStyle w:val="Hyperlink"/>
          </w:rPr>
          <w:t xml:space="preserve"> </w:t>
        </w:r>
        <w:r w:rsidR="002A6019" w:rsidRPr="002A6019">
          <w:rPr>
            <w:rStyle w:val="Hyperlink"/>
          </w:rPr>
          <w:t>使用微信内置地图查看位置</w:t>
        </w:r>
      </w:hyperlink>
    </w:p>
    <w:p w:rsidR="002A6019" w:rsidRDefault="00CB45AE" w:rsidP="002A6019">
      <w:hyperlink r:id="rId94" w:history="1">
        <w:r w:rsidR="002A6019" w:rsidRPr="002A6019">
          <w:rPr>
            <w:rStyle w:val="Hyperlink"/>
          </w:rPr>
          <w:t>微信朋友圈分享页面（</w:t>
        </w:r>
        <w:r w:rsidR="002A6019" w:rsidRPr="002A6019">
          <w:rPr>
            <w:rStyle w:val="Hyperlink"/>
          </w:rPr>
          <w:t>JS-SDK 1.0</w:t>
        </w:r>
        <w:r w:rsidR="002A6019" w:rsidRPr="002A6019">
          <w:rPr>
            <w:rStyle w:val="Hyperlink"/>
          </w:rPr>
          <w:t>）</w:t>
        </w:r>
      </w:hyperlink>
    </w:p>
    <w:p w:rsidR="00AE12CD" w:rsidRPr="00AE12CD" w:rsidRDefault="00CB45AE" w:rsidP="00AE12CD">
      <w:hyperlink r:id="rId95" w:history="1">
        <w:r w:rsidR="00AE12CD" w:rsidRPr="00AE12CD">
          <w:rPr>
            <w:rStyle w:val="Hyperlink"/>
          </w:rPr>
          <w:t>微信</w:t>
        </w:r>
        <w:r w:rsidR="00AE12CD" w:rsidRPr="00AE12CD">
          <w:rPr>
            <w:rStyle w:val="Hyperlink"/>
          </w:rPr>
          <w:t>js sdk invalid signature</w:t>
        </w:r>
        <w:r w:rsidR="00AE12CD" w:rsidRPr="00AE12CD">
          <w:rPr>
            <w:rStyle w:val="Hyperlink"/>
          </w:rPr>
          <w:t>签名错误</w:t>
        </w:r>
        <w:r w:rsidR="00AE12CD" w:rsidRPr="00AE12CD">
          <w:rPr>
            <w:rStyle w:val="Hyperlink"/>
          </w:rPr>
          <w:t xml:space="preserve"> </w:t>
        </w:r>
        <w:r w:rsidR="00AE12CD" w:rsidRPr="00AE12CD">
          <w:rPr>
            <w:rStyle w:val="Hyperlink"/>
          </w:rPr>
          <w:t>问题解决</w:t>
        </w:r>
      </w:hyperlink>
    </w:p>
    <w:p w:rsidR="006B57DD" w:rsidRDefault="00CB45AE" w:rsidP="006B57DD">
      <w:pPr>
        <w:rPr>
          <w:rStyle w:val="Hyperlink"/>
        </w:rPr>
      </w:pPr>
      <w:hyperlink r:id="rId96" w:history="1">
        <w:r w:rsidR="006B57DD" w:rsidRPr="006B57DD">
          <w:rPr>
            <w:rStyle w:val="Hyperlink"/>
            <w:highlight w:val="green"/>
          </w:rPr>
          <w:t>微信公众平台开发</w:t>
        </w:r>
        <w:r w:rsidR="006B57DD" w:rsidRPr="006B57DD">
          <w:rPr>
            <w:rStyle w:val="Hyperlink"/>
            <w:highlight w:val="green"/>
          </w:rPr>
          <w:t xml:space="preserve">(90) </w:t>
        </w:r>
        <w:r w:rsidR="006B57DD" w:rsidRPr="006B57DD">
          <w:rPr>
            <w:rStyle w:val="Hyperlink"/>
            <w:highlight w:val="green"/>
          </w:rPr>
          <w:t>分享到朋友圈和发送给好友</w:t>
        </w:r>
      </w:hyperlink>
    </w:p>
    <w:p w:rsidR="00C15F6A" w:rsidRDefault="00CB45AE" w:rsidP="006B57DD">
      <w:hyperlink r:id="rId97" w:history="1">
        <w:r w:rsidR="00C15F6A" w:rsidRPr="006B1330">
          <w:rPr>
            <w:rStyle w:val="Hyperlink"/>
          </w:rPr>
          <w:t>http://jsbin.com/kalenahana/edit?html,js,output</w:t>
        </w:r>
      </w:hyperlink>
    </w:p>
    <w:p w:rsidR="00283389" w:rsidRPr="00283389" w:rsidRDefault="00CB45AE" w:rsidP="00283389">
      <w:hyperlink r:id="rId98" w:history="1">
        <w:r w:rsidR="00283389" w:rsidRPr="00283389">
          <w:rPr>
            <w:rStyle w:val="Hyperlink"/>
            <w:highlight w:val="green"/>
          </w:rPr>
          <w:t>微信</w:t>
        </w:r>
        <w:r w:rsidR="00283389" w:rsidRPr="00283389">
          <w:rPr>
            <w:rStyle w:val="Hyperlink"/>
            <w:highlight w:val="green"/>
          </w:rPr>
          <w:t>WeixinJSBridge API</w:t>
        </w:r>
      </w:hyperlink>
    </w:p>
    <w:p w:rsidR="00217FB3" w:rsidRPr="00002810" w:rsidRDefault="00217FB3"/>
    <w:p w:rsidR="00217FB3" w:rsidRDefault="00217FB3"/>
    <w:p w:rsidR="00217FB3" w:rsidRDefault="00580A1E" w:rsidP="00580A1E">
      <w:pPr>
        <w:pStyle w:val="Heading2"/>
      </w:pPr>
      <w:r>
        <w:rPr>
          <w:rFonts w:hint="eastAsia"/>
        </w:rPr>
        <w:t>JQuery</w:t>
      </w:r>
    </w:p>
    <w:p w:rsidR="00580A1E" w:rsidRPr="00580A1E" w:rsidRDefault="00580A1E" w:rsidP="00580A1E">
      <w:bookmarkStart w:id="68" w:name="_Toc476467728"/>
      <w:r w:rsidRPr="00580A1E">
        <w:rPr>
          <w:rFonts w:hint="eastAsia"/>
        </w:rPr>
        <w:t xml:space="preserve">033 </w:t>
      </w:r>
      <w:r w:rsidRPr="00580A1E">
        <w:t>S</w:t>
      </w:r>
      <w:r w:rsidRPr="00580A1E">
        <w:rPr>
          <w:rFonts w:hint="eastAsia"/>
        </w:rPr>
        <w:t>hopping cart icon</w:t>
      </w:r>
      <w:bookmarkEnd w:id="68"/>
    </w:p>
    <w:p w:rsidR="009722D6" w:rsidRPr="009722D6" w:rsidRDefault="009722D6" w:rsidP="009722D6">
      <w:bookmarkStart w:id="69" w:name="_Toc476467768"/>
      <w:r w:rsidRPr="009722D6">
        <w:rPr>
          <w:rFonts w:hint="eastAsia"/>
        </w:rPr>
        <w:t>088 Cart Count in Navbar</w:t>
      </w:r>
      <w:bookmarkEnd w:id="69"/>
    </w:p>
    <w:p w:rsidR="00580A1E" w:rsidRPr="00580A1E" w:rsidRDefault="00580A1E"/>
    <w:p w:rsidR="00580A1E" w:rsidRDefault="00580A1E"/>
    <w:p w:rsidR="009722D6" w:rsidRDefault="009722D6" w:rsidP="009722D6">
      <w:pPr>
        <w:pStyle w:val="Heading2"/>
      </w:pPr>
      <w:r>
        <w:rPr>
          <w:rFonts w:hint="eastAsia"/>
        </w:rPr>
        <w:t>Ajax</w:t>
      </w:r>
    </w:p>
    <w:p w:rsidR="009722D6" w:rsidRDefault="009722D6"/>
    <w:p w:rsidR="009722D6" w:rsidRDefault="009722D6"/>
    <w:p w:rsidR="00217FB3" w:rsidRDefault="00217FB3"/>
    <w:p w:rsidR="00217FB3" w:rsidRDefault="00217FB3"/>
    <w:p w:rsidR="00217FB3" w:rsidRPr="00B7268C" w:rsidRDefault="00217FB3"/>
    <w:p w:rsidR="00B7268C" w:rsidRDefault="00B7268C"/>
    <w:p w:rsidR="00B7268C" w:rsidRDefault="00B7268C"/>
    <w:sectPr w:rsidR="00B726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ira Mon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5767"/>
    <w:multiLevelType w:val="multilevel"/>
    <w:tmpl w:val="84E4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C10E3E"/>
    <w:multiLevelType w:val="hybridMultilevel"/>
    <w:tmpl w:val="0D4A366C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4754F9"/>
    <w:multiLevelType w:val="hybridMultilevel"/>
    <w:tmpl w:val="5A109AF6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49407E"/>
    <w:multiLevelType w:val="multilevel"/>
    <w:tmpl w:val="E2E0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AE0132"/>
    <w:multiLevelType w:val="hybridMultilevel"/>
    <w:tmpl w:val="EF8426F8"/>
    <w:lvl w:ilvl="0" w:tplc="86DC07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010A1E"/>
    <w:multiLevelType w:val="multilevel"/>
    <w:tmpl w:val="88D0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5C2BD5"/>
    <w:multiLevelType w:val="hybridMultilevel"/>
    <w:tmpl w:val="3E5A7822"/>
    <w:lvl w:ilvl="0" w:tplc="E8E8AE4C">
      <w:start w:val="20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0000FF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7B26DF"/>
    <w:multiLevelType w:val="hybridMultilevel"/>
    <w:tmpl w:val="D9E0192A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A71037"/>
    <w:multiLevelType w:val="hybridMultilevel"/>
    <w:tmpl w:val="7D92C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4C7FBA"/>
    <w:multiLevelType w:val="hybridMultilevel"/>
    <w:tmpl w:val="49523F52"/>
    <w:lvl w:ilvl="0" w:tplc="62F02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DF45AA"/>
    <w:multiLevelType w:val="hybridMultilevel"/>
    <w:tmpl w:val="CC24FED2"/>
    <w:lvl w:ilvl="0" w:tplc="4314BDEC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2265000"/>
    <w:multiLevelType w:val="hybridMultilevel"/>
    <w:tmpl w:val="C99E2FC0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C8F3438"/>
    <w:multiLevelType w:val="hybridMultilevel"/>
    <w:tmpl w:val="1C401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7FA2A8D"/>
    <w:multiLevelType w:val="hybridMultilevel"/>
    <w:tmpl w:val="C1903314"/>
    <w:lvl w:ilvl="0" w:tplc="43C696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2427B"/>
    <w:multiLevelType w:val="hybridMultilevel"/>
    <w:tmpl w:val="4190A5CC"/>
    <w:lvl w:ilvl="0" w:tplc="25189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B51130"/>
    <w:multiLevelType w:val="hybridMultilevel"/>
    <w:tmpl w:val="31A4E2CC"/>
    <w:lvl w:ilvl="0" w:tplc="4314BDE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EF95A78"/>
    <w:multiLevelType w:val="hybridMultilevel"/>
    <w:tmpl w:val="D5FCB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10"/>
  </w:num>
  <w:num w:numId="8">
    <w:abstractNumId w:val="11"/>
  </w:num>
  <w:num w:numId="9">
    <w:abstractNumId w:val="14"/>
  </w:num>
  <w:num w:numId="10">
    <w:abstractNumId w:val="9"/>
  </w:num>
  <w:num w:numId="11">
    <w:abstractNumId w:val="3"/>
  </w:num>
  <w:num w:numId="12">
    <w:abstractNumId w:val="13"/>
  </w:num>
  <w:num w:numId="13">
    <w:abstractNumId w:val="16"/>
  </w:num>
  <w:num w:numId="14">
    <w:abstractNumId w:val="15"/>
  </w:num>
  <w:num w:numId="15">
    <w:abstractNumId w:val="2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0132A6"/>
    <w:rsid w:val="00000974"/>
    <w:rsid w:val="00002810"/>
    <w:rsid w:val="0000543E"/>
    <w:rsid w:val="00005A47"/>
    <w:rsid w:val="00012A40"/>
    <w:rsid w:val="000132A6"/>
    <w:rsid w:val="000177DF"/>
    <w:rsid w:val="000203E3"/>
    <w:rsid w:val="00023958"/>
    <w:rsid w:val="00024BC8"/>
    <w:rsid w:val="00034FCD"/>
    <w:rsid w:val="00040E03"/>
    <w:rsid w:val="0004166E"/>
    <w:rsid w:val="00041E52"/>
    <w:rsid w:val="0004220F"/>
    <w:rsid w:val="000477A7"/>
    <w:rsid w:val="00056F27"/>
    <w:rsid w:val="00060DA2"/>
    <w:rsid w:val="0006225F"/>
    <w:rsid w:val="000643E5"/>
    <w:rsid w:val="00065178"/>
    <w:rsid w:val="00066ED8"/>
    <w:rsid w:val="00076D72"/>
    <w:rsid w:val="00077959"/>
    <w:rsid w:val="000832D4"/>
    <w:rsid w:val="00090280"/>
    <w:rsid w:val="0009042F"/>
    <w:rsid w:val="000927B0"/>
    <w:rsid w:val="00095900"/>
    <w:rsid w:val="00096F87"/>
    <w:rsid w:val="000972D1"/>
    <w:rsid w:val="000972EC"/>
    <w:rsid w:val="000974F2"/>
    <w:rsid w:val="000A04D7"/>
    <w:rsid w:val="000A49AB"/>
    <w:rsid w:val="000A7B6C"/>
    <w:rsid w:val="000B63FF"/>
    <w:rsid w:val="000C02FA"/>
    <w:rsid w:val="000C0990"/>
    <w:rsid w:val="000C59BF"/>
    <w:rsid w:val="000D56F7"/>
    <w:rsid w:val="000E0C4A"/>
    <w:rsid w:val="000F2D7E"/>
    <w:rsid w:val="000F4AE8"/>
    <w:rsid w:val="000F4ECE"/>
    <w:rsid w:val="001030E5"/>
    <w:rsid w:val="00106C12"/>
    <w:rsid w:val="00110C0B"/>
    <w:rsid w:val="0011238B"/>
    <w:rsid w:val="001123F6"/>
    <w:rsid w:val="001132B6"/>
    <w:rsid w:val="00113411"/>
    <w:rsid w:val="001136E7"/>
    <w:rsid w:val="00113E86"/>
    <w:rsid w:val="00133BB0"/>
    <w:rsid w:val="0013645C"/>
    <w:rsid w:val="001371E7"/>
    <w:rsid w:val="00137730"/>
    <w:rsid w:val="001402A4"/>
    <w:rsid w:val="001440A8"/>
    <w:rsid w:val="00145701"/>
    <w:rsid w:val="001471CC"/>
    <w:rsid w:val="001516B7"/>
    <w:rsid w:val="00153469"/>
    <w:rsid w:val="0015738B"/>
    <w:rsid w:val="00157F31"/>
    <w:rsid w:val="0016461B"/>
    <w:rsid w:val="0016471E"/>
    <w:rsid w:val="00165284"/>
    <w:rsid w:val="00167596"/>
    <w:rsid w:val="001722FC"/>
    <w:rsid w:val="00172750"/>
    <w:rsid w:val="0017362B"/>
    <w:rsid w:val="00181295"/>
    <w:rsid w:val="001819A5"/>
    <w:rsid w:val="00184B99"/>
    <w:rsid w:val="0018556B"/>
    <w:rsid w:val="00186153"/>
    <w:rsid w:val="00192F21"/>
    <w:rsid w:val="00195043"/>
    <w:rsid w:val="00197EF8"/>
    <w:rsid w:val="001A11B4"/>
    <w:rsid w:val="001A2E91"/>
    <w:rsid w:val="001B4141"/>
    <w:rsid w:val="001C142B"/>
    <w:rsid w:val="001C19C1"/>
    <w:rsid w:val="001C1F6C"/>
    <w:rsid w:val="001C33D6"/>
    <w:rsid w:val="001C398E"/>
    <w:rsid w:val="001C776C"/>
    <w:rsid w:val="001D0985"/>
    <w:rsid w:val="001D4892"/>
    <w:rsid w:val="001D5924"/>
    <w:rsid w:val="001E3AB0"/>
    <w:rsid w:val="001E659D"/>
    <w:rsid w:val="001F4374"/>
    <w:rsid w:val="001F5E72"/>
    <w:rsid w:val="00201BAB"/>
    <w:rsid w:val="0020589E"/>
    <w:rsid w:val="00206304"/>
    <w:rsid w:val="0021154B"/>
    <w:rsid w:val="00212ADC"/>
    <w:rsid w:val="00213463"/>
    <w:rsid w:val="00216FCA"/>
    <w:rsid w:val="00217FB3"/>
    <w:rsid w:val="00220C0B"/>
    <w:rsid w:val="00221456"/>
    <w:rsid w:val="00230AC4"/>
    <w:rsid w:val="00230E40"/>
    <w:rsid w:val="002310F4"/>
    <w:rsid w:val="002321A4"/>
    <w:rsid w:val="00232AEA"/>
    <w:rsid w:val="00233DFF"/>
    <w:rsid w:val="00235F83"/>
    <w:rsid w:val="00236F63"/>
    <w:rsid w:val="002429B5"/>
    <w:rsid w:val="002457E5"/>
    <w:rsid w:val="002507C8"/>
    <w:rsid w:val="002525BA"/>
    <w:rsid w:val="002527F4"/>
    <w:rsid w:val="00252846"/>
    <w:rsid w:val="00252E80"/>
    <w:rsid w:val="00254BAF"/>
    <w:rsid w:val="00264654"/>
    <w:rsid w:val="002651D1"/>
    <w:rsid w:val="00271884"/>
    <w:rsid w:val="002732E5"/>
    <w:rsid w:val="00273663"/>
    <w:rsid w:val="00273744"/>
    <w:rsid w:val="0027457E"/>
    <w:rsid w:val="002751B3"/>
    <w:rsid w:val="0028060A"/>
    <w:rsid w:val="00283389"/>
    <w:rsid w:val="00287E59"/>
    <w:rsid w:val="00294319"/>
    <w:rsid w:val="002948E8"/>
    <w:rsid w:val="002A33C6"/>
    <w:rsid w:val="002A3DCD"/>
    <w:rsid w:val="002A4BEF"/>
    <w:rsid w:val="002A6019"/>
    <w:rsid w:val="002B05FE"/>
    <w:rsid w:val="002B4D60"/>
    <w:rsid w:val="002B4EA3"/>
    <w:rsid w:val="002C1B85"/>
    <w:rsid w:val="002C2B17"/>
    <w:rsid w:val="002C490B"/>
    <w:rsid w:val="002C5736"/>
    <w:rsid w:val="002D2AA5"/>
    <w:rsid w:val="002D3370"/>
    <w:rsid w:val="002D68BE"/>
    <w:rsid w:val="002F31B9"/>
    <w:rsid w:val="002F4549"/>
    <w:rsid w:val="002F45F2"/>
    <w:rsid w:val="002F5686"/>
    <w:rsid w:val="002F5F16"/>
    <w:rsid w:val="002F66F7"/>
    <w:rsid w:val="00300910"/>
    <w:rsid w:val="003014BD"/>
    <w:rsid w:val="00302243"/>
    <w:rsid w:val="003029A0"/>
    <w:rsid w:val="003111D0"/>
    <w:rsid w:val="00312357"/>
    <w:rsid w:val="00320566"/>
    <w:rsid w:val="0032166C"/>
    <w:rsid w:val="0032366B"/>
    <w:rsid w:val="0033490D"/>
    <w:rsid w:val="00335771"/>
    <w:rsid w:val="003365C7"/>
    <w:rsid w:val="0034056F"/>
    <w:rsid w:val="003437B9"/>
    <w:rsid w:val="00344DD8"/>
    <w:rsid w:val="0035328C"/>
    <w:rsid w:val="00355C62"/>
    <w:rsid w:val="003570D3"/>
    <w:rsid w:val="0036271E"/>
    <w:rsid w:val="00362FC0"/>
    <w:rsid w:val="003659BA"/>
    <w:rsid w:val="00366347"/>
    <w:rsid w:val="00367DFF"/>
    <w:rsid w:val="00370053"/>
    <w:rsid w:val="00370D45"/>
    <w:rsid w:val="003725C5"/>
    <w:rsid w:val="00372BBE"/>
    <w:rsid w:val="00373FDD"/>
    <w:rsid w:val="00374B16"/>
    <w:rsid w:val="00377C58"/>
    <w:rsid w:val="00380940"/>
    <w:rsid w:val="0038214F"/>
    <w:rsid w:val="00387851"/>
    <w:rsid w:val="003914BF"/>
    <w:rsid w:val="0039274B"/>
    <w:rsid w:val="00396BDF"/>
    <w:rsid w:val="003973A8"/>
    <w:rsid w:val="003A0C8E"/>
    <w:rsid w:val="003A1702"/>
    <w:rsid w:val="003A7350"/>
    <w:rsid w:val="003B1766"/>
    <w:rsid w:val="003B2EC8"/>
    <w:rsid w:val="003B416D"/>
    <w:rsid w:val="003B4570"/>
    <w:rsid w:val="003B636E"/>
    <w:rsid w:val="003C01AC"/>
    <w:rsid w:val="003C1984"/>
    <w:rsid w:val="003C50E8"/>
    <w:rsid w:val="003D4108"/>
    <w:rsid w:val="003D4244"/>
    <w:rsid w:val="003E0E41"/>
    <w:rsid w:val="003E6394"/>
    <w:rsid w:val="003E7B64"/>
    <w:rsid w:val="003F0CB8"/>
    <w:rsid w:val="003F3008"/>
    <w:rsid w:val="003F3774"/>
    <w:rsid w:val="004026EA"/>
    <w:rsid w:val="00410F9D"/>
    <w:rsid w:val="00411C99"/>
    <w:rsid w:val="00414CD9"/>
    <w:rsid w:val="004208E6"/>
    <w:rsid w:val="00423BE4"/>
    <w:rsid w:val="004277FB"/>
    <w:rsid w:val="004309C6"/>
    <w:rsid w:val="00431054"/>
    <w:rsid w:val="0043197C"/>
    <w:rsid w:val="00432807"/>
    <w:rsid w:val="00432C62"/>
    <w:rsid w:val="0043338B"/>
    <w:rsid w:val="00447DD7"/>
    <w:rsid w:val="0045024D"/>
    <w:rsid w:val="0045269E"/>
    <w:rsid w:val="004540C9"/>
    <w:rsid w:val="00461011"/>
    <w:rsid w:val="0046154B"/>
    <w:rsid w:val="00461A00"/>
    <w:rsid w:val="0046426A"/>
    <w:rsid w:val="0047113C"/>
    <w:rsid w:val="00481978"/>
    <w:rsid w:val="004821A0"/>
    <w:rsid w:val="004824C3"/>
    <w:rsid w:val="00483A53"/>
    <w:rsid w:val="004915E7"/>
    <w:rsid w:val="00494288"/>
    <w:rsid w:val="0049599B"/>
    <w:rsid w:val="00495CCF"/>
    <w:rsid w:val="00496EFF"/>
    <w:rsid w:val="00496F45"/>
    <w:rsid w:val="004A3D00"/>
    <w:rsid w:val="004A4DF6"/>
    <w:rsid w:val="004A6FC8"/>
    <w:rsid w:val="004B1595"/>
    <w:rsid w:val="004B304A"/>
    <w:rsid w:val="004C1546"/>
    <w:rsid w:val="004C1984"/>
    <w:rsid w:val="004D07B4"/>
    <w:rsid w:val="004D179F"/>
    <w:rsid w:val="004D1E8E"/>
    <w:rsid w:val="004D3F24"/>
    <w:rsid w:val="004D41D1"/>
    <w:rsid w:val="004E11DD"/>
    <w:rsid w:val="004E17F9"/>
    <w:rsid w:val="004E47D4"/>
    <w:rsid w:val="004E5875"/>
    <w:rsid w:val="004E5BE5"/>
    <w:rsid w:val="004E771F"/>
    <w:rsid w:val="004F145C"/>
    <w:rsid w:val="004F3162"/>
    <w:rsid w:val="004F45C3"/>
    <w:rsid w:val="004F51B9"/>
    <w:rsid w:val="004F5F02"/>
    <w:rsid w:val="0050064A"/>
    <w:rsid w:val="00504876"/>
    <w:rsid w:val="00506C01"/>
    <w:rsid w:val="00507E1D"/>
    <w:rsid w:val="005113B0"/>
    <w:rsid w:val="00514B7B"/>
    <w:rsid w:val="00533077"/>
    <w:rsid w:val="00535207"/>
    <w:rsid w:val="00536978"/>
    <w:rsid w:val="00536F83"/>
    <w:rsid w:val="0054142A"/>
    <w:rsid w:val="005418C2"/>
    <w:rsid w:val="00541D3F"/>
    <w:rsid w:val="00542D11"/>
    <w:rsid w:val="005440F2"/>
    <w:rsid w:val="005522A6"/>
    <w:rsid w:val="00553908"/>
    <w:rsid w:val="00554C03"/>
    <w:rsid w:val="00556BE3"/>
    <w:rsid w:val="00560FFE"/>
    <w:rsid w:val="00561CBA"/>
    <w:rsid w:val="00571419"/>
    <w:rsid w:val="00574A00"/>
    <w:rsid w:val="005803DA"/>
    <w:rsid w:val="00580A1E"/>
    <w:rsid w:val="00594D01"/>
    <w:rsid w:val="00594DC9"/>
    <w:rsid w:val="00597004"/>
    <w:rsid w:val="005A139B"/>
    <w:rsid w:val="005A5CC8"/>
    <w:rsid w:val="005A6026"/>
    <w:rsid w:val="005A74D5"/>
    <w:rsid w:val="005B028C"/>
    <w:rsid w:val="005B2E48"/>
    <w:rsid w:val="005B3E21"/>
    <w:rsid w:val="005B4161"/>
    <w:rsid w:val="005C03F2"/>
    <w:rsid w:val="005C3C45"/>
    <w:rsid w:val="005C4829"/>
    <w:rsid w:val="005C5B89"/>
    <w:rsid w:val="005D4D77"/>
    <w:rsid w:val="005D6257"/>
    <w:rsid w:val="005E0369"/>
    <w:rsid w:val="005E4F36"/>
    <w:rsid w:val="005E6818"/>
    <w:rsid w:val="005E6B18"/>
    <w:rsid w:val="005E6F76"/>
    <w:rsid w:val="005E7A1C"/>
    <w:rsid w:val="005F12BE"/>
    <w:rsid w:val="005F3246"/>
    <w:rsid w:val="005F3AF5"/>
    <w:rsid w:val="005F430E"/>
    <w:rsid w:val="005F4735"/>
    <w:rsid w:val="006006EF"/>
    <w:rsid w:val="00601B56"/>
    <w:rsid w:val="0060221B"/>
    <w:rsid w:val="00603F14"/>
    <w:rsid w:val="00604BC3"/>
    <w:rsid w:val="00612C05"/>
    <w:rsid w:val="00614465"/>
    <w:rsid w:val="00616C8D"/>
    <w:rsid w:val="006214FE"/>
    <w:rsid w:val="00623A50"/>
    <w:rsid w:val="006259FD"/>
    <w:rsid w:val="00625C47"/>
    <w:rsid w:val="0062636D"/>
    <w:rsid w:val="00630F26"/>
    <w:rsid w:val="0063236B"/>
    <w:rsid w:val="006326FE"/>
    <w:rsid w:val="0064513D"/>
    <w:rsid w:val="00645D22"/>
    <w:rsid w:val="006464A3"/>
    <w:rsid w:val="00646776"/>
    <w:rsid w:val="0065097A"/>
    <w:rsid w:val="00661BCC"/>
    <w:rsid w:val="00661BFF"/>
    <w:rsid w:val="00664945"/>
    <w:rsid w:val="00664B0E"/>
    <w:rsid w:val="00690802"/>
    <w:rsid w:val="00695E4A"/>
    <w:rsid w:val="006A0067"/>
    <w:rsid w:val="006A07E9"/>
    <w:rsid w:val="006B1A6E"/>
    <w:rsid w:val="006B486F"/>
    <w:rsid w:val="006B57DD"/>
    <w:rsid w:val="006B7564"/>
    <w:rsid w:val="006C2DC6"/>
    <w:rsid w:val="006C437A"/>
    <w:rsid w:val="006C46AA"/>
    <w:rsid w:val="006D0C4D"/>
    <w:rsid w:val="006D239C"/>
    <w:rsid w:val="006E084B"/>
    <w:rsid w:val="006E3867"/>
    <w:rsid w:val="006E7779"/>
    <w:rsid w:val="006F01F1"/>
    <w:rsid w:val="006F262B"/>
    <w:rsid w:val="006F625C"/>
    <w:rsid w:val="007000CD"/>
    <w:rsid w:val="00701006"/>
    <w:rsid w:val="00706B4F"/>
    <w:rsid w:val="00706EBB"/>
    <w:rsid w:val="0071134D"/>
    <w:rsid w:val="00712BB1"/>
    <w:rsid w:val="00715C7E"/>
    <w:rsid w:val="00716220"/>
    <w:rsid w:val="00716C1B"/>
    <w:rsid w:val="00717E66"/>
    <w:rsid w:val="007248DD"/>
    <w:rsid w:val="00732C41"/>
    <w:rsid w:val="007359C3"/>
    <w:rsid w:val="00740CB7"/>
    <w:rsid w:val="00742D2B"/>
    <w:rsid w:val="00746BE0"/>
    <w:rsid w:val="00750DEE"/>
    <w:rsid w:val="007560DB"/>
    <w:rsid w:val="00761CC4"/>
    <w:rsid w:val="007621AC"/>
    <w:rsid w:val="00762837"/>
    <w:rsid w:val="007635CE"/>
    <w:rsid w:val="00763C0C"/>
    <w:rsid w:val="007644F4"/>
    <w:rsid w:val="00765911"/>
    <w:rsid w:val="00765D17"/>
    <w:rsid w:val="00767854"/>
    <w:rsid w:val="00767E51"/>
    <w:rsid w:val="00772B75"/>
    <w:rsid w:val="00772C51"/>
    <w:rsid w:val="0077674C"/>
    <w:rsid w:val="00783785"/>
    <w:rsid w:val="00784FC0"/>
    <w:rsid w:val="00790DCF"/>
    <w:rsid w:val="00794F32"/>
    <w:rsid w:val="007A2E69"/>
    <w:rsid w:val="007A3344"/>
    <w:rsid w:val="007A5AEE"/>
    <w:rsid w:val="007A5EC1"/>
    <w:rsid w:val="007A710D"/>
    <w:rsid w:val="007A7266"/>
    <w:rsid w:val="007A7CE8"/>
    <w:rsid w:val="007B02AB"/>
    <w:rsid w:val="007B10E4"/>
    <w:rsid w:val="007B244B"/>
    <w:rsid w:val="007B504D"/>
    <w:rsid w:val="007C0F31"/>
    <w:rsid w:val="007C14BF"/>
    <w:rsid w:val="007C520B"/>
    <w:rsid w:val="007D0748"/>
    <w:rsid w:val="007D50C8"/>
    <w:rsid w:val="007D7B7E"/>
    <w:rsid w:val="007E07C2"/>
    <w:rsid w:val="007E2A76"/>
    <w:rsid w:val="007E4921"/>
    <w:rsid w:val="007F468E"/>
    <w:rsid w:val="007F663E"/>
    <w:rsid w:val="00802B7C"/>
    <w:rsid w:val="008032F4"/>
    <w:rsid w:val="00803679"/>
    <w:rsid w:val="00803ED7"/>
    <w:rsid w:val="00805D01"/>
    <w:rsid w:val="008079E7"/>
    <w:rsid w:val="0081493F"/>
    <w:rsid w:val="00820D59"/>
    <w:rsid w:val="00821759"/>
    <w:rsid w:val="00822726"/>
    <w:rsid w:val="00823FBC"/>
    <w:rsid w:val="0082712B"/>
    <w:rsid w:val="008353FD"/>
    <w:rsid w:val="00837781"/>
    <w:rsid w:val="00837CDA"/>
    <w:rsid w:val="00841F9D"/>
    <w:rsid w:val="00846251"/>
    <w:rsid w:val="008520EA"/>
    <w:rsid w:val="00853531"/>
    <w:rsid w:val="008616A7"/>
    <w:rsid w:val="00865C09"/>
    <w:rsid w:val="00866EDB"/>
    <w:rsid w:val="00866FB7"/>
    <w:rsid w:val="008713C6"/>
    <w:rsid w:val="00874B2F"/>
    <w:rsid w:val="008761C0"/>
    <w:rsid w:val="00877654"/>
    <w:rsid w:val="00881301"/>
    <w:rsid w:val="008821D0"/>
    <w:rsid w:val="008843AF"/>
    <w:rsid w:val="00886571"/>
    <w:rsid w:val="0089726B"/>
    <w:rsid w:val="008976E5"/>
    <w:rsid w:val="008A22A0"/>
    <w:rsid w:val="008A662E"/>
    <w:rsid w:val="008B0807"/>
    <w:rsid w:val="008B3135"/>
    <w:rsid w:val="008C1406"/>
    <w:rsid w:val="008C793F"/>
    <w:rsid w:val="008D0AC4"/>
    <w:rsid w:val="008D2B7D"/>
    <w:rsid w:val="008D53E2"/>
    <w:rsid w:val="008E313D"/>
    <w:rsid w:val="008E4903"/>
    <w:rsid w:val="008E5372"/>
    <w:rsid w:val="008F5D1B"/>
    <w:rsid w:val="0090515F"/>
    <w:rsid w:val="00912CBA"/>
    <w:rsid w:val="00920F9A"/>
    <w:rsid w:val="00921A9A"/>
    <w:rsid w:val="009236F0"/>
    <w:rsid w:val="00924424"/>
    <w:rsid w:val="009276CD"/>
    <w:rsid w:val="009315B0"/>
    <w:rsid w:val="00932785"/>
    <w:rsid w:val="00934D1F"/>
    <w:rsid w:val="009358B5"/>
    <w:rsid w:val="009361B2"/>
    <w:rsid w:val="009430D2"/>
    <w:rsid w:val="00947C2A"/>
    <w:rsid w:val="009514CF"/>
    <w:rsid w:val="00955290"/>
    <w:rsid w:val="009564E8"/>
    <w:rsid w:val="0095771A"/>
    <w:rsid w:val="009630D1"/>
    <w:rsid w:val="0096346C"/>
    <w:rsid w:val="00970998"/>
    <w:rsid w:val="009722D6"/>
    <w:rsid w:val="00980CA1"/>
    <w:rsid w:val="00982186"/>
    <w:rsid w:val="00983DB2"/>
    <w:rsid w:val="00983EE6"/>
    <w:rsid w:val="00984BC2"/>
    <w:rsid w:val="00996E1A"/>
    <w:rsid w:val="009A0DEC"/>
    <w:rsid w:val="009B1581"/>
    <w:rsid w:val="009B18D2"/>
    <w:rsid w:val="009B5A46"/>
    <w:rsid w:val="009C0DD1"/>
    <w:rsid w:val="009C10B3"/>
    <w:rsid w:val="009C2745"/>
    <w:rsid w:val="009C7370"/>
    <w:rsid w:val="009D0080"/>
    <w:rsid w:val="009D2833"/>
    <w:rsid w:val="009D4901"/>
    <w:rsid w:val="009D537A"/>
    <w:rsid w:val="009D5955"/>
    <w:rsid w:val="009D7DCD"/>
    <w:rsid w:val="009E1509"/>
    <w:rsid w:val="009E1C1F"/>
    <w:rsid w:val="009E4B18"/>
    <w:rsid w:val="009F5CB9"/>
    <w:rsid w:val="009F5CEE"/>
    <w:rsid w:val="009F5FB0"/>
    <w:rsid w:val="00A0049A"/>
    <w:rsid w:val="00A04313"/>
    <w:rsid w:val="00A077BF"/>
    <w:rsid w:val="00A11E1E"/>
    <w:rsid w:val="00A1388F"/>
    <w:rsid w:val="00A178EE"/>
    <w:rsid w:val="00A25913"/>
    <w:rsid w:val="00A318C7"/>
    <w:rsid w:val="00A35D29"/>
    <w:rsid w:val="00A45AA5"/>
    <w:rsid w:val="00A46989"/>
    <w:rsid w:val="00A47B89"/>
    <w:rsid w:val="00A50692"/>
    <w:rsid w:val="00A542E9"/>
    <w:rsid w:val="00A54D31"/>
    <w:rsid w:val="00A55FB0"/>
    <w:rsid w:val="00A63764"/>
    <w:rsid w:val="00A74EFF"/>
    <w:rsid w:val="00A758FE"/>
    <w:rsid w:val="00A76B19"/>
    <w:rsid w:val="00A801A5"/>
    <w:rsid w:val="00A81021"/>
    <w:rsid w:val="00A8307B"/>
    <w:rsid w:val="00A83715"/>
    <w:rsid w:val="00A86E52"/>
    <w:rsid w:val="00A872C0"/>
    <w:rsid w:val="00A873BD"/>
    <w:rsid w:val="00A923A1"/>
    <w:rsid w:val="00AA14BF"/>
    <w:rsid w:val="00AA29AF"/>
    <w:rsid w:val="00AA2ECA"/>
    <w:rsid w:val="00AA41FC"/>
    <w:rsid w:val="00AA76A3"/>
    <w:rsid w:val="00AB0471"/>
    <w:rsid w:val="00AB156E"/>
    <w:rsid w:val="00AB1D44"/>
    <w:rsid w:val="00AB35BA"/>
    <w:rsid w:val="00AB7BB4"/>
    <w:rsid w:val="00AC227D"/>
    <w:rsid w:val="00AD3DF6"/>
    <w:rsid w:val="00AE12CD"/>
    <w:rsid w:val="00AE3115"/>
    <w:rsid w:val="00AE41C1"/>
    <w:rsid w:val="00AE5BE4"/>
    <w:rsid w:val="00AF1B64"/>
    <w:rsid w:val="00AF5427"/>
    <w:rsid w:val="00B129CA"/>
    <w:rsid w:val="00B12C88"/>
    <w:rsid w:val="00B148A6"/>
    <w:rsid w:val="00B14DF8"/>
    <w:rsid w:val="00B152EC"/>
    <w:rsid w:val="00B17F35"/>
    <w:rsid w:val="00B31A08"/>
    <w:rsid w:val="00B32955"/>
    <w:rsid w:val="00B347FF"/>
    <w:rsid w:val="00B364D0"/>
    <w:rsid w:val="00B40436"/>
    <w:rsid w:val="00B40DD8"/>
    <w:rsid w:val="00B412EC"/>
    <w:rsid w:val="00B4243B"/>
    <w:rsid w:val="00B515E4"/>
    <w:rsid w:val="00B52321"/>
    <w:rsid w:val="00B53470"/>
    <w:rsid w:val="00B568DD"/>
    <w:rsid w:val="00B56A7D"/>
    <w:rsid w:val="00B577CF"/>
    <w:rsid w:val="00B63407"/>
    <w:rsid w:val="00B669C7"/>
    <w:rsid w:val="00B70C77"/>
    <w:rsid w:val="00B7268C"/>
    <w:rsid w:val="00B729B4"/>
    <w:rsid w:val="00B7332E"/>
    <w:rsid w:val="00B750AF"/>
    <w:rsid w:val="00B7635D"/>
    <w:rsid w:val="00B802AE"/>
    <w:rsid w:val="00B82509"/>
    <w:rsid w:val="00B87038"/>
    <w:rsid w:val="00B906D1"/>
    <w:rsid w:val="00B95640"/>
    <w:rsid w:val="00BA46DF"/>
    <w:rsid w:val="00BA539E"/>
    <w:rsid w:val="00BB0666"/>
    <w:rsid w:val="00BB28FC"/>
    <w:rsid w:val="00BD5829"/>
    <w:rsid w:val="00BE0850"/>
    <w:rsid w:val="00BE5FFC"/>
    <w:rsid w:val="00BF1BE8"/>
    <w:rsid w:val="00BF24D5"/>
    <w:rsid w:val="00BF2539"/>
    <w:rsid w:val="00BF4E3C"/>
    <w:rsid w:val="00BF54B6"/>
    <w:rsid w:val="00BF6972"/>
    <w:rsid w:val="00C018CF"/>
    <w:rsid w:val="00C01DD5"/>
    <w:rsid w:val="00C07C30"/>
    <w:rsid w:val="00C1198A"/>
    <w:rsid w:val="00C1419D"/>
    <w:rsid w:val="00C15F6A"/>
    <w:rsid w:val="00C21A22"/>
    <w:rsid w:val="00C32919"/>
    <w:rsid w:val="00C33031"/>
    <w:rsid w:val="00C33566"/>
    <w:rsid w:val="00C40D12"/>
    <w:rsid w:val="00C54A33"/>
    <w:rsid w:val="00C55E37"/>
    <w:rsid w:val="00C65FA0"/>
    <w:rsid w:val="00C70E2D"/>
    <w:rsid w:val="00C7604C"/>
    <w:rsid w:val="00C9120C"/>
    <w:rsid w:val="00C932D5"/>
    <w:rsid w:val="00C95D7C"/>
    <w:rsid w:val="00CB084C"/>
    <w:rsid w:val="00CB3EF5"/>
    <w:rsid w:val="00CB45AE"/>
    <w:rsid w:val="00CC4612"/>
    <w:rsid w:val="00CD089E"/>
    <w:rsid w:val="00CD4028"/>
    <w:rsid w:val="00CD4571"/>
    <w:rsid w:val="00CD5C9E"/>
    <w:rsid w:val="00CD741D"/>
    <w:rsid w:val="00CD75DE"/>
    <w:rsid w:val="00CE00D6"/>
    <w:rsid w:val="00CE2B6D"/>
    <w:rsid w:val="00CF46AD"/>
    <w:rsid w:val="00CF578F"/>
    <w:rsid w:val="00CF63D1"/>
    <w:rsid w:val="00D079FD"/>
    <w:rsid w:val="00D12BD3"/>
    <w:rsid w:val="00D1571C"/>
    <w:rsid w:val="00D17B6A"/>
    <w:rsid w:val="00D313E8"/>
    <w:rsid w:val="00D31465"/>
    <w:rsid w:val="00D315D6"/>
    <w:rsid w:val="00D3290F"/>
    <w:rsid w:val="00D33DA6"/>
    <w:rsid w:val="00D341D8"/>
    <w:rsid w:val="00D3665E"/>
    <w:rsid w:val="00D36B99"/>
    <w:rsid w:val="00D42270"/>
    <w:rsid w:val="00D447DD"/>
    <w:rsid w:val="00D44CB9"/>
    <w:rsid w:val="00D4659D"/>
    <w:rsid w:val="00D46FEB"/>
    <w:rsid w:val="00D51781"/>
    <w:rsid w:val="00D62AC1"/>
    <w:rsid w:val="00D77A7C"/>
    <w:rsid w:val="00D84C18"/>
    <w:rsid w:val="00D875A5"/>
    <w:rsid w:val="00D92333"/>
    <w:rsid w:val="00D95496"/>
    <w:rsid w:val="00D97D6B"/>
    <w:rsid w:val="00DA3E0F"/>
    <w:rsid w:val="00DA3E45"/>
    <w:rsid w:val="00DB08E0"/>
    <w:rsid w:val="00DB23A3"/>
    <w:rsid w:val="00DB44BB"/>
    <w:rsid w:val="00DB6C73"/>
    <w:rsid w:val="00DC4640"/>
    <w:rsid w:val="00DC5ED8"/>
    <w:rsid w:val="00DC6CAE"/>
    <w:rsid w:val="00DC7ECC"/>
    <w:rsid w:val="00DD0454"/>
    <w:rsid w:val="00DD2344"/>
    <w:rsid w:val="00DD2EAE"/>
    <w:rsid w:val="00DD5D72"/>
    <w:rsid w:val="00DD6F2E"/>
    <w:rsid w:val="00DF056D"/>
    <w:rsid w:val="00DF4A7B"/>
    <w:rsid w:val="00DF4C41"/>
    <w:rsid w:val="00DF64D0"/>
    <w:rsid w:val="00DF6844"/>
    <w:rsid w:val="00E05ED8"/>
    <w:rsid w:val="00E065AA"/>
    <w:rsid w:val="00E06FD9"/>
    <w:rsid w:val="00E119B9"/>
    <w:rsid w:val="00E22AF0"/>
    <w:rsid w:val="00E23FA0"/>
    <w:rsid w:val="00E25260"/>
    <w:rsid w:val="00E26584"/>
    <w:rsid w:val="00E33D97"/>
    <w:rsid w:val="00E4207C"/>
    <w:rsid w:val="00E43AB6"/>
    <w:rsid w:val="00E46A53"/>
    <w:rsid w:val="00E506C5"/>
    <w:rsid w:val="00E53314"/>
    <w:rsid w:val="00E62204"/>
    <w:rsid w:val="00E64063"/>
    <w:rsid w:val="00E73707"/>
    <w:rsid w:val="00E73C2C"/>
    <w:rsid w:val="00E75E1F"/>
    <w:rsid w:val="00E77F29"/>
    <w:rsid w:val="00E922A4"/>
    <w:rsid w:val="00EA18DD"/>
    <w:rsid w:val="00EB5D07"/>
    <w:rsid w:val="00EB73C4"/>
    <w:rsid w:val="00EC02F2"/>
    <w:rsid w:val="00EC4058"/>
    <w:rsid w:val="00ED2E02"/>
    <w:rsid w:val="00ED43A0"/>
    <w:rsid w:val="00ED51BB"/>
    <w:rsid w:val="00ED667B"/>
    <w:rsid w:val="00ED77FD"/>
    <w:rsid w:val="00EE2E3E"/>
    <w:rsid w:val="00EE3D15"/>
    <w:rsid w:val="00EF2E35"/>
    <w:rsid w:val="00EF38AE"/>
    <w:rsid w:val="00EF7CA1"/>
    <w:rsid w:val="00F013F4"/>
    <w:rsid w:val="00F03FA7"/>
    <w:rsid w:val="00F042B3"/>
    <w:rsid w:val="00F04412"/>
    <w:rsid w:val="00F0503F"/>
    <w:rsid w:val="00F07AD2"/>
    <w:rsid w:val="00F133F4"/>
    <w:rsid w:val="00F15FE5"/>
    <w:rsid w:val="00F17A97"/>
    <w:rsid w:val="00F2312B"/>
    <w:rsid w:val="00F2628B"/>
    <w:rsid w:val="00F27F14"/>
    <w:rsid w:val="00F33F71"/>
    <w:rsid w:val="00F35F21"/>
    <w:rsid w:val="00F42EB8"/>
    <w:rsid w:val="00F44403"/>
    <w:rsid w:val="00F554B3"/>
    <w:rsid w:val="00F55F2B"/>
    <w:rsid w:val="00F63517"/>
    <w:rsid w:val="00F6639F"/>
    <w:rsid w:val="00F717F0"/>
    <w:rsid w:val="00F72495"/>
    <w:rsid w:val="00F72654"/>
    <w:rsid w:val="00F73359"/>
    <w:rsid w:val="00F7364E"/>
    <w:rsid w:val="00F741EE"/>
    <w:rsid w:val="00F7604E"/>
    <w:rsid w:val="00F77954"/>
    <w:rsid w:val="00F77F02"/>
    <w:rsid w:val="00F90251"/>
    <w:rsid w:val="00F91324"/>
    <w:rsid w:val="00F91EB8"/>
    <w:rsid w:val="00F9605C"/>
    <w:rsid w:val="00FA0810"/>
    <w:rsid w:val="00FA13D2"/>
    <w:rsid w:val="00FA1578"/>
    <w:rsid w:val="00FA2064"/>
    <w:rsid w:val="00FA5EFC"/>
    <w:rsid w:val="00FB101F"/>
    <w:rsid w:val="00FB565B"/>
    <w:rsid w:val="00FC5E27"/>
    <w:rsid w:val="00FC5FB0"/>
    <w:rsid w:val="00FC7F47"/>
    <w:rsid w:val="00FD2041"/>
    <w:rsid w:val="00FD2E37"/>
    <w:rsid w:val="00FD2F1B"/>
    <w:rsid w:val="00FE3AE5"/>
    <w:rsid w:val="00FE58BB"/>
    <w:rsid w:val="00FF17D3"/>
    <w:rsid w:val="00FF3090"/>
    <w:rsid w:val="00FF4BD0"/>
    <w:rsid w:val="00FF557C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F63517"/>
    <w:pPr>
      <w:spacing w:after="0"/>
    </w:pPr>
  </w:style>
  <w:style w:type="paragraph" w:styleId="Heading1">
    <w:name w:val="heading 1"/>
    <w:basedOn w:val="Normal"/>
    <w:next w:val="Normal"/>
    <w:link w:val="Heading1Char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0132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A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17"/>
    <w:rPr>
      <w:color w:val="0000FF"/>
      <w:u w:val="single"/>
    </w:rPr>
  </w:style>
  <w:style w:type="character" w:customStyle="1" w:styleId="linktitle">
    <w:name w:val="link_title"/>
    <w:basedOn w:val="DefaultParagraphFont"/>
    <w:rsid w:val="007F468E"/>
  </w:style>
  <w:style w:type="character" w:customStyle="1" w:styleId="std">
    <w:name w:val="std"/>
    <w:basedOn w:val="DefaultParagraphFont"/>
    <w:rsid w:val="001C398E"/>
  </w:style>
  <w:style w:type="character" w:customStyle="1" w:styleId="pre">
    <w:name w:val="pre"/>
    <w:basedOn w:val="DefaultParagraphFont"/>
    <w:rsid w:val="00E26584"/>
    <w:rPr>
      <w:rFonts w:ascii="Fira Mono" w:hAnsi="Fira Mono" w:hint="default"/>
    </w:rPr>
  </w:style>
  <w:style w:type="character" w:customStyle="1" w:styleId="p">
    <w:name w:val="p"/>
    <w:basedOn w:val="DefaultParagraphFont"/>
    <w:rsid w:val="00E26584"/>
  </w:style>
  <w:style w:type="character" w:customStyle="1" w:styleId="s12">
    <w:name w:val="s12"/>
    <w:basedOn w:val="DefaultParagraphFont"/>
    <w:rsid w:val="00E26584"/>
    <w:rPr>
      <w:color w:val="BA2121"/>
    </w:rPr>
  </w:style>
  <w:style w:type="character" w:customStyle="1" w:styleId="apple-converted-space">
    <w:name w:val="apple-converted-space"/>
    <w:basedOn w:val="DefaultParagraphFont"/>
    <w:rsid w:val="00A76B19"/>
  </w:style>
  <w:style w:type="paragraph" w:styleId="HTMLPreformatted">
    <w:name w:val="HTML Preformatted"/>
    <w:basedOn w:val="Normal"/>
    <w:link w:val="HTMLPreformattedChar"/>
    <w:uiPriority w:val="99"/>
    <w:unhideWhenUsed/>
    <w:rsid w:val="00D77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A7C"/>
    <w:rPr>
      <w:rFonts w:ascii="宋体" w:eastAsia="宋体" w:hAnsi="宋体" w:cs="宋体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77A7C"/>
    <w:rPr>
      <w:rFonts w:ascii="宋体" w:eastAsia="宋体" w:hAnsi="宋体" w:cs="宋体"/>
      <w:sz w:val="24"/>
      <w:szCs w:val="24"/>
    </w:rPr>
  </w:style>
  <w:style w:type="character" w:customStyle="1" w:styleId="caps">
    <w:name w:val="caps"/>
    <w:basedOn w:val="DefaultParagraphFont"/>
    <w:rsid w:val="006D239C"/>
  </w:style>
  <w:style w:type="character" w:styleId="FollowedHyperlink">
    <w:name w:val="FollowedHyperlink"/>
    <w:basedOn w:val="DefaultParagraphFont"/>
    <w:uiPriority w:val="99"/>
    <w:semiHidden/>
    <w:rsid w:val="00823FBC"/>
    <w:rPr>
      <w:color w:val="800080" w:themeColor="followedHyperlink"/>
      <w:u w:val="single"/>
    </w:rPr>
  </w:style>
  <w:style w:type="character" w:customStyle="1" w:styleId="Caption1">
    <w:name w:val="Caption1"/>
    <w:basedOn w:val="DefaultParagraphFont"/>
    <w:rsid w:val="007A5EC1"/>
  </w:style>
  <w:style w:type="character" w:customStyle="1" w:styleId="colorh1">
    <w:name w:val="color_h1"/>
    <w:basedOn w:val="DefaultParagraphFont"/>
    <w:rsid w:val="00C70E2D"/>
  </w:style>
  <w:style w:type="character" w:customStyle="1" w:styleId="Title1">
    <w:name w:val="Title1"/>
    <w:basedOn w:val="DefaultParagraphFont"/>
    <w:rsid w:val="00A801A5"/>
  </w:style>
  <w:style w:type="character" w:styleId="HTMLCode">
    <w:name w:val="HTML Code"/>
    <w:basedOn w:val="DefaultParagraphFont"/>
    <w:uiPriority w:val="99"/>
    <w:semiHidden/>
    <w:unhideWhenUsed/>
    <w:rsid w:val="00A801A5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Normal"/>
    <w:link w:val="codeChar"/>
    <w:uiPriority w:val="1"/>
    <w:qFormat/>
    <w:rsid w:val="00645D22"/>
    <w:pPr>
      <w:widowControl w:val="0"/>
      <w:shd w:val="clear" w:color="auto" w:fill="D9D9D9" w:themeFill="background1" w:themeFillShade="D9"/>
      <w:autoSpaceDE w:val="0"/>
      <w:autoSpaceDN w:val="0"/>
      <w:adjustRightInd w:val="0"/>
    </w:pPr>
    <w:rPr>
      <w:rFonts w:ascii="Courier New" w:hAnsi="Courier New" w:cs="Courier New"/>
      <w:color w:val="000000"/>
      <w:sz w:val="20"/>
    </w:rPr>
  </w:style>
  <w:style w:type="table" w:styleId="TableGrid">
    <w:name w:val="Table Grid"/>
    <w:basedOn w:val="TableNormal"/>
    <w:uiPriority w:val="59"/>
    <w:rsid w:val="001132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uiPriority w:val="1"/>
    <w:rsid w:val="00645D22"/>
    <w:rPr>
      <w:rFonts w:ascii="Courier New" w:hAnsi="Courier New" w:cs="Courier New"/>
      <w:color w:val="000000"/>
      <w:sz w:val="20"/>
      <w:shd w:val="clear" w:color="auto" w:fill="D9D9D9" w:themeFill="background1" w:themeFillShade="D9"/>
    </w:rPr>
  </w:style>
  <w:style w:type="paragraph" w:customStyle="1" w:styleId="codewithbg">
    <w:name w:val="codewithbg"/>
    <w:basedOn w:val="Normal"/>
    <w:link w:val="codewithbgChar"/>
    <w:qFormat/>
    <w:rsid w:val="00603F14"/>
    <w:pPr>
      <w:widowControl w:val="0"/>
      <w:shd w:val="clear" w:color="auto" w:fill="DAEEF3" w:themeFill="accent5" w:themeFillTint="33"/>
      <w:autoSpaceDE w:val="0"/>
      <w:autoSpaceDN w:val="0"/>
      <w:adjustRightInd w:val="0"/>
      <w:snapToGrid w:val="0"/>
    </w:pPr>
    <w:rPr>
      <w:rFonts w:ascii="Courier New" w:hAnsi="Courier New" w:cs="Courier New"/>
      <w:sz w:val="20"/>
    </w:rPr>
  </w:style>
  <w:style w:type="character" w:customStyle="1" w:styleId="codewithbgChar">
    <w:name w:val="codewithbg Char"/>
    <w:basedOn w:val="DefaultParagraphFont"/>
    <w:link w:val="codewithbg"/>
    <w:rsid w:val="00603F14"/>
    <w:rPr>
      <w:rFonts w:ascii="Courier New" w:hAnsi="Courier New" w:cs="Courier New"/>
      <w:sz w:val="20"/>
      <w:shd w:val="clear" w:color="auto" w:fill="DAEEF3" w:themeFill="accent5" w:themeFillTint="33"/>
    </w:rPr>
  </w:style>
  <w:style w:type="character" w:customStyle="1" w:styleId="Heading1Char">
    <w:name w:val="Heading 1 Char"/>
    <w:basedOn w:val="DefaultParagraphFont"/>
    <w:link w:val="Heading1"/>
    <w:uiPriority w:val="5"/>
    <w:rsid w:val="00167596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5" w:qFormat="1"/>
    <w:lsdException w:name="heading 2" w:semiHidden="0" w:uiPriority="6" w:qFormat="1"/>
    <w:lsdException w:name="heading 3" w:uiPriority="7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F63517"/>
    <w:pPr>
      <w:spacing w:after="0"/>
    </w:pPr>
  </w:style>
  <w:style w:type="paragraph" w:styleId="Heading1">
    <w:name w:val="heading 1"/>
    <w:basedOn w:val="Normal"/>
    <w:next w:val="Normal"/>
    <w:link w:val="Heading1Char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0132A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2A6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517"/>
    <w:rPr>
      <w:color w:val="0000FF"/>
      <w:u w:val="single"/>
    </w:rPr>
  </w:style>
  <w:style w:type="character" w:customStyle="1" w:styleId="linktitle">
    <w:name w:val="link_title"/>
    <w:basedOn w:val="DefaultParagraphFont"/>
    <w:rsid w:val="007F468E"/>
  </w:style>
  <w:style w:type="character" w:customStyle="1" w:styleId="std">
    <w:name w:val="std"/>
    <w:basedOn w:val="DefaultParagraphFont"/>
    <w:rsid w:val="001C398E"/>
  </w:style>
  <w:style w:type="character" w:customStyle="1" w:styleId="pre">
    <w:name w:val="pre"/>
    <w:basedOn w:val="DefaultParagraphFont"/>
    <w:rsid w:val="00E26584"/>
    <w:rPr>
      <w:rFonts w:ascii="Fira Mono" w:hAnsi="Fira Mono" w:hint="default"/>
    </w:rPr>
  </w:style>
  <w:style w:type="character" w:customStyle="1" w:styleId="p">
    <w:name w:val="p"/>
    <w:basedOn w:val="DefaultParagraphFont"/>
    <w:rsid w:val="00E26584"/>
  </w:style>
  <w:style w:type="character" w:customStyle="1" w:styleId="s12">
    <w:name w:val="s12"/>
    <w:basedOn w:val="DefaultParagraphFont"/>
    <w:rsid w:val="00E26584"/>
    <w:rPr>
      <w:color w:val="BA2121"/>
    </w:rPr>
  </w:style>
  <w:style w:type="character" w:customStyle="1" w:styleId="apple-converted-space">
    <w:name w:val="apple-converted-space"/>
    <w:basedOn w:val="DefaultParagraphFont"/>
    <w:rsid w:val="00A76B19"/>
  </w:style>
  <w:style w:type="paragraph" w:styleId="HTMLPreformatted">
    <w:name w:val="HTML Preformatted"/>
    <w:basedOn w:val="Normal"/>
    <w:link w:val="HTMLPreformattedChar"/>
    <w:uiPriority w:val="99"/>
    <w:unhideWhenUsed/>
    <w:rsid w:val="00D77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A7C"/>
    <w:rPr>
      <w:rFonts w:ascii="宋体" w:eastAsia="宋体" w:hAnsi="宋体" w:cs="宋体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77A7C"/>
    <w:rPr>
      <w:rFonts w:ascii="宋体" w:eastAsia="宋体" w:hAnsi="宋体" w:cs="宋体"/>
      <w:sz w:val="24"/>
      <w:szCs w:val="24"/>
    </w:rPr>
  </w:style>
  <w:style w:type="character" w:customStyle="1" w:styleId="caps">
    <w:name w:val="caps"/>
    <w:basedOn w:val="DefaultParagraphFont"/>
    <w:rsid w:val="006D239C"/>
  </w:style>
  <w:style w:type="character" w:styleId="FollowedHyperlink">
    <w:name w:val="FollowedHyperlink"/>
    <w:basedOn w:val="DefaultParagraphFont"/>
    <w:uiPriority w:val="99"/>
    <w:semiHidden/>
    <w:rsid w:val="00823FBC"/>
    <w:rPr>
      <w:color w:val="800080" w:themeColor="followedHyperlink"/>
      <w:u w:val="single"/>
    </w:rPr>
  </w:style>
  <w:style w:type="character" w:customStyle="1" w:styleId="Caption1">
    <w:name w:val="Caption1"/>
    <w:basedOn w:val="DefaultParagraphFont"/>
    <w:rsid w:val="007A5EC1"/>
  </w:style>
  <w:style w:type="character" w:customStyle="1" w:styleId="colorh1">
    <w:name w:val="color_h1"/>
    <w:basedOn w:val="DefaultParagraphFont"/>
    <w:rsid w:val="00C70E2D"/>
  </w:style>
  <w:style w:type="character" w:customStyle="1" w:styleId="Title1">
    <w:name w:val="Title1"/>
    <w:basedOn w:val="DefaultParagraphFont"/>
    <w:rsid w:val="00A801A5"/>
  </w:style>
  <w:style w:type="character" w:styleId="HTMLCode">
    <w:name w:val="HTML Code"/>
    <w:basedOn w:val="DefaultParagraphFont"/>
    <w:uiPriority w:val="99"/>
    <w:semiHidden/>
    <w:unhideWhenUsed/>
    <w:rsid w:val="00A801A5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Normal"/>
    <w:link w:val="codeChar"/>
    <w:uiPriority w:val="1"/>
    <w:qFormat/>
    <w:rsid w:val="00645D22"/>
    <w:pPr>
      <w:widowControl w:val="0"/>
      <w:shd w:val="clear" w:color="auto" w:fill="D9D9D9" w:themeFill="background1" w:themeFillShade="D9"/>
      <w:autoSpaceDE w:val="0"/>
      <w:autoSpaceDN w:val="0"/>
      <w:adjustRightInd w:val="0"/>
    </w:pPr>
    <w:rPr>
      <w:rFonts w:ascii="Courier New" w:hAnsi="Courier New" w:cs="Courier New"/>
      <w:color w:val="000000"/>
      <w:sz w:val="20"/>
    </w:rPr>
  </w:style>
  <w:style w:type="table" w:styleId="TableGrid">
    <w:name w:val="Table Grid"/>
    <w:basedOn w:val="TableNormal"/>
    <w:uiPriority w:val="59"/>
    <w:rsid w:val="001132B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uiPriority w:val="1"/>
    <w:rsid w:val="00645D22"/>
    <w:rPr>
      <w:rFonts w:ascii="Courier New" w:hAnsi="Courier New" w:cs="Courier New"/>
      <w:color w:val="000000"/>
      <w:sz w:val="20"/>
      <w:shd w:val="clear" w:color="auto" w:fill="D9D9D9" w:themeFill="background1" w:themeFillShade="D9"/>
    </w:rPr>
  </w:style>
  <w:style w:type="paragraph" w:customStyle="1" w:styleId="codewithbg">
    <w:name w:val="codewithbg"/>
    <w:basedOn w:val="Normal"/>
    <w:link w:val="codewithbgChar"/>
    <w:qFormat/>
    <w:rsid w:val="00603F14"/>
    <w:pPr>
      <w:widowControl w:val="0"/>
      <w:shd w:val="clear" w:color="auto" w:fill="DAEEF3" w:themeFill="accent5" w:themeFillTint="33"/>
      <w:autoSpaceDE w:val="0"/>
      <w:autoSpaceDN w:val="0"/>
      <w:adjustRightInd w:val="0"/>
      <w:snapToGrid w:val="0"/>
    </w:pPr>
    <w:rPr>
      <w:rFonts w:ascii="Courier New" w:hAnsi="Courier New" w:cs="Courier New"/>
      <w:sz w:val="20"/>
    </w:rPr>
  </w:style>
  <w:style w:type="character" w:customStyle="1" w:styleId="codewithbgChar">
    <w:name w:val="codewithbg Char"/>
    <w:basedOn w:val="DefaultParagraphFont"/>
    <w:link w:val="codewithbg"/>
    <w:rsid w:val="00603F14"/>
    <w:rPr>
      <w:rFonts w:ascii="Courier New" w:hAnsi="Courier New" w:cs="Courier New"/>
      <w:sz w:val="20"/>
      <w:shd w:val="clear" w:color="auto" w:fill="DAEEF3" w:themeFill="accent5" w:themeFillTint="33"/>
    </w:rPr>
  </w:style>
  <w:style w:type="character" w:customStyle="1" w:styleId="Heading1Char">
    <w:name w:val="Heading 1 Char"/>
    <w:basedOn w:val="DefaultParagraphFont"/>
    <w:link w:val="Heading1"/>
    <w:uiPriority w:val="5"/>
    <w:rsid w:val="00167596"/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7632">
              <w:marLeft w:val="9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EEEEE"/>
              </w:divBdr>
              <w:divsChild>
                <w:div w:id="15032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5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0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00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2E2E2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0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21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3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06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8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9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7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16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4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6916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single" w:sz="6" w:space="0" w:color="EAEAEA"/>
                                        <w:left w:val="single" w:sz="6" w:space="0" w:color="EAEAEA"/>
                                        <w:bottom w:val="single" w:sz="6" w:space="0" w:color="EAEAEA"/>
                                        <w:right w:val="single" w:sz="6" w:space="0" w:color="EAEAE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9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ueimp.github.io/jQuery-File-Upload/" TargetMode="External"/><Relationship Id="rId21" Type="http://schemas.openxmlformats.org/officeDocument/2006/relationships/hyperlink" Target="http://onlypython.group.iteye.com/group/wiki/1517-django-ajax-file-uploads-and-progress-display" TargetMode="External"/><Relationship Id="rId34" Type="http://schemas.openxmlformats.org/officeDocument/2006/relationships/hyperlink" Target="https://docs.djangoproject.com/en/1.5/ref/settings/" TargetMode="External"/><Relationship Id="rId42" Type="http://schemas.openxmlformats.org/officeDocument/2006/relationships/hyperlink" Target="http://www.python88.com/topic/395/" TargetMode="External"/><Relationship Id="rId47" Type="http://schemas.openxmlformats.org/officeDocument/2006/relationships/hyperlink" Target="https://docs.djangoproject.com/en/1.8/ref/signals/" TargetMode="External"/><Relationship Id="rId50" Type="http://schemas.openxmlformats.org/officeDocument/2006/relationships/hyperlink" Target="http://stackoverflow.com/questions/32986302/importerror-no-module-named-comments-django" TargetMode="External"/><Relationship Id="rId55" Type="http://schemas.openxmlformats.org/officeDocument/2006/relationships/hyperlink" Target="http://django-mptt.readthedocs.io/en/latest/index.html" TargetMode="External"/><Relationship Id="rId63" Type="http://schemas.openxmlformats.org/officeDocument/2006/relationships/hyperlink" Target="http://eflorenzano.com/blog/categories/django-threadedcomments/" TargetMode="External"/><Relationship Id="rId68" Type="http://schemas.openxmlformats.org/officeDocument/2006/relationships/hyperlink" Target="http://www.cnblogs.com/restran/archive/2012/04/26/2469839.html" TargetMode="External"/><Relationship Id="rId76" Type="http://schemas.openxmlformats.org/officeDocument/2006/relationships/hyperlink" Target="http://www.runoob.com/bootstrap/bootstrap-wells.html" TargetMode="External"/><Relationship Id="rId84" Type="http://schemas.openxmlformats.org/officeDocument/2006/relationships/hyperlink" Target="http://blog.csdn.net/huyoo/article/details/6965816" TargetMode="External"/><Relationship Id="rId89" Type="http://schemas.openxmlformats.org/officeDocument/2006/relationships/hyperlink" Target="http://www.cnblogs.com/cacique/archive/2012/10/03/2710803.html" TargetMode="External"/><Relationship Id="rId97" Type="http://schemas.openxmlformats.org/officeDocument/2006/relationships/hyperlink" Target="http://jsbin.com/kalenahana/edit?html,js,output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bookshadow.com/weblog/2014/06/04/django-blog-zinnia-add-duoshuo/" TargetMode="External"/><Relationship Id="rId92" Type="http://schemas.openxmlformats.org/officeDocument/2006/relationships/hyperlink" Target="http://www.cnblogs.com/wasayezi/p/527569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tags/att_form_enctype.asp" TargetMode="External"/><Relationship Id="rId29" Type="http://schemas.openxmlformats.org/officeDocument/2006/relationships/hyperlink" Target="https://docs.djangoproject.com/en/dev/ref/exceptions/" TargetMode="External"/><Relationship Id="rId11" Type="http://schemas.openxmlformats.org/officeDocument/2006/relationships/hyperlink" Target="https://docs.djangoproject.com/en/1.8/ref/class-based-views/generic-display/" TargetMode="External"/><Relationship Id="rId24" Type="http://schemas.openxmlformats.org/officeDocument/2006/relationships/hyperlink" Target="https://blog.mozilla.org/webdev/2010/09/17/django-and-ajax-image-uploads/" TargetMode="External"/><Relationship Id="rId32" Type="http://schemas.openxmlformats.org/officeDocument/2006/relationships/hyperlink" Target="http://blog.csdn.net/anhuidelinger/article/details/10011013" TargetMode="External"/><Relationship Id="rId37" Type="http://schemas.openxmlformats.org/officeDocument/2006/relationships/hyperlink" Target="http://onlypython.group.iteye.com/group/wiki/1519-expansion-django-user-model-by-non-profile-way" TargetMode="External"/><Relationship Id="rId40" Type="http://schemas.openxmlformats.org/officeDocument/2006/relationships/hyperlink" Target="http://www.cnblogs.com/captain-cp/p/3590213.html" TargetMode="External"/><Relationship Id="rId45" Type="http://schemas.openxmlformats.org/officeDocument/2006/relationships/hyperlink" Target="https://docs.djangoproject.com/en/dev/topics/auth/default/" TargetMode="External"/><Relationship Id="rId53" Type="http://schemas.openxmlformats.org/officeDocument/2006/relationships/image" Target="media/image4.png"/><Relationship Id="rId58" Type="http://schemas.openxmlformats.org/officeDocument/2006/relationships/hyperlink" Target="http://mfitzp.io/article/syntax-highlighting-with-django-and-markdown/" TargetMode="External"/><Relationship Id="rId66" Type="http://schemas.openxmlformats.org/officeDocument/2006/relationships/hyperlink" Target="http://www.cnblogs.com/weiming-cheng/p/5344309.html" TargetMode="External"/><Relationship Id="rId74" Type="http://schemas.openxmlformats.org/officeDocument/2006/relationships/hyperlink" Target="https://github.com/gusibi/sblog" TargetMode="External"/><Relationship Id="rId79" Type="http://schemas.openxmlformats.org/officeDocument/2006/relationships/hyperlink" Target="http://www.w3school.com.cn/jquery/jquery_ref_traversing.asp" TargetMode="External"/><Relationship Id="rId87" Type="http://schemas.openxmlformats.org/officeDocument/2006/relationships/hyperlink" Target="http://www.cnblogs.com/cacique/archive/2012/09/30/2709143.html" TargetMode="External"/><Relationship Id="rId5" Type="http://schemas.openxmlformats.org/officeDocument/2006/relationships/settings" Target="settings.xml"/><Relationship Id="rId61" Type="http://schemas.openxmlformats.org/officeDocument/2006/relationships/hyperlink" Target="https://pypi.python.org/pypi/django-threadedcomments" TargetMode="External"/><Relationship Id="rId82" Type="http://schemas.openxmlformats.org/officeDocument/2006/relationships/hyperlink" Target="http://blog.csdn.net/l_courser/article/details/7038859" TargetMode="External"/><Relationship Id="rId90" Type="http://schemas.openxmlformats.org/officeDocument/2006/relationships/hyperlink" Target="http://www.cnblogs.com/cacique/archive/2012/10/07/2713703.html" TargetMode="External"/><Relationship Id="rId95" Type="http://schemas.openxmlformats.org/officeDocument/2006/relationships/hyperlink" Target="https://my.oschina.net/u/2308739/blog/371414" TargetMode="External"/><Relationship Id="rId19" Type="http://schemas.openxmlformats.org/officeDocument/2006/relationships/hyperlink" Target="http://www.cnblogs.com/DjangoBlog/p/3557744.html" TargetMode="External"/><Relationship Id="rId14" Type="http://schemas.openxmlformats.org/officeDocument/2006/relationships/hyperlink" Target="https://docs.djangoproject.com/en/1.8/ref/class-based-views/mixins-single-object/" TargetMode="External"/><Relationship Id="rId22" Type="http://schemas.openxmlformats.org/officeDocument/2006/relationships/hyperlink" Target="http://blog.csdn.net/dimply/article/details/42425373" TargetMode="External"/><Relationship Id="rId27" Type="http://schemas.openxmlformats.org/officeDocument/2006/relationships/hyperlink" Target="https://docs.djangoproject.com/en/dev/ref/settings/" TargetMode="External"/><Relationship Id="rId30" Type="http://schemas.openxmlformats.org/officeDocument/2006/relationships/hyperlink" Target="https://docs.djangoproject.com/en/dev/topics/auth/customizing/" TargetMode="External"/><Relationship Id="rId35" Type="http://schemas.openxmlformats.org/officeDocument/2006/relationships/hyperlink" Target="https://docs.djangoproject.com/en/dev/topics/auth/customizing/" TargetMode="External"/><Relationship Id="rId43" Type="http://schemas.openxmlformats.org/officeDocument/2006/relationships/hyperlink" Target="https://segmentfault.com/q/1010000000610904" TargetMode="External"/><Relationship Id="rId48" Type="http://schemas.openxmlformats.org/officeDocument/2006/relationships/hyperlink" Target="http://www.cnblogs.com/mindsbook/archive/2009/10/27/django_signal.html" TargetMode="External"/><Relationship Id="rId56" Type="http://schemas.openxmlformats.org/officeDocument/2006/relationships/hyperlink" Target="http://django-mptt.readthedocs.io/en/latest/tutorial.html" TargetMode="External"/><Relationship Id="rId64" Type="http://schemas.openxmlformats.org/officeDocument/2006/relationships/hyperlink" Target="https://github.com/marazmiki/django-comments-threaded" TargetMode="External"/><Relationship Id="rId69" Type="http://schemas.openxmlformats.org/officeDocument/2006/relationships/hyperlink" Target="http://www.cnblogs.com/mfc-itblog/p/5188900.html" TargetMode="External"/><Relationship Id="rId77" Type="http://schemas.openxmlformats.org/officeDocument/2006/relationships/hyperlink" Target="http://blog.csdn.net/ljyabc1028/article/details/7341665" TargetMode="External"/><Relationship Id="rId100" Type="http://schemas.openxmlformats.org/officeDocument/2006/relationships/glossaryDocument" Target="glossary/document.xml"/><Relationship Id="rId8" Type="http://schemas.openxmlformats.org/officeDocument/2006/relationships/hyperlink" Target="http://mp.weixin.qq.com/wiki/17/c0f37d5704f0b64713d5d2c37b468d75.html" TargetMode="External"/><Relationship Id="rId51" Type="http://schemas.openxmlformats.org/officeDocument/2006/relationships/image" Target="media/image2.png"/><Relationship Id="rId72" Type="http://schemas.openxmlformats.org/officeDocument/2006/relationships/hyperlink" Target="https://www.baidu.com/link?url=U33F7R5Dlgc7qtGN0njPDD9_gO-Dzn3xf1zgeVeIR4S4wLpr_pt4N03camgNEW4l50SFSUEaHZSTIfxcr6VxD_&amp;wd=&amp;eqid=d9d7b7a80003b0790000000458440bd3" TargetMode="External"/><Relationship Id="rId80" Type="http://schemas.openxmlformats.org/officeDocument/2006/relationships/hyperlink" Target="http://blog.163.com/zhaoyanping_1125/blog/static/2013291532011112961637321/" TargetMode="External"/><Relationship Id="rId85" Type="http://schemas.openxmlformats.org/officeDocument/2006/relationships/hyperlink" Target="http://blog.csdn.net/mingzznet/article/details/50688192" TargetMode="External"/><Relationship Id="rId93" Type="http://schemas.openxmlformats.org/officeDocument/2006/relationships/hyperlink" Target="http://www.aichengxu.com/view/5250400" TargetMode="External"/><Relationship Id="rId98" Type="http://schemas.openxmlformats.org/officeDocument/2006/relationships/hyperlink" Target="http://www.cnblogs.com/txw1958/p/WeixinJSBridge-api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djangoproject.com/en/1.8/ref/class-based-views/generic-display/" TargetMode="External"/><Relationship Id="rId17" Type="http://schemas.openxmlformats.org/officeDocument/2006/relationships/hyperlink" Target="https://docs.djangoproject.com/en/1.2/topics/http/file-uploads/" TargetMode="External"/><Relationship Id="rId25" Type="http://schemas.openxmlformats.org/officeDocument/2006/relationships/hyperlink" Target="http://cloudinary.com/documentation/django_image_upload" TargetMode="External"/><Relationship Id="rId33" Type="http://schemas.openxmlformats.org/officeDocument/2006/relationships/hyperlink" Target="https://docs.djangoproject.com/en/dev/topics/auth/default/" TargetMode="External"/><Relationship Id="rId38" Type="http://schemas.openxmlformats.org/officeDocument/2006/relationships/hyperlink" Target="http://www.cnblogs.com/smallcoderhujin/p/3193103.html" TargetMode="External"/><Relationship Id="rId46" Type="http://schemas.openxmlformats.org/officeDocument/2006/relationships/hyperlink" Target="https://docs.djangoproject.com/en/dev/topics/db/models/" TargetMode="External"/><Relationship Id="rId59" Type="http://schemas.openxmlformats.org/officeDocument/2006/relationships/hyperlink" Target="http://www.cnblogs.com/cacique/archive/2012/10/03/2710803.html" TargetMode="External"/><Relationship Id="rId67" Type="http://schemas.openxmlformats.org/officeDocument/2006/relationships/hyperlink" Target="http://www.cnblogs.com/ccorz/p/5985534.html" TargetMode="External"/><Relationship Id="rId20" Type="http://schemas.openxmlformats.org/officeDocument/2006/relationships/hyperlink" Target="http://www.qttc.net/201209207.html" TargetMode="External"/><Relationship Id="rId41" Type="http://schemas.openxmlformats.org/officeDocument/2006/relationships/hyperlink" Target="http://www.yihaomen.com/article/python/334.htm" TargetMode="External"/><Relationship Id="rId54" Type="http://schemas.openxmlformats.org/officeDocument/2006/relationships/hyperlink" Target="https://github.com/django-mptt/django-mptt/" TargetMode="External"/><Relationship Id="rId62" Type="http://schemas.openxmlformats.org/officeDocument/2006/relationships/hyperlink" Target="https://github.com/HonzaKral/django-threadedcomments" TargetMode="External"/><Relationship Id="rId70" Type="http://schemas.openxmlformats.org/officeDocument/2006/relationships/hyperlink" Target="http://www.yihaomen.com/article/python/255.htm" TargetMode="External"/><Relationship Id="rId75" Type="http://schemas.openxmlformats.org/officeDocument/2006/relationships/hyperlink" Target="http://www.w3school.com.cn/html5/html5_article.asp" TargetMode="External"/><Relationship Id="rId83" Type="http://schemas.openxmlformats.org/officeDocument/2006/relationships/hyperlink" Target="http://www.cnblogs.com/freeggache/p/4450637.html" TargetMode="External"/><Relationship Id="rId88" Type="http://schemas.openxmlformats.org/officeDocument/2006/relationships/hyperlink" Target="http://www.cnblogs.com/cacique/archive/2012/10/01/2709668.html" TargetMode="External"/><Relationship Id="rId91" Type="http://schemas.openxmlformats.org/officeDocument/2006/relationships/hyperlink" Target="http://www.cnblogs.com/txw1958/p/weixin-js-sharetimeline.html" TargetMode="External"/><Relationship Id="rId96" Type="http://schemas.openxmlformats.org/officeDocument/2006/relationships/hyperlink" Target="http://www.cnblogs.com/txw1958/p/MicroMessenger-browse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ocs.djangoproject.com/en/1.8/ref/class-based-views/mixins-editing/" TargetMode="External"/><Relationship Id="rId23" Type="http://schemas.openxmlformats.org/officeDocument/2006/relationships/hyperlink" Target="http://www.alonely.com.cn/Ajax/20161025/58632.html" TargetMode="External"/><Relationship Id="rId28" Type="http://schemas.openxmlformats.org/officeDocument/2006/relationships/hyperlink" Target="https://docs.djangoproject.com/en/dev/ref/settings/" TargetMode="External"/><Relationship Id="rId36" Type="http://schemas.openxmlformats.org/officeDocument/2006/relationships/hyperlink" Target="http://blog.csdn.net/watsy/article/details/15506351" TargetMode="External"/><Relationship Id="rId49" Type="http://schemas.openxmlformats.org/officeDocument/2006/relationships/hyperlink" Target="http://getbootstrap.com/javascript/" TargetMode="External"/><Relationship Id="rId57" Type="http://schemas.openxmlformats.org/officeDocument/2006/relationships/hyperlink" Target="http://mfitzp.io/article/django-ajax-threaded-comments-using-only-jquery/" TargetMode="External"/><Relationship Id="rId10" Type="http://schemas.openxmlformats.org/officeDocument/2006/relationships/hyperlink" Target="https://pypi.python.org/pypi/python-weixin" TargetMode="External"/><Relationship Id="rId31" Type="http://schemas.openxmlformats.org/officeDocument/2006/relationships/hyperlink" Target="https://docs.python.org/2/tutorial/controlflow.html" TargetMode="External"/><Relationship Id="rId44" Type="http://schemas.openxmlformats.org/officeDocument/2006/relationships/hyperlink" Target="http://guangboo.org/2013/03/27/authentication-using-email-in-django" TargetMode="External"/><Relationship Id="rId52" Type="http://schemas.openxmlformats.org/officeDocument/2006/relationships/image" Target="media/image3.png"/><Relationship Id="rId60" Type="http://schemas.openxmlformats.org/officeDocument/2006/relationships/hyperlink" Target="http://qinxuye.me/article/introduction-and-usage-of-django-mptt/" TargetMode="External"/><Relationship Id="rId65" Type="http://schemas.openxmlformats.org/officeDocument/2006/relationships/hyperlink" Target="http://django-comments-xtd.readthedocs.io/en/latest/" TargetMode="External"/><Relationship Id="rId73" Type="http://schemas.openxmlformats.org/officeDocument/2006/relationships/hyperlink" Target="https://www.baidu.com/link?url=VPTczqkq7L-HDLvGHU7UfJ4PTkb8CNzKMlJitI7kyskHi9TXfI9npoopHK06W4Cy&amp;wd=&amp;eqid=e510e6f10003aa960000000458440c69" TargetMode="External"/><Relationship Id="rId78" Type="http://schemas.openxmlformats.org/officeDocument/2006/relationships/hyperlink" Target="http://www.cnblogs.com/onlys/articles/jQuery.html" TargetMode="External"/><Relationship Id="rId81" Type="http://schemas.openxmlformats.org/officeDocument/2006/relationships/hyperlink" Target="http://www.cnblogs.com/MnCu8261/p/5934203.html" TargetMode="External"/><Relationship Id="rId86" Type="http://schemas.openxmlformats.org/officeDocument/2006/relationships/hyperlink" Target="http://www.cnblogs.com/cacique/archive/2012/09/29/2707976.html" TargetMode="External"/><Relationship Id="rId94" Type="http://schemas.openxmlformats.org/officeDocument/2006/relationships/hyperlink" Target="http://www.aichengxu.com/view/4578913" TargetMode="External"/><Relationship Id="rId99" Type="http://schemas.openxmlformats.org/officeDocument/2006/relationships/fontTable" Target="fontTable.xml"/><Relationship Id="rId10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mp.weixin.qq.com/wiki" TargetMode="External"/><Relationship Id="rId13" Type="http://schemas.openxmlformats.org/officeDocument/2006/relationships/hyperlink" Target="https://docs.djangoproject.com/en/1.8/ref/class-based-views/generic-editing/" TargetMode="External"/><Relationship Id="rId18" Type="http://schemas.openxmlformats.org/officeDocument/2006/relationships/hyperlink" Target="http://www.cnblogs.com/RoundGirl/p/5395658.html" TargetMode="External"/><Relationship Id="rId39" Type="http://schemas.openxmlformats.org/officeDocument/2006/relationships/hyperlink" Target="http://www.cnblogs.com/BeginMan/p/3389118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ira Mon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F20"/>
    <w:rsid w:val="000A6A83"/>
    <w:rsid w:val="00191866"/>
    <w:rsid w:val="00377C8C"/>
    <w:rsid w:val="00450AF9"/>
    <w:rsid w:val="004A1F20"/>
    <w:rsid w:val="005A5A98"/>
    <w:rsid w:val="006B0733"/>
    <w:rsid w:val="006E5B98"/>
    <w:rsid w:val="00A44556"/>
    <w:rsid w:val="00AA0ABE"/>
    <w:rsid w:val="00B124F2"/>
    <w:rsid w:val="00C31990"/>
    <w:rsid w:val="00F430A4"/>
    <w:rsid w:val="00F57200"/>
    <w:rsid w:val="00F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C8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C8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Zakkabag</PostTitle>
  <PostDate>2017-02-22T16:09:02Z</PostDate>
  <PostID>6431629</PostID>
  <Category1/>
  <Category2/>
  <Category3/>
  <Category4/>
  <Category5/>
  <Category6/>
  <Category7/>
  <Category8/>
  <Category9/>
  <Category10/>
  <Account>356bee90-5eea-40bc-9ab1-88b8652dda89</Account>
  <Enclosure/>
  <ProviderInfo>
    <PostURL/>
    <API/>
    <Categories/>
    <Trackbacks/>
    <Enclosures/>
    <BlogName/>
    <ImagePostAddress/>
  </ProviderInfo>
  <DefaultAccountEnsured/>
  <PublishedAccount>356bee90-5eea-40bc-9ab1-88b8652dda89</PublishedAccount>
</BlogPostInfo>
</file>

<file path=customXml/itemProps1.xml><?xml version="1.0" encoding="utf-8"?>
<ds:datastoreItem xmlns:ds="http://schemas.openxmlformats.org/officeDocument/2006/customXml" ds:itemID="{E7FDE212-C513-4BE9-953D-43EC2E71085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35570</TotalTime>
  <Pages>19</Pages>
  <Words>8261</Words>
  <Characters>47088</Characters>
  <Application>Microsoft Office Word</Application>
  <DocSecurity>0</DocSecurity>
  <Lines>392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Bin C</dc:creator>
  <cp:lastModifiedBy>HE Bin C</cp:lastModifiedBy>
  <cp:revision>568</cp:revision>
  <dcterms:created xsi:type="dcterms:W3CDTF">2016-11-25T14:28:00Z</dcterms:created>
  <dcterms:modified xsi:type="dcterms:W3CDTF">2017-03-20T13:18:00Z</dcterms:modified>
</cp:coreProperties>
</file>